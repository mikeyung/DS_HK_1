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CD6EA" w14:textId="6D649147" w:rsidR="009B1F7C" w:rsidRPr="00845BE9" w:rsidRDefault="00AE703E" w:rsidP="00AE703E">
      <w:pPr>
        <w:pStyle w:val="Subtitle"/>
        <w:rPr>
          <w:sz w:val="44"/>
        </w:rPr>
      </w:pPr>
      <w:r w:rsidRPr="00845BE9">
        <w:rPr>
          <w:sz w:val="44"/>
        </w:rPr>
        <w:t>Michael Yung</w:t>
      </w:r>
    </w:p>
    <w:sdt>
      <w:sdtPr>
        <w:rPr>
          <w:rFonts w:asciiTheme="minorHAnsi" w:eastAsiaTheme="minorEastAsia" w:hAnsiTheme="minorHAnsi" w:cstheme="minorBidi"/>
          <w:color w:val="404040" w:themeColor="text1" w:themeTint="BF"/>
          <w:spacing w:val="0"/>
          <w:kern w:val="0"/>
          <w:sz w:val="96"/>
          <w:szCs w:val="22"/>
        </w:rPr>
        <w:id w:val="6002688"/>
        <w:placeholder>
          <w:docPart w:val="19A3C1F8FD0816459DD2B04F0A818C2D"/>
        </w:placeholder>
      </w:sdtPr>
      <w:sdtEndPr>
        <w:rPr>
          <w:sz w:val="200"/>
        </w:rPr>
      </w:sdtEndPr>
      <w:sdtContent>
        <w:p w14:paraId="12A116FF" w14:textId="77777777" w:rsidR="006061DE" w:rsidRDefault="00D96221">
          <w:pPr>
            <w:pStyle w:val="Title"/>
            <w:rPr>
              <w:sz w:val="96"/>
            </w:rPr>
          </w:pPr>
          <w:r w:rsidRPr="00845BE9">
            <w:rPr>
              <w:sz w:val="96"/>
            </w:rPr>
            <w:t xml:space="preserve">Data Science </w:t>
          </w:r>
          <w:r w:rsidRPr="00845BE9">
            <w:rPr>
              <w:sz w:val="96"/>
            </w:rPr>
            <w:br/>
            <w:t>Final Report</w:t>
          </w:r>
        </w:p>
        <w:p w14:paraId="6C2D7DB0" w14:textId="025AD9D7" w:rsidR="009B1F7C" w:rsidRPr="006061DE" w:rsidRDefault="006061DE" w:rsidP="006061DE">
          <w:pPr>
            <w:jc w:val="center"/>
            <w:rPr>
              <w:sz w:val="32"/>
            </w:rPr>
          </w:pPr>
          <w:r w:rsidRPr="006061DE">
            <w:rPr>
              <w:sz w:val="32"/>
            </w:rPr>
            <w:t>2014- April</w:t>
          </w:r>
        </w:p>
      </w:sdtContent>
    </w:sdt>
    <w:p w14:paraId="283BA8FF" w14:textId="77777777" w:rsidR="009B1F7C" w:rsidRPr="00845BE9" w:rsidRDefault="00186356">
      <w:pPr>
        <w:jc w:val="center"/>
        <w:rPr>
          <w:sz w:val="24"/>
        </w:rPr>
      </w:pPr>
      <w:r w:rsidRPr="00845BE9">
        <w:rPr>
          <w:noProof/>
          <w:sz w:val="24"/>
        </w:rPr>
        <w:drawing>
          <wp:inline distT="0" distB="0" distL="0" distR="0" wp14:anchorId="376FBFF5" wp14:editId="5523DA84">
            <wp:extent cx="5183471" cy="3633952"/>
            <wp:effectExtent l="406400" t="0" r="481330" b="0"/>
            <wp:docPr id="20"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8">
                      <a:extLst>
                        <a:ext uri="{28A0092B-C50C-407E-A947-70E740481C1C}">
                          <a14:useLocalDpi xmlns:a14="http://schemas.microsoft.com/office/drawing/2010/main" val="0"/>
                        </a:ext>
                      </a:extLst>
                    </a:blip>
                    <a:stretch>
                      <a:fillRect/>
                    </a:stretch>
                  </pic:blipFill>
                  <pic:spPr>
                    <a:xfrm>
                      <a:off x="0" y="0"/>
                      <a:ext cx="5183942" cy="3634282"/>
                    </a:xfrm>
                    <a:prstGeom prst="rect">
                      <a:avLst/>
                    </a:prstGeom>
                    <a:solidFill>
                      <a:srgbClr val="FFFFFF">
                        <a:shade val="85000"/>
                      </a:srgbClr>
                    </a:solidFill>
                    <a:ln w="127000" cap="sq">
                      <a:solidFill>
                        <a:srgbClr val="FFFFFF"/>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inline>
        </w:drawing>
      </w:r>
    </w:p>
    <w:p w14:paraId="13CF1362" w14:textId="77777777" w:rsidR="009B1F7C" w:rsidRPr="00845BE9" w:rsidRDefault="00EC63EF" w:rsidP="00341CC0">
      <w:pPr>
        <w:pStyle w:val="Heading1"/>
        <w:keepNext w:val="0"/>
        <w:keepLines w:val="0"/>
        <w:pageBreakBefore/>
        <w:spacing w:before="240"/>
        <w:rPr>
          <w:sz w:val="44"/>
        </w:rPr>
      </w:pPr>
      <w:sdt>
        <w:sdtPr>
          <w:rPr>
            <w:sz w:val="44"/>
          </w:rPr>
          <w:id w:val="6002713"/>
          <w:placeholder>
            <w:docPart w:val="384C302AF32C344E9C1CA70BAEB90112"/>
          </w:placeholder>
        </w:sdtPr>
        <w:sdtContent>
          <w:r w:rsidR="00D96221" w:rsidRPr="00845BE9">
            <w:rPr>
              <w:sz w:val="44"/>
            </w:rPr>
            <w:t>Hypothesis</w:t>
          </w:r>
        </w:sdtContent>
      </w:sdt>
    </w:p>
    <w:sdt>
      <w:sdtPr>
        <w:rPr>
          <w:sz w:val="24"/>
        </w:rPr>
        <w:id w:val="6002714"/>
        <w:placeholder>
          <w:docPart w:val="4ADF8BE7392463448662D8CC436F179C"/>
        </w:placeholder>
      </w:sdtPr>
      <w:sdtContent>
        <w:p w14:paraId="22D2B61A" w14:textId="77777777" w:rsidR="008D35AF" w:rsidRDefault="008D35AF" w:rsidP="006F03AC">
          <w:pPr>
            <w:pStyle w:val="BodyText"/>
            <w:spacing w:before="240" w:after="120"/>
            <w:rPr>
              <w:sz w:val="24"/>
            </w:rPr>
          </w:pPr>
          <w:r w:rsidRPr="00845BE9">
            <w:rPr>
              <w:sz w:val="24"/>
            </w:rPr>
            <w:t xml:space="preserve">Nowadays it’s very easy to connect to any people in Social Networks, no matter you know them or not. You can connect to colleagues, friends, relatives, ex-colleagues, </w:t>
          </w:r>
          <w:r w:rsidR="00AE703E" w:rsidRPr="00845BE9">
            <w:rPr>
              <w:sz w:val="24"/>
            </w:rPr>
            <w:t xml:space="preserve">and many others </w:t>
          </w:r>
          <w:r w:rsidR="00845BE9" w:rsidRPr="00845BE9">
            <w:rPr>
              <w:sz w:val="24"/>
            </w:rPr>
            <w:t>in different type</w:t>
          </w:r>
          <w:r w:rsidR="005030A5">
            <w:rPr>
              <w:sz w:val="24"/>
            </w:rPr>
            <w:t>s</w:t>
          </w:r>
          <w:r w:rsidR="00845BE9" w:rsidRPr="00845BE9">
            <w:rPr>
              <w:sz w:val="24"/>
            </w:rPr>
            <w:t xml:space="preserve"> of Social Networks</w:t>
          </w:r>
          <w:r w:rsidR="005B4CEB">
            <w:rPr>
              <w:sz w:val="24"/>
            </w:rPr>
            <w:t xml:space="preserve"> such as Facebook, Twitter, Foursquare and Linkedin</w:t>
          </w:r>
          <w:r w:rsidR="00845BE9" w:rsidRPr="00845BE9">
            <w:rPr>
              <w:sz w:val="24"/>
            </w:rPr>
            <w:t xml:space="preserve">. </w:t>
          </w:r>
          <w:r w:rsidR="005B4CEB">
            <w:rPr>
              <w:sz w:val="24"/>
            </w:rPr>
            <w:t xml:space="preserve">Unlike other social networks, </w:t>
          </w:r>
          <w:r w:rsidRPr="00845BE9">
            <w:rPr>
              <w:sz w:val="24"/>
            </w:rPr>
            <w:t>Linkedin</w:t>
          </w:r>
          <w:r w:rsidR="005B4CEB">
            <w:rPr>
              <w:sz w:val="24"/>
            </w:rPr>
            <w:t xml:space="preserve"> let</w:t>
          </w:r>
          <w:r w:rsidRPr="00845BE9">
            <w:rPr>
              <w:sz w:val="24"/>
            </w:rPr>
            <w:t xml:space="preserve"> you connect with like-minde</w:t>
          </w:r>
          <w:r w:rsidR="00B66ACA">
            <w:rPr>
              <w:sz w:val="24"/>
            </w:rPr>
            <w:t xml:space="preserve">d professionals in your industry. </w:t>
          </w:r>
        </w:p>
        <w:p w14:paraId="2BD17050" w14:textId="7019FF2B" w:rsidR="008D35AF" w:rsidRDefault="005B4CEB" w:rsidP="006F03AC">
          <w:pPr>
            <w:pStyle w:val="BodyText"/>
            <w:spacing w:before="240" w:after="120"/>
            <w:rPr>
              <w:sz w:val="24"/>
            </w:rPr>
          </w:pPr>
          <w:r>
            <w:rPr>
              <w:sz w:val="24"/>
            </w:rPr>
            <w:t xml:space="preserve">In fact, </w:t>
          </w:r>
          <w:r w:rsidR="008D35AF" w:rsidRPr="00845BE9">
            <w:rPr>
              <w:sz w:val="24"/>
            </w:rPr>
            <w:t xml:space="preserve">Linkedin </w:t>
          </w:r>
          <w:r>
            <w:rPr>
              <w:sz w:val="24"/>
            </w:rPr>
            <w:t xml:space="preserve">has also become </w:t>
          </w:r>
          <w:r w:rsidR="008D35AF" w:rsidRPr="00845BE9">
            <w:rPr>
              <w:sz w:val="24"/>
            </w:rPr>
            <w:t>a very good recruitment tool</w:t>
          </w:r>
          <w:r>
            <w:rPr>
              <w:sz w:val="24"/>
            </w:rPr>
            <w:t xml:space="preserve">. </w:t>
          </w:r>
          <w:r w:rsidR="008D35AF" w:rsidRPr="00845BE9">
            <w:rPr>
              <w:sz w:val="24"/>
            </w:rPr>
            <w:t>You can search</w:t>
          </w:r>
          <w:r>
            <w:rPr>
              <w:sz w:val="24"/>
            </w:rPr>
            <w:t xml:space="preserve">, filter, and contact any members in the Linkedin and of course in your own network. And you can do more like </w:t>
          </w:r>
          <w:r w:rsidR="008D35AF" w:rsidRPr="00845BE9">
            <w:rPr>
              <w:sz w:val="24"/>
            </w:rPr>
            <w:t>check</w:t>
          </w:r>
          <w:r>
            <w:rPr>
              <w:sz w:val="24"/>
            </w:rPr>
            <w:t>ing</w:t>
          </w:r>
          <w:r w:rsidR="008D35AF" w:rsidRPr="00845BE9">
            <w:rPr>
              <w:sz w:val="24"/>
            </w:rPr>
            <w:t xml:space="preserve"> their job history, skills and expert areas</w:t>
          </w:r>
          <w:r>
            <w:rPr>
              <w:sz w:val="24"/>
            </w:rPr>
            <w:t xml:space="preserve"> to see if any one of them matches the vacancy’s job description.</w:t>
          </w:r>
        </w:p>
        <w:p w14:paraId="1CCE81A9" w14:textId="7B9791FB" w:rsidR="008D35AF" w:rsidRDefault="005B4CEB" w:rsidP="006F03AC">
          <w:pPr>
            <w:pStyle w:val="BodyText"/>
            <w:spacing w:before="240" w:after="120"/>
            <w:rPr>
              <w:sz w:val="24"/>
            </w:rPr>
          </w:pPr>
          <w:r>
            <w:rPr>
              <w:sz w:val="24"/>
            </w:rPr>
            <w:t xml:space="preserve">Out of all these information, the member’s skills and expert areas are very important as those </w:t>
          </w:r>
          <w:r w:rsidR="00D409D6">
            <w:rPr>
              <w:sz w:val="24"/>
            </w:rPr>
            <w:t>tell a story of</w:t>
          </w:r>
          <w:r>
            <w:rPr>
              <w:sz w:val="24"/>
            </w:rPr>
            <w:t xml:space="preserve"> what he or she is really good at. And the way those information are collected makes these “background check” authentic because b</w:t>
          </w:r>
          <w:r w:rsidR="008D35AF" w:rsidRPr="00845BE9">
            <w:rPr>
              <w:sz w:val="24"/>
            </w:rPr>
            <w:t>oth skills and experts areas are “endorsed” by their connections, but not entered by themselves</w:t>
          </w:r>
          <w:r>
            <w:rPr>
              <w:sz w:val="24"/>
            </w:rPr>
            <w:t>.</w:t>
          </w:r>
        </w:p>
        <w:p w14:paraId="042D899C" w14:textId="00C85747" w:rsidR="005B4CEB" w:rsidRDefault="00D409D6" w:rsidP="006F03AC">
          <w:pPr>
            <w:pStyle w:val="BodyText"/>
            <w:spacing w:before="240" w:after="120"/>
            <w:rPr>
              <w:sz w:val="24"/>
            </w:rPr>
          </w:pPr>
          <w:r>
            <w:rPr>
              <w:sz w:val="24"/>
            </w:rPr>
            <w:t xml:space="preserve">Finding the right people to join your company is always a tough task. </w:t>
          </w:r>
          <w:r w:rsidR="00A929A5">
            <w:rPr>
              <w:sz w:val="24"/>
            </w:rPr>
            <w:t xml:space="preserve">Therefore, </w:t>
          </w:r>
          <w:r w:rsidR="001C44B8">
            <w:rPr>
              <w:sz w:val="24"/>
            </w:rPr>
            <w:t xml:space="preserve">it will be great if we can analyze </w:t>
          </w:r>
          <w:r w:rsidR="00A929A5">
            <w:rPr>
              <w:sz w:val="24"/>
            </w:rPr>
            <w:t xml:space="preserve">the </w:t>
          </w:r>
          <w:r w:rsidR="008D1C1B">
            <w:rPr>
              <w:sz w:val="24"/>
            </w:rPr>
            <w:t xml:space="preserve">endorsed </w:t>
          </w:r>
          <w:r w:rsidR="001C44B8">
            <w:rPr>
              <w:sz w:val="24"/>
            </w:rPr>
            <w:t>skills of candidates to see:</w:t>
          </w:r>
        </w:p>
        <w:p w14:paraId="66C6FEB5" w14:textId="44EB3EDC" w:rsidR="001C44B8" w:rsidRDefault="001C44B8" w:rsidP="001C44B8">
          <w:pPr>
            <w:pStyle w:val="BodyText"/>
            <w:numPr>
              <w:ilvl w:val="0"/>
              <w:numId w:val="11"/>
            </w:numPr>
            <w:spacing w:after="120"/>
            <w:rPr>
              <w:sz w:val="24"/>
            </w:rPr>
          </w:pPr>
          <w:r>
            <w:rPr>
              <w:sz w:val="24"/>
            </w:rPr>
            <w:t xml:space="preserve">Whether he or her is really as good as </w:t>
          </w:r>
          <w:r w:rsidR="008D1C1B">
            <w:rPr>
              <w:sz w:val="24"/>
            </w:rPr>
            <w:t>claimed</w:t>
          </w:r>
          <w:r>
            <w:rPr>
              <w:sz w:val="24"/>
            </w:rPr>
            <w:t>, say by matching the skills with other ski</w:t>
          </w:r>
          <w:r w:rsidR="008D1C1B">
            <w:rPr>
              <w:sz w:val="24"/>
            </w:rPr>
            <w:t>lls of a group of professionals;</w:t>
          </w:r>
        </w:p>
        <w:p w14:paraId="41D5DF7B" w14:textId="3646ABC6" w:rsidR="008D1C1B" w:rsidRPr="00845BE9" w:rsidRDefault="008D1C1B" w:rsidP="001C44B8">
          <w:pPr>
            <w:pStyle w:val="BodyText"/>
            <w:numPr>
              <w:ilvl w:val="0"/>
              <w:numId w:val="11"/>
            </w:numPr>
            <w:spacing w:after="120"/>
            <w:rPr>
              <w:sz w:val="24"/>
            </w:rPr>
          </w:pPr>
          <w:r>
            <w:rPr>
              <w:sz w:val="24"/>
            </w:rPr>
            <w:t>Whether we can further develop the candidate through trainings, after we identified gaps between the candidate’s skill sets with others with similar group of skills.</w:t>
          </w:r>
        </w:p>
        <w:p w14:paraId="659C7E9B" w14:textId="1212FC03" w:rsidR="008D35AF" w:rsidRPr="00845BE9" w:rsidRDefault="008D1C1B" w:rsidP="006F03AC">
          <w:pPr>
            <w:pStyle w:val="BodyText"/>
            <w:spacing w:before="240" w:after="120"/>
            <w:rPr>
              <w:sz w:val="24"/>
            </w:rPr>
          </w:pPr>
          <w:r>
            <w:rPr>
              <w:sz w:val="24"/>
            </w:rPr>
            <w:t>Machine learning algorithms like Clustering, looks like a good solution.</w:t>
          </w:r>
          <w:r w:rsidR="008D35AF" w:rsidRPr="00845BE9">
            <w:rPr>
              <w:sz w:val="24"/>
            </w:rPr>
            <w:t xml:space="preserve"> </w:t>
          </w:r>
        </w:p>
        <w:p w14:paraId="3FB1F127" w14:textId="77777777" w:rsidR="008D35AF" w:rsidRPr="00845BE9" w:rsidRDefault="008D35AF" w:rsidP="00D96221">
          <w:pPr>
            <w:pStyle w:val="BodyText"/>
            <w:spacing w:after="120"/>
            <w:rPr>
              <w:sz w:val="24"/>
            </w:rPr>
          </w:pPr>
        </w:p>
        <w:p w14:paraId="1D10A561" w14:textId="2D0DBC30" w:rsidR="009B1F7C" w:rsidRPr="00845BE9" w:rsidRDefault="00EC63EF" w:rsidP="00D96221">
          <w:pPr>
            <w:pStyle w:val="BodyText"/>
            <w:spacing w:after="120"/>
            <w:rPr>
              <w:sz w:val="24"/>
            </w:rPr>
          </w:pPr>
        </w:p>
      </w:sdtContent>
    </w:sdt>
    <w:sdt>
      <w:sdtPr>
        <w:rPr>
          <w:sz w:val="44"/>
        </w:rPr>
        <w:id w:val="6002722"/>
        <w:placeholder>
          <w:docPart w:val="8B84BF66992C1645AD045313BDA05095"/>
        </w:placeholder>
      </w:sdtPr>
      <w:sdtContent>
        <w:p w14:paraId="4B18264E" w14:textId="77777777" w:rsidR="008D1C1B" w:rsidRDefault="008D1C1B">
          <w:pPr>
            <w:pStyle w:val="Heading1"/>
            <w:rPr>
              <w:sz w:val="44"/>
            </w:rPr>
          </w:pPr>
        </w:p>
        <w:p w14:paraId="22A52BEB" w14:textId="7882571F" w:rsidR="009B1F7C" w:rsidRPr="00845BE9" w:rsidRDefault="008D1C1B" w:rsidP="00341CC0">
          <w:pPr>
            <w:pStyle w:val="Heading1"/>
            <w:spacing w:before="240"/>
            <w:rPr>
              <w:sz w:val="44"/>
            </w:rPr>
          </w:pPr>
          <w:r>
            <w:rPr>
              <w:sz w:val="44"/>
            </w:rPr>
            <w:br w:type="column"/>
          </w:r>
          <w:r w:rsidR="00D96221" w:rsidRPr="00845BE9">
            <w:rPr>
              <w:sz w:val="44"/>
            </w:rPr>
            <w:t>Data Set</w:t>
          </w:r>
        </w:p>
      </w:sdtContent>
    </w:sdt>
    <w:p w14:paraId="3A1E859E" w14:textId="0C32AA56" w:rsidR="00DE3F33" w:rsidRDefault="00DE3F33" w:rsidP="008D1C1B">
      <w:pPr>
        <w:pStyle w:val="BodyText"/>
        <w:spacing w:after="120"/>
        <w:rPr>
          <w:sz w:val="24"/>
        </w:rPr>
      </w:pPr>
      <w:r w:rsidRPr="008D1C1B">
        <w:rPr>
          <w:sz w:val="24"/>
        </w:rPr>
        <w:t>Linkedin data is used</w:t>
      </w:r>
      <w:r w:rsidRPr="00845BE9">
        <w:rPr>
          <w:sz w:val="24"/>
        </w:rPr>
        <w:t xml:space="preserve"> </w:t>
      </w:r>
      <w:r>
        <w:rPr>
          <w:sz w:val="24"/>
        </w:rPr>
        <w:t>to collect the skill sets data</w:t>
      </w:r>
      <w:r w:rsidR="00A907CB">
        <w:rPr>
          <w:sz w:val="24"/>
        </w:rPr>
        <w:t xml:space="preserve"> for analysis</w:t>
      </w:r>
      <w:r>
        <w:rPr>
          <w:sz w:val="24"/>
        </w:rPr>
        <w:t xml:space="preserve">. One can easily assess his or her profile as well as endorsed skill sets through the Linkedin development API. Other information like the connections and the basic profile of the connections (like First name, Last name, Job titles etc.) are also available through the API. </w:t>
      </w:r>
    </w:p>
    <w:p w14:paraId="2FDF7554" w14:textId="3DA0AA8C" w:rsidR="00586816" w:rsidRDefault="00603C4D" w:rsidP="006F03AC">
      <w:pPr>
        <w:pStyle w:val="BodyText"/>
        <w:spacing w:before="240" w:after="120"/>
        <w:rPr>
          <w:sz w:val="24"/>
        </w:rPr>
      </w:pPr>
      <w:r>
        <w:rPr>
          <w:noProof/>
          <w:sz w:val="24"/>
        </w:rPr>
        <mc:AlternateContent>
          <mc:Choice Requires="wps">
            <w:drawing>
              <wp:anchor distT="0" distB="0" distL="114300" distR="114300" simplePos="0" relativeHeight="251659264" behindDoc="0" locked="0" layoutInCell="1" allowOverlap="1" wp14:anchorId="19B56860" wp14:editId="776EA1AE">
                <wp:simplePos x="0" y="0"/>
                <wp:positionH relativeFrom="column">
                  <wp:posOffset>114300</wp:posOffset>
                </wp:positionH>
                <wp:positionV relativeFrom="paragraph">
                  <wp:posOffset>918845</wp:posOffset>
                </wp:positionV>
                <wp:extent cx="5943600" cy="1943100"/>
                <wp:effectExtent l="25400" t="25400" r="101600" b="11430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943100"/>
                        </a:xfrm>
                        <a:prstGeom prst="rect">
                          <a:avLst/>
                        </a:prstGeom>
                        <a:solidFill>
                          <a:schemeClr val="bg1">
                            <a:lumMod val="95000"/>
                          </a:schemeClr>
                        </a:solidFill>
                        <a:ln>
                          <a:no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EAB616" w14:textId="09E0C96B" w:rsidR="00701E38" w:rsidRPr="00603C4D" w:rsidRDefault="00701E38">
                            <w:pPr>
                              <w:rPr>
                                <w:rFonts w:ascii="Courier New" w:hAnsi="Courier New" w:cs="Courier New"/>
                                <w:sz w:val="22"/>
                              </w:rPr>
                            </w:pPr>
                            <w:r w:rsidRPr="00603C4D">
                              <w:rPr>
                                <w:rFonts w:ascii="Courier New" w:hAnsi="Courier New" w:cs="Courier New"/>
                                <w:sz w:val="22"/>
                              </w:rPr>
                              <w:t>From the starting profile (likely your own Linkedin profile)</w:t>
                            </w:r>
                          </w:p>
                          <w:p w14:paraId="686F1E0D" w14:textId="1405226A" w:rsidR="00701E38" w:rsidRDefault="00701E38">
                            <w:pPr>
                              <w:rPr>
                                <w:rFonts w:ascii="Courier New" w:hAnsi="Courier New" w:cs="Courier New"/>
                                <w:sz w:val="22"/>
                              </w:rPr>
                            </w:pPr>
                            <w:r w:rsidRPr="00603C4D">
                              <w:rPr>
                                <w:rFonts w:ascii="Courier New" w:hAnsi="Courier New" w:cs="Courier New"/>
                                <w:sz w:val="22"/>
                              </w:rPr>
                              <w:t>Retrieve the URLs of all the connections’ profile</w:t>
                            </w:r>
                          </w:p>
                          <w:p w14:paraId="43FF63B9" w14:textId="77777777" w:rsidR="00701E38" w:rsidRPr="00603C4D" w:rsidRDefault="00701E38">
                            <w:pPr>
                              <w:rPr>
                                <w:rFonts w:ascii="Courier New" w:hAnsi="Courier New" w:cs="Courier New"/>
                                <w:sz w:val="22"/>
                              </w:rPr>
                            </w:pPr>
                          </w:p>
                          <w:p w14:paraId="0F9BC88B" w14:textId="740EA669" w:rsidR="00701E38" w:rsidRPr="00603C4D" w:rsidRDefault="00701E38">
                            <w:pPr>
                              <w:rPr>
                                <w:rFonts w:ascii="Courier New" w:hAnsi="Courier New" w:cs="Courier New"/>
                                <w:sz w:val="22"/>
                              </w:rPr>
                            </w:pPr>
                            <w:r w:rsidRPr="00603C4D">
                              <w:rPr>
                                <w:rFonts w:ascii="Courier New" w:hAnsi="Courier New" w:cs="Courier New"/>
                                <w:sz w:val="22"/>
                              </w:rPr>
                              <w:t>For each URL {</w:t>
                            </w:r>
                          </w:p>
                          <w:p w14:paraId="45C25953" w14:textId="139D9F2B" w:rsidR="00701E38" w:rsidRPr="00603C4D" w:rsidRDefault="00701E38">
                            <w:pPr>
                              <w:rPr>
                                <w:rFonts w:ascii="Courier New" w:hAnsi="Courier New" w:cs="Courier New"/>
                                <w:sz w:val="22"/>
                              </w:rPr>
                            </w:pPr>
                            <w:r w:rsidRPr="00603C4D">
                              <w:rPr>
                                <w:rFonts w:ascii="Courier New" w:hAnsi="Courier New" w:cs="Courier New"/>
                                <w:sz w:val="22"/>
                              </w:rPr>
                              <w:tab/>
                              <w:t>Visit the webpage</w:t>
                            </w:r>
                          </w:p>
                          <w:p w14:paraId="2405F53B" w14:textId="0EBD678F" w:rsidR="00701E38" w:rsidRPr="00603C4D" w:rsidRDefault="00701E38">
                            <w:pPr>
                              <w:rPr>
                                <w:rFonts w:ascii="Courier New" w:hAnsi="Courier New" w:cs="Courier New"/>
                                <w:sz w:val="22"/>
                              </w:rPr>
                            </w:pPr>
                            <w:r w:rsidRPr="00603C4D">
                              <w:rPr>
                                <w:rFonts w:ascii="Courier New" w:hAnsi="Courier New" w:cs="Courier New"/>
                                <w:sz w:val="22"/>
                              </w:rPr>
                              <w:tab/>
                              <w:t>Find the skill section</w:t>
                            </w:r>
                            <w:r w:rsidR="00A907CB">
                              <w:rPr>
                                <w:rFonts w:ascii="Courier New" w:hAnsi="Courier New" w:cs="Courier New"/>
                                <w:sz w:val="22"/>
                              </w:rPr>
                              <w:t xml:space="preserve"> with BeautifulSoup library</w:t>
                            </w:r>
                            <w:bookmarkStart w:id="0" w:name="_GoBack"/>
                            <w:bookmarkEnd w:id="0"/>
                          </w:p>
                          <w:p w14:paraId="20EFFA15" w14:textId="76950A59" w:rsidR="00701E38" w:rsidRPr="00603C4D" w:rsidRDefault="00701E38">
                            <w:pPr>
                              <w:rPr>
                                <w:rFonts w:ascii="Courier New" w:hAnsi="Courier New" w:cs="Courier New"/>
                                <w:sz w:val="22"/>
                              </w:rPr>
                            </w:pPr>
                            <w:r w:rsidRPr="00603C4D">
                              <w:rPr>
                                <w:rFonts w:ascii="Courier New" w:hAnsi="Courier New" w:cs="Courier New"/>
                                <w:sz w:val="22"/>
                              </w:rPr>
                              <w:tab/>
                              <w:t>Extract the skill description</w:t>
                            </w:r>
                          </w:p>
                          <w:p w14:paraId="22D593D5" w14:textId="4EBAEC78" w:rsidR="00701E38" w:rsidRPr="00603C4D" w:rsidRDefault="00701E38">
                            <w:pPr>
                              <w:rPr>
                                <w:rFonts w:ascii="Courier New" w:hAnsi="Courier New" w:cs="Courier New"/>
                                <w:sz w:val="22"/>
                              </w:rPr>
                            </w:pPr>
                            <w:r w:rsidRPr="00603C4D">
                              <w:rPr>
                                <w:rFonts w:ascii="Courier New" w:hAnsi="Courier New" w:cs="Courier New"/>
                                <w:sz w:val="22"/>
                              </w:rPr>
                              <w:tab/>
                              <w:t>Store into output file</w:t>
                            </w:r>
                          </w:p>
                          <w:p w14:paraId="0B0DD26D" w14:textId="2C4E5A61" w:rsidR="00701E38" w:rsidRPr="00603C4D" w:rsidRDefault="00701E38">
                            <w:pPr>
                              <w:rPr>
                                <w:rFonts w:ascii="Courier New" w:hAnsi="Courier New" w:cs="Courier New"/>
                                <w:sz w:val="22"/>
                              </w:rPr>
                            </w:pPr>
                            <w:r w:rsidRPr="00603C4D">
                              <w:rPr>
                                <w:rFonts w:ascii="Courier New" w:hAnsi="Courier New" w:cs="Courier New"/>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pt;margin-top:72.35pt;width:468pt;height:15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" fillcolor="#f2f2f2 [3052]" stroked="f">
                <v:shadow on="t" opacity="28180f" mv:blur="50800f" origin="-.5,-.5" offset="26941emu,26941emu"/>
                <v:textbox>
                  <w:txbxContent>
                    <w:p w14:paraId="66EAB616" w14:textId="09E0C96B" w:rsidR="00701E38" w:rsidRPr="00603C4D" w:rsidRDefault="00701E38">
                      <w:pPr>
                        <w:rPr>
                          <w:rFonts w:ascii="Courier New" w:hAnsi="Courier New" w:cs="Courier New"/>
                          <w:sz w:val="22"/>
                        </w:rPr>
                      </w:pPr>
                      <w:r w:rsidRPr="00603C4D">
                        <w:rPr>
                          <w:rFonts w:ascii="Courier New" w:hAnsi="Courier New" w:cs="Courier New"/>
                          <w:sz w:val="22"/>
                        </w:rPr>
                        <w:t>From the starting profile (likely your own Linkedin profile)</w:t>
                      </w:r>
                    </w:p>
                    <w:p w14:paraId="686F1E0D" w14:textId="1405226A" w:rsidR="00701E38" w:rsidRDefault="00701E38">
                      <w:pPr>
                        <w:rPr>
                          <w:rFonts w:ascii="Courier New" w:hAnsi="Courier New" w:cs="Courier New"/>
                          <w:sz w:val="22"/>
                        </w:rPr>
                      </w:pPr>
                      <w:r w:rsidRPr="00603C4D">
                        <w:rPr>
                          <w:rFonts w:ascii="Courier New" w:hAnsi="Courier New" w:cs="Courier New"/>
                          <w:sz w:val="22"/>
                        </w:rPr>
                        <w:t>Retrieve the URLs of all the connections’ profile</w:t>
                      </w:r>
                    </w:p>
                    <w:p w14:paraId="43FF63B9" w14:textId="77777777" w:rsidR="00701E38" w:rsidRPr="00603C4D" w:rsidRDefault="00701E38">
                      <w:pPr>
                        <w:rPr>
                          <w:rFonts w:ascii="Courier New" w:hAnsi="Courier New" w:cs="Courier New"/>
                          <w:sz w:val="22"/>
                        </w:rPr>
                      </w:pPr>
                    </w:p>
                    <w:p w14:paraId="0F9BC88B" w14:textId="740EA669" w:rsidR="00701E38" w:rsidRPr="00603C4D" w:rsidRDefault="00701E38">
                      <w:pPr>
                        <w:rPr>
                          <w:rFonts w:ascii="Courier New" w:hAnsi="Courier New" w:cs="Courier New"/>
                          <w:sz w:val="22"/>
                        </w:rPr>
                      </w:pPr>
                      <w:r w:rsidRPr="00603C4D">
                        <w:rPr>
                          <w:rFonts w:ascii="Courier New" w:hAnsi="Courier New" w:cs="Courier New"/>
                          <w:sz w:val="22"/>
                        </w:rPr>
                        <w:t>For each URL {</w:t>
                      </w:r>
                    </w:p>
                    <w:p w14:paraId="45C25953" w14:textId="139D9F2B" w:rsidR="00701E38" w:rsidRPr="00603C4D" w:rsidRDefault="00701E38">
                      <w:pPr>
                        <w:rPr>
                          <w:rFonts w:ascii="Courier New" w:hAnsi="Courier New" w:cs="Courier New"/>
                          <w:sz w:val="22"/>
                        </w:rPr>
                      </w:pPr>
                      <w:r w:rsidRPr="00603C4D">
                        <w:rPr>
                          <w:rFonts w:ascii="Courier New" w:hAnsi="Courier New" w:cs="Courier New"/>
                          <w:sz w:val="22"/>
                        </w:rPr>
                        <w:tab/>
                        <w:t>Visit the webpage</w:t>
                      </w:r>
                    </w:p>
                    <w:p w14:paraId="2405F53B" w14:textId="0EBD678F" w:rsidR="00701E38" w:rsidRPr="00603C4D" w:rsidRDefault="00701E38">
                      <w:pPr>
                        <w:rPr>
                          <w:rFonts w:ascii="Courier New" w:hAnsi="Courier New" w:cs="Courier New"/>
                          <w:sz w:val="22"/>
                        </w:rPr>
                      </w:pPr>
                      <w:r w:rsidRPr="00603C4D">
                        <w:rPr>
                          <w:rFonts w:ascii="Courier New" w:hAnsi="Courier New" w:cs="Courier New"/>
                          <w:sz w:val="22"/>
                        </w:rPr>
                        <w:tab/>
                        <w:t>Find the skill section</w:t>
                      </w:r>
                      <w:r w:rsidR="00A907CB">
                        <w:rPr>
                          <w:rFonts w:ascii="Courier New" w:hAnsi="Courier New" w:cs="Courier New"/>
                          <w:sz w:val="22"/>
                        </w:rPr>
                        <w:t xml:space="preserve"> with BeautifulSoup library</w:t>
                      </w:r>
                      <w:bookmarkStart w:id="1" w:name="_GoBack"/>
                      <w:bookmarkEnd w:id="1"/>
                    </w:p>
                    <w:p w14:paraId="20EFFA15" w14:textId="76950A59" w:rsidR="00701E38" w:rsidRPr="00603C4D" w:rsidRDefault="00701E38">
                      <w:pPr>
                        <w:rPr>
                          <w:rFonts w:ascii="Courier New" w:hAnsi="Courier New" w:cs="Courier New"/>
                          <w:sz w:val="22"/>
                        </w:rPr>
                      </w:pPr>
                      <w:r w:rsidRPr="00603C4D">
                        <w:rPr>
                          <w:rFonts w:ascii="Courier New" w:hAnsi="Courier New" w:cs="Courier New"/>
                          <w:sz w:val="22"/>
                        </w:rPr>
                        <w:tab/>
                        <w:t>Extract the skill description</w:t>
                      </w:r>
                    </w:p>
                    <w:p w14:paraId="22D593D5" w14:textId="4EBAEC78" w:rsidR="00701E38" w:rsidRPr="00603C4D" w:rsidRDefault="00701E38">
                      <w:pPr>
                        <w:rPr>
                          <w:rFonts w:ascii="Courier New" w:hAnsi="Courier New" w:cs="Courier New"/>
                          <w:sz w:val="22"/>
                        </w:rPr>
                      </w:pPr>
                      <w:r w:rsidRPr="00603C4D">
                        <w:rPr>
                          <w:rFonts w:ascii="Courier New" w:hAnsi="Courier New" w:cs="Courier New"/>
                          <w:sz w:val="22"/>
                        </w:rPr>
                        <w:tab/>
                        <w:t>Store into output file</w:t>
                      </w:r>
                    </w:p>
                    <w:p w14:paraId="0B0DD26D" w14:textId="2C4E5A61" w:rsidR="00701E38" w:rsidRPr="00603C4D" w:rsidRDefault="00701E38">
                      <w:pPr>
                        <w:rPr>
                          <w:rFonts w:ascii="Courier New" w:hAnsi="Courier New" w:cs="Courier New"/>
                          <w:sz w:val="22"/>
                        </w:rPr>
                      </w:pPr>
                      <w:r w:rsidRPr="00603C4D">
                        <w:rPr>
                          <w:rFonts w:ascii="Courier New" w:hAnsi="Courier New" w:cs="Courier New"/>
                          <w:sz w:val="22"/>
                        </w:rPr>
                        <w:t>}</w:t>
                      </w:r>
                    </w:p>
                  </w:txbxContent>
                </v:textbox>
                <w10:wrap type="square"/>
              </v:shape>
            </w:pict>
          </mc:Fallback>
        </mc:AlternateContent>
      </w:r>
      <w:r w:rsidR="00DE3F33">
        <w:rPr>
          <w:sz w:val="24"/>
        </w:rPr>
        <w:t>However, the crucial information – the skill sets of other people in the network, are not available. Therefore, some website scraping tools are needed to “retrieve” all those skill sets. The pseudo codes are:</w:t>
      </w:r>
    </w:p>
    <w:p w14:paraId="4365AD75" w14:textId="2D5F5730" w:rsidR="00DE3F33" w:rsidRDefault="00DE3F33" w:rsidP="008D1C1B">
      <w:pPr>
        <w:pStyle w:val="BodyText"/>
        <w:spacing w:after="120"/>
        <w:rPr>
          <w:sz w:val="24"/>
        </w:rPr>
      </w:pPr>
    </w:p>
    <w:sdt>
      <w:sdtPr>
        <w:rPr>
          <w:sz w:val="24"/>
        </w:rPr>
        <w:id w:val="6002725"/>
        <w:placeholder>
          <w:docPart w:val="CBCF34C9B36D8648AA2EDDF11D5F1161"/>
        </w:placeholder>
      </w:sdtPr>
      <w:sdtContent>
        <w:p w14:paraId="3C88D684" w14:textId="6CB5CB17" w:rsidR="008D1C1B" w:rsidRDefault="00D409D6" w:rsidP="008D1C1B">
          <w:pPr>
            <w:pStyle w:val="BodyText"/>
            <w:spacing w:after="120"/>
            <w:rPr>
              <w:sz w:val="24"/>
            </w:rPr>
          </w:pPr>
          <w:r>
            <w:rPr>
              <w:sz w:val="24"/>
            </w:rPr>
            <w:t xml:space="preserve">One good thing about using Linkedin skill keywords, compare to other textual content analysis is </w:t>
          </w:r>
          <w:r w:rsidR="008D1C1B" w:rsidRPr="008D1C1B">
            <w:rPr>
              <w:sz w:val="24"/>
            </w:rPr>
            <w:t>“Skill” keywords are pretty much free from Less-important</w:t>
          </w:r>
          <w:r w:rsidR="000F5627">
            <w:rPr>
              <w:sz w:val="24"/>
            </w:rPr>
            <w:t xml:space="preserve"> (e.g. most, best, largest etc.)</w:t>
          </w:r>
          <w:r w:rsidR="008D1C1B" w:rsidRPr="008D1C1B">
            <w:rPr>
              <w:sz w:val="24"/>
            </w:rPr>
            <w:t xml:space="preserve">, Stemming </w:t>
          </w:r>
          <w:r w:rsidR="000F5627">
            <w:rPr>
              <w:sz w:val="24"/>
            </w:rPr>
            <w:t xml:space="preserve">(e.g. Development and Developing) </w:t>
          </w:r>
          <w:r w:rsidR="008D1C1B" w:rsidRPr="008D1C1B">
            <w:rPr>
              <w:sz w:val="24"/>
            </w:rPr>
            <w:t>and Stop words</w:t>
          </w:r>
          <w:r w:rsidR="000F5627">
            <w:rPr>
              <w:sz w:val="24"/>
            </w:rPr>
            <w:t xml:space="preserve"> (e.g. a, an, the etc.)</w:t>
          </w:r>
          <w:r>
            <w:rPr>
              <w:sz w:val="24"/>
            </w:rPr>
            <w:t>. In other words, we can pretty safe quite a lot of works to use the collected skill sets.</w:t>
          </w:r>
        </w:p>
        <w:p w14:paraId="4368CAC9" w14:textId="33EF45F0" w:rsidR="00D409D6" w:rsidRPr="008D1C1B" w:rsidRDefault="00D409D6" w:rsidP="006F03AC">
          <w:pPr>
            <w:pStyle w:val="BodyText"/>
            <w:spacing w:before="240" w:after="120"/>
            <w:rPr>
              <w:sz w:val="24"/>
            </w:rPr>
          </w:pPr>
          <w:r>
            <w:rPr>
              <w:sz w:val="24"/>
            </w:rPr>
            <w:t>I used my Linkedin profile as a starting point to collect skill sets and what I got was:</w:t>
          </w:r>
        </w:p>
        <w:p w14:paraId="70018BBB" w14:textId="393F82AC" w:rsidR="008D1C1B" w:rsidRPr="008D1C1B" w:rsidRDefault="00D409D6" w:rsidP="00D409D6">
          <w:pPr>
            <w:pStyle w:val="BodyText"/>
            <w:numPr>
              <w:ilvl w:val="0"/>
              <w:numId w:val="12"/>
            </w:numPr>
            <w:spacing w:after="120"/>
            <w:rPr>
              <w:sz w:val="24"/>
            </w:rPr>
          </w:pPr>
          <w:r>
            <w:rPr>
              <w:sz w:val="24"/>
            </w:rPr>
            <w:t>More than 500</w:t>
          </w:r>
          <w:r w:rsidR="008D1C1B" w:rsidRPr="008D1C1B">
            <w:rPr>
              <w:sz w:val="24"/>
            </w:rPr>
            <w:t xml:space="preserve"> Connections</w:t>
          </w:r>
          <w:r>
            <w:rPr>
              <w:sz w:val="24"/>
            </w:rPr>
            <w:t xml:space="preserve"> (from my profile)</w:t>
          </w:r>
        </w:p>
        <w:p w14:paraId="065A85AA" w14:textId="5E60C5FE" w:rsidR="008D1C1B" w:rsidRPr="008D1C1B" w:rsidRDefault="00D409D6" w:rsidP="00D409D6">
          <w:pPr>
            <w:pStyle w:val="BodyText"/>
            <w:numPr>
              <w:ilvl w:val="0"/>
              <w:numId w:val="12"/>
            </w:numPr>
            <w:spacing w:after="120"/>
            <w:rPr>
              <w:sz w:val="24"/>
            </w:rPr>
          </w:pPr>
          <w:r>
            <w:rPr>
              <w:sz w:val="24"/>
            </w:rPr>
            <w:t>More than 3,600</w:t>
          </w:r>
          <w:r w:rsidR="008D1C1B" w:rsidRPr="008D1C1B">
            <w:rPr>
              <w:sz w:val="24"/>
            </w:rPr>
            <w:t xml:space="preserve"> Skills</w:t>
          </w:r>
          <w:r>
            <w:rPr>
              <w:sz w:val="24"/>
            </w:rPr>
            <w:t xml:space="preserve"> (all skills of those connections)</w:t>
          </w:r>
        </w:p>
        <w:p w14:paraId="59C680A1" w14:textId="71AD1EB7" w:rsidR="008D1C1B" w:rsidRPr="008D1C1B" w:rsidRDefault="00D409D6" w:rsidP="00D409D6">
          <w:pPr>
            <w:pStyle w:val="BodyText"/>
            <w:numPr>
              <w:ilvl w:val="0"/>
              <w:numId w:val="12"/>
            </w:numPr>
            <w:spacing w:after="120"/>
            <w:rPr>
              <w:sz w:val="24"/>
            </w:rPr>
          </w:pPr>
          <w:r>
            <w:rPr>
              <w:sz w:val="24"/>
            </w:rPr>
            <w:t>More than 400</w:t>
          </w:r>
          <w:r w:rsidR="008D1C1B" w:rsidRPr="008D1C1B">
            <w:rPr>
              <w:sz w:val="24"/>
            </w:rPr>
            <w:t xml:space="preserve"> unique Skills</w:t>
          </w:r>
          <w:r>
            <w:rPr>
              <w:sz w:val="24"/>
            </w:rPr>
            <w:t xml:space="preserve"> (after removing those duplicated skill sets)</w:t>
          </w:r>
        </w:p>
        <w:p w14:paraId="6B8C9F45" w14:textId="0D24DECA" w:rsidR="00D409D6" w:rsidRDefault="00D409D6" w:rsidP="00D409D6">
          <w:pPr>
            <w:pStyle w:val="BodyText"/>
            <w:spacing w:after="120"/>
          </w:pPr>
        </w:p>
        <w:p w14:paraId="35929A42" w14:textId="570D3032" w:rsidR="009B1F7C" w:rsidRPr="00845BE9" w:rsidRDefault="00EC63EF">
          <w:pPr>
            <w:pStyle w:val="BodyText"/>
            <w:rPr>
              <w:sz w:val="24"/>
            </w:rPr>
          </w:pPr>
        </w:p>
      </w:sdtContent>
    </w:sdt>
    <w:p w14:paraId="54349F2E" w14:textId="77777777" w:rsidR="00D96221" w:rsidRPr="00845BE9" w:rsidRDefault="00D96221">
      <w:pPr>
        <w:pStyle w:val="BodyText"/>
        <w:rPr>
          <w:sz w:val="24"/>
        </w:rPr>
      </w:pPr>
    </w:p>
    <w:p w14:paraId="01CB9350" w14:textId="77777777" w:rsidR="00D96221" w:rsidRPr="00845BE9" w:rsidRDefault="00EC63EF" w:rsidP="00341CC0">
      <w:pPr>
        <w:pStyle w:val="Heading1"/>
        <w:keepNext w:val="0"/>
        <w:keepLines w:val="0"/>
        <w:pageBreakBefore/>
        <w:spacing w:before="240"/>
        <w:rPr>
          <w:sz w:val="44"/>
        </w:rPr>
      </w:pPr>
      <w:sdt>
        <w:sdtPr>
          <w:rPr>
            <w:sz w:val="44"/>
          </w:rPr>
          <w:id w:val="1489061828"/>
          <w:placeholder>
            <w:docPart w:val="D6C5BD4C7E970A4AB53B22686BCC2732"/>
          </w:placeholder>
        </w:sdtPr>
        <w:sdtContent>
          <w:r w:rsidR="00D96221" w:rsidRPr="00845BE9">
            <w:rPr>
              <w:sz w:val="44"/>
            </w:rPr>
            <w:t>Statistical Model</w:t>
          </w:r>
        </w:sdtContent>
      </w:sdt>
    </w:p>
    <w:p w14:paraId="5A839797" w14:textId="0B2FCD72" w:rsidR="00D409D6" w:rsidRDefault="001E1728" w:rsidP="00D409D6">
      <w:pPr>
        <w:pStyle w:val="BodyText"/>
        <w:spacing w:after="120"/>
        <w:rPr>
          <w:sz w:val="24"/>
        </w:rPr>
      </w:pPr>
      <w:r>
        <w:rPr>
          <w:sz w:val="24"/>
        </w:rPr>
        <w:t>Three models and techniques are used in this project:</w:t>
      </w:r>
    </w:p>
    <w:p w14:paraId="01F0BA82" w14:textId="64A6269B" w:rsidR="001E1728" w:rsidRDefault="001E1728" w:rsidP="001E1728">
      <w:pPr>
        <w:pStyle w:val="BodyText"/>
        <w:numPr>
          <w:ilvl w:val="0"/>
          <w:numId w:val="13"/>
        </w:numPr>
        <w:spacing w:after="120"/>
        <w:rPr>
          <w:sz w:val="24"/>
        </w:rPr>
      </w:pPr>
      <w:r>
        <w:rPr>
          <w:sz w:val="24"/>
        </w:rPr>
        <w:t>Bag-of-word</w:t>
      </w:r>
    </w:p>
    <w:p w14:paraId="43E93514" w14:textId="60CF2DA0" w:rsidR="001E1728" w:rsidRDefault="001E1728" w:rsidP="001E1728">
      <w:pPr>
        <w:pStyle w:val="BodyText"/>
        <w:numPr>
          <w:ilvl w:val="0"/>
          <w:numId w:val="13"/>
        </w:numPr>
        <w:spacing w:after="120"/>
        <w:rPr>
          <w:sz w:val="24"/>
        </w:rPr>
      </w:pPr>
      <w:r>
        <w:rPr>
          <w:sz w:val="24"/>
        </w:rPr>
        <w:t>Euclidean Distance, and</w:t>
      </w:r>
    </w:p>
    <w:p w14:paraId="5523FDDF" w14:textId="4BC52841" w:rsidR="001E1728" w:rsidRDefault="00175AD8" w:rsidP="001E1728">
      <w:pPr>
        <w:pStyle w:val="BodyText"/>
        <w:numPr>
          <w:ilvl w:val="0"/>
          <w:numId w:val="13"/>
        </w:numPr>
        <w:spacing w:after="120"/>
        <w:rPr>
          <w:sz w:val="24"/>
        </w:rPr>
      </w:pPr>
      <w:r>
        <w:rPr>
          <w:sz w:val="24"/>
        </w:rPr>
        <w:t xml:space="preserve">KMeans </w:t>
      </w:r>
      <w:r w:rsidR="001E1728">
        <w:rPr>
          <w:sz w:val="24"/>
        </w:rPr>
        <w:t>Clustering</w:t>
      </w:r>
    </w:p>
    <w:p w14:paraId="07163642" w14:textId="7F47353B" w:rsidR="001E1728" w:rsidRDefault="001E1728" w:rsidP="006F03AC">
      <w:pPr>
        <w:pStyle w:val="BodyText"/>
        <w:spacing w:before="240" w:after="120"/>
        <w:rPr>
          <w:sz w:val="24"/>
        </w:rPr>
      </w:pPr>
      <w:r w:rsidRPr="00182156">
        <w:rPr>
          <w:b/>
          <w:sz w:val="24"/>
        </w:rPr>
        <w:t>Bag-of-word approach</w:t>
      </w:r>
      <w:r>
        <w:rPr>
          <w:sz w:val="24"/>
        </w:rPr>
        <w:t xml:space="preserve"> </w:t>
      </w:r>
      <w:r w:rsidRPr="001E1728">
        <w:rPr>
          <w:sz w:val="24"/>
        </w:rPr>
        <w:t>uses simple</w:t>
      </w:r>
      <w:r>
        <w:rPr>
          <w:sz w:val="24"/>
        </w:rPr>
        <w:t xml:space="preserve"> </w:t>
      </w:r>
      <w:r w:rsidRPr="001E1728">
        <w:rPr>
          <w:sz w:val="24"/>
        </w:rPr>
        <w:t xml:space="preserve">word counts as its basis. For each word in the </w:t>
      </w:r>
      <w:r w:rsidR="007F7C3D">
        <w:rPr>
          <w:sz w:val="24"/>
        </w:rPr>
        <w:t>skill set file</w:t>
      </w:r>
      <w:r w:rsidRPr="001E1728">
        <w:rPr>
          <w:sz w:val="24"/>
        </w:rPr>
        <w:t>, its occurrence is counted and</w:t>
      </w:r>
      <w:r>
        <w:rPr>
          <w:sz w:val="24"/>
        </w:rPr>
        <w:t xml:space="preserve"> </w:t>
      </w:r>
      <w:r w:rsidRPr="001E1728">
        <w:rPr>
          <w:sz w:val="24"/>
        </w:rPr>
        <w:t>noted in a vector</w:t>
      </w:r>
      <w:r w:rsidR="007F7C3D">
        <w:rPr>
          <w:sz w:val="24"/>
        </w:rPr>
        <w:t xml:space="preserve"> (i.e. </w:t>
      </w:r>
      <w:r w:rsidRPr="001E1728">
        <w:rPr>
          <w:sz w:val="24"/>
        </w:rPr>
        <w:t>vectorization</w:t>
      </w:r>
      <w:r w:rsidR="007F7C3D">
        <w:rPr>
          <w:sz w:val="24"/>
        </w:rPr>
        <w:t>). This</w:t>
      </w:r>
      <w:r w:rsidRPr="001E1728">
        <w:rPr>
          <w:sz w:val="24"/>
        </w:rPr>
        <w:t xml:space="preserve"> vector is</w:t>
      </w:r>
      <w:r>
        <w:rPr>
          <w:sz w:val="24"/>
        </w:rPr>
        <w:t xml:space="preserve"> </w:t>
      </w:r>
      <w:r w:rsidRPr="001E1728">
        <w:rPr>
          <w:sz w:val="24"/>
        </w:rPr>
        <w:t>huge as it contains as many elements as the words that occur in the whole</w:t>
      </w:r>
      <w:r>
        <w:rPr>
          <w:sz w:val="24"/>
        </w:rPr>
        <w:t xml:space="preserve"> </w:t>
      </w:r>
      <w:r w:rsidRPr="001E1728">
        <w:rPr>
          <w:sz w:val="24"/>
        </w:rPr>
        <w:t>dataset.</w:t>
      </w:r>
    </w:p>
    <w:p w14:paraId="69D21124" w14:textId="4BF94430" w:rsidR="007F7C3D" w:rsidRDefault="007F7C3D" w:rsidP="006F03AC">
      <w:pPr>
        <w:pStyle w:val="BodyText"/>
        <w:spacing w:before="240" w:after="120"/>
        <w:rPr>
          <w:sz w:val="24"/>
        </w:rPr>
      </w:pPr>
      <w:r>
        <w:rPr>
          <w:sz w:val="24"/>
        </w:rPr>
        <w:t xml:space="preserve">The vectorized skill set is than used to </w:t>
      </w:r>
      <w:r w:rsidR="00182156">
        <w:rPr>
          <w:sz w:val="24"/>
        </w:rPr>
        <w:t xml:space="preserve">calculate the </w:t>
      </w:r>
      <w:r w:rsidR="00182156" w:rsidRPr="00182156">
        <w:rPr>
          <w:b/>
          <w:sz w:val="24"/>
        </w:rPr>
        <w:t>Similarity Measurement (Euclidean Distance)</w:t>
      </w:r>
      <w:r w:rsidR="00182156">
        <w:rPr>
          <w:sz w:val="24"/>
        </w:rPr>
        <w:t xml:space="preserve"> with a new skill sets (for example, from a candidate). In this exercise, I used my own skill set to try</w:t>
      </w:r>
      <w:r w:rsidR="00044CEF">
        <w:rPr>
          <w:sz w:val="24"/>
        </w:rPr>
        <w:t xml:space="preserve"> – </w:t>
      </w:r>
      <w:r w:rsidR="00044CEF" w:rsidRPr="00044CEF">
        <w:rPr>
          <w:b/>
          <w:sz w:val="24"/>
        </w:rPr>
        <w:t>“IT Strategy Information Technology Cloud Computing IT Management Project Management Security IT Audit PKI Databases Internet Technologies”</w:t>
      </w:r>
      <w:r w:rsidR="00182156">
        <w:rPr>
          <w:sz w:val="24"/>
        </w:rPr>
        <w:t>.</w:t>
      </w:r>
    </w:p>
    <w:p w14:paraId="271C3014" w14:textId="3D98750D" w:rsidR="00182156" w:rsidRDefault="00182156" w:rsidP="006F03AC">
      <w:pPr>
        <w:pStyle w:val="BodyText"/>
        <w:spacing w:before="240" w:after="120"/>
        <w:rPr>
          <w:sz w:val="24"/>
        </w:rPr>
      </w:pPr>
      <w:r>
        <w:rPr>
          <w:sz w:val="24"/>
        </w:rPr>
        <w:t>The pseudo code is:</w:t>
      </w:r>
    </w:p>
    <w:p w14:paraId="316586B4" w14:textId="1E6A9425" w:rsidR="00182156" w:rsidRDefault="00182156" w:rsidP="001E1728">
      <w:pPr>
        <w:pStyle w:val="BodyText"/>
        <w:spacing w:after="120"/>
        <w:rPr>
          <w:sz w:val="24"/>
        </w:rPr>
      </w:pPr>
      <w:r>
        <w:rPr>
          <w:noProof/>
          <w:sz w:val="24"/>
        </w:rPr>
        <mc:AlternateContent>
          <mc:Choice Requires="wps">
            <w:drawing>
              <wp:anchor distT="0" distB="0" distL="114300" distR="114300" simplePos="0" relativeHeight="251661312" behindDoc="0" locked="0" layoutInCell="1" allowOverlap="1" wp14:anchorId="18B7DADB" wp14:editId="675B3001">
                <wp:simplePos x="0" y="0"/>
                <wp:positionH relativeFrom="column">
                  <wp:posOffset>0</wp:posOffset>
                </wp:positionH>
                <wp:positionV relativeFrom="paragraph">
                  <wp:posOffset>90805</wp:posOffset>
                </wp:positionV>
                <wp:extent cx="5943600" cy="2857500"/>
                <wp:effectExtent l="25400" t="25400" r="101600" b="1143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857500"/>
                        </a:xfrm>
                        <a:prstGeom prst="rect">
                          <a:avLst/>
                        </a:prstGeom>
                        <a:solidFill>
                          <a:schemeClr val="bg1">
                            <a:lumMod val="95000"/>
                          </a:schemeClr>
                        </a:solidFill>
                        <a:ln>
                          <a:no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35B39" w14:textId="3B3E8CCB" w:rsidR="00701E38" w:rsidRPr="00603C4D" w:rsidRDefault="00701E38" w:rsidP="00182156">
                            <w:pPr>
                              <w:rPr>
                                <w:rFonts w:ascii="Courier New" w:hAnsi="Courier New" w:cs="Courier New"/>
                                <w:sz w:val="22"/>
                              </w:rPr>
                            </w:pPr>
                            <w:r w:rsidRPr="00603C4D">
                              <w:rPr>
                                <w:rFonts w:ascii="Courier New" w:hAnsi="Courier New" w:cs="Courier New"/>
                                <w:sz w:val="22"/>
                              </w:rPr>
                              <w:t>Function dist_norm(v1, v2):</w:t>
                            </w:r>
                          </w:p>
                          <w:p w14:paraId="3D5F84EE" w14:textId="77777777" w:rsidR="00701E38" w:rsidRPr="00603C4D" w:rsidRDefault="00701E38" w:rsidP="00182156">
                            <w:pPr>
                              <w:rPr>
                                <w:rFonts w:ascii="Courier New" w:hAnsi="Courier New" w:cs="Courier New"/>
                                <w:sz w:val="22"/>
                              </w:rPr>
                            </w:pPr>
                            <w:r w:rsidRPr="00603C4D">
                              <w:rPr>
                                <w:rFonts w:ascii="Courier New" w:hAnsi="Courier New" w:cs="Courier New"/>
                                <w:sz w:val="22"/>
                              </w:rPr>
                              <w:tab/>
                              <w:t>v1_normalized = v1/sp.linalg.norm(v1.toarray())</w:t>
                            </w:r>
                          </w:p>
                          <w:p w14:paraId="147B759B" w14:textId="77777777" w:rsidR="00701E38" w:rsidRPr="00603C4D" w:rsidRDefault="00701E38" w:rsidP="00182156">
                            <w:pPr>
                              <w:rPr>
                                <w:rFonts w:ascii="Courier New" w:hAnsi="Courier New" w:cs="Courier New"/>
                                <w:sz w:val="22"/>
                              </w:rPr>
                            </w:pPr>
                            <w:r w:rsidRPr="00603C4D">
                              <w:rPr>
                                <w:rFonts w:ascii="Courier New" w:hAnsi="Courier New" w:cs="Courier New"/>
                                <w:sz w:val="22"/>
                              </w:rPr>
                              <w:tab/>
                              <w:t>v2_normalized = v2/sp.linalg.norm(v2.toarray())</w:t>
                            </w:r>
                          </w:p>
                          <w:p w14:paraId="5F5B784C" w14:textId="77777777" w:rsidR="00701E38" w:rsidRPr="00603C4D" w:rsidRDefault="00701E38" w:rsidP="00182156">
                            <w:pPr>
                              <w:rPr>
                                <w:rFonts w:ascii="Courier New" w:hAnsi="Courier New" w:cs="Courier New"/>
                                <w:sz w:val="22"/>
                              </w:rPr>
                            </w:pPr>
                            <w:r w:rsidRPr="00603C4D">
                              <w:rPr>
                                <w:rFonts w:ascii="Courier New" w:hAnsi="Courier New" w:cs="Courier New"/>
                                <w:sz w:val="22"/>
                              </w:rPr>
                              <w:tab/>
                              <w:t>delta = v1_normalized - v2_normalized</w:t>
                            </w:r>
                          </w:p>
                          <w:p w14:paraId="427C856B" w14:textId="5322F644" w:rsidR="00701E38" w:rsidRPr="00603C4D" w:rsidRDefault="00701E38" w:rsidP="00182156">
                            <w:pPr>
                              <w:rPr>
                                <w:rFonts w:ascii="Courier New" w:hAnsi="Courier New" w:cs="Courier New"/>
                                <w:sz w:val="22"/>
                              </w:rPr>
                            </w:pPr>
                            <w:r w:rsidRPr="00603C4D">
                              <w:rPr>
                                <w:rFonts w:ascii="Courier New" w:hAnsi="Courier New" w:cs="Courier New"/>
                                <w:sz w:val="22"/>
                              </w:rPr>
                              <w:tab/>
                              <w:t>return sp.linalg.norm(delta.toarray())</w:t>
                            </w:r>
                          </w:p>
                          <w:p w14:paraId="000A3748" w14:textId="77777777" w:rsidR="00701E38" w:rsidRPr="00603C4D" w:rsidRDefault="00701E38" w:rsidP="00182156">
                            <w:pPr>
                              <w:rPr>
                                <w:rFonts w:ascii="Courier New" w:hAnsi="Courier New" w:cs="Courier New"/>
                                <w:sz w:val="22"/>
                              </w:rPr>
                            </w:pPr>
                          </w:p>
                          <w:p w14:paraId="19C8DCE7" w14:textId="49CF41BD" w:rsidR="00701E38" w:rsidRDefault="00701E38" w:rsidP="00182156">
                            <w:pPr>
                              <w:rPr>
                                <w:rFonts w:ascii="Courier New" w:hAnsi="Courier New" w:cs="Courier New"/>
                                <w:sz w:val="22"/>
                              </w:rPr>
                            </w:pPr>
                            <w:r w:rsidRPr="00603C4D">
                              <w:rPr>
                                <w:rFonts w:ascii="Courier New" w:hAnsi="Courier New" w:cs="Courier New"/>
                                <w:sz w:val="22"/>
                              </w:rPr>
                              <w:t>Input new skill set and vectorize</w:t>
                            </w:r>
                          </w:p>
                          <w:p w14:paraId="0F38EE68" w14:textId="77777777" w:rsidR="00701E38" w:rsidRPr="00603C4D" w:rsidRDefault="00701E38" w:rsidP="00182156">
                            <w:pPr>
                              <w:rPr>
                                <w:rFonts w:ascii="Courier New" w:hAnsi="Courier New" w:cs="Courier New"/>
                                <w:sz w:val="22"/>
                              </w:rPr>
                            </w:pPr>
                          </w:p>
                          <w:p w14:paraId="22F777BC" w14:textId="540726FF" w:rsidR="00701E38" w:rsidRPr="00603C4D" w:rsidRDefault="00701E38" w:rsidP="00182156">
                            <w:pPr>
                              <w:rPr>
                                <w:rFonts w:ascii="Courier New" w:hAnsi="Courier New" w:cs="Courier New"/>
                                <w:sz w:val="22"/>
                              </w:rPr>
                            </w:pPr>
                            <w:r w:rsidRPr="00603C4D">
                              <w:rPr>
                                <w:rFonts w:ascii="Courier New" w:hAnsi="Courier New" w:cs="Courier New"/>
                                <w:sz w:val="22"/>
                              </w:rPr>
                              <w:t>For each skill vector {</w:t>
                            </w:r>
                          </w:p>
                          <w:p w14:paraId="2AAE4BE4" w14:textId="4626E9B2" w:rsidR="00701E38" w:rsidRPr="00603C4D" w:rsidRDefault="00701E38" w:rsidP="00182156">
                            <w:pPr>
                              <w:rPr>
                                <w:rFonts w:ascii="Courier New" w:hAnsi="Courier New" w:cs="Courier New"/>
                                <w:sz w:val="22"/>
                              </w:rPr>
                            </w:pPr>
                            <w:r w:rsidRPr="00603C4D">
                              <w:rPr>
                                <w:rFonts w:ascii="Courier New" w:hAnsi="Courier New" w:cs="Courier New"/>
                                <w:sz w:val="22"/>
                              </w:rPr>
                              <w:tab/>
                              <w:t>Call dist_norm(skill vector, new skill vector)</w:t>
                            </w:r>
                          </w:p>
                          <w:p w14:paraId="3B22EE90" w14:textId="3463FD79" w:rsidR="00701E38" w:rsidRPr="00603C4D" w:rsidRDefault="00701E38" w:rsidP="00182156">
                            <w:pPr>
                              <w:ind w:firstLine="720"/>
                              <w:rPr>
                                <w:rFonts w:ascii="Courier New" w:hAnsi="Courier New" w:cs="Courier New"/>
                                <w:sz w:val="22"/>
                              </w:rPr>
                            </w:pPr>
                            <w:r w:rsidRPr="00603C4D">
                              <w:rPr>
                                <w:rFonts w:ascii="Courier New" w:hAnsi="Courier New" w:cs="Courier New"/>
                                <w:sz w:val="22"/>
                              </w:rPr>
                              <w:t>Find the shortest distance</w:t>
                            </w:r>
                          </w:p>
                          <w:p w14:paraId="0FA47D34" w14:textId="7AFFCCAA" w:rsidR="00701E38" w:rsidRPr="00603C4D" w:rsidRDefault="00701E38" w:rsidP="00DE3E3F">
                            <w:pPr>
                              <w:ind w:firstLine="720"/>
                              <w:rPr>
                                <w:rFonts w:ascii="Courier New" w:hAnsi="Courier New" w:cs="Courier New"/>
                                <w:sz w:val="22"/>
                              </w:rPr>
                            </w:pPr>
                            <w:r w:rsidRPr="00603C4D">
                              <w:rPr>
                                <w:rFonts w:ascii="Courier New" w:hAnsi="Courier New" w:cs="Courier New"/>
                                <w:sz w:val="22"/>
                              </w:rPr>
                              <w:t>Find the farthest distance</w:t>
                            </w:r>
                          </w:p>
                          <w:p w14:paraId="3A185F27" w14:textId="316FD795" w:rsidR="00701E38" w:rsidRPr="00603C4D" w:rsidRDefault="00701E38" w:rsidP="00182156">
                            <w:pPr>
                              <w:rPr>
                                <w:rFonts w:ascii="Courier New" w:hAnsi="Courier New" w:cs="Courier New"/>
                                <w:sz w:val="22"/>
                              </w:rPr>
                            </w:pPr>
                            <w:r w:rsidRPr="00603C4D">
                              <w:rPr>
                                <w:rFonts w:ascii="Courier New" w:hAnsi="Courier New" w:cs="Courier New"/>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0;margin-top:7.15pt;width:468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" fillcolor="#f2f2f2 [3052]" stroked="f">
                <v:shadow on="t" opacity="28180f" mv:blur="50800f" origin="-.5,-.5" offset="26941emu,26941emu"/>
                <v:textbox>
                  <w:txbxContent>
                    <w:p w14:paraId="6ED35B39" w14:textId="3B3E8CCB" w:rsidR="00701E38" w:rsidRPr="00603C4D" w:rsidRDefault="00701E38" w:rsidP="00182156">
                      <w:pPr>
                        <w:rPr>
                          <w:rFonts w:ascii="Courier New" w:hAnsi="Courier New" w:cs="Courier New"/>
                          <w:sz w:val="22"/>
                        </w:rPr>
                      </w:pPr>
                      <w:r w:rsidRPr="00603C4D">
                        <w:rPr>
                          <w:rFonts w:ascii="Courier New" w:hAnsi="Courier New" w:cs="Courier New"/>
                          <w:sz w:val="22"/>
                        </w:rPr>
                        <w:t>Function dist_norm(v1, v2):</w:t>
                      </w:r>
                    </w:p>
                    <w:p w14:paraId="3D5F84EE" w14:textId="77777777" w:rsidR="00701E38" w:rsidRPr="00603C4D" w:rsidRDefault="00701E38" w:rsidP="00182156">
                      <w:pPr>
                        <w:rPr>
                          <w:rFonts w:ascii="Courier New" w:hAnsi="Courier New" w:cs="Courier New"/>
                          <w:sz w:val="22"/>
                        </w:rPr>
                      </w:pPr>
                      <w:r w:rsidRPr="00603C4D">
                        <w:rPr>
                          <w:rFonts w:ascii="Courier New" w:hAnsi="Courier New" w:cs="Courier New"/>
                          <w:sz w:val="22"/>
                        </w:rPr>
                        <w:tab/>
                        <w:t>v1_normalized = v1/sp.linalg.norm(v1.toarray())</w:t>
                      </w:r>
                    </w:p>
                    <w:p w14:paraId="147B759B" w14:textId="77777777" w:rsidR="00701E38" w:rsidRPr="00603C4D" w:rsidRDefault="00701E38" w:rsidP="00182156">
                      <w:pPr>
                        <w:rPr>
                          <w:rFonts w:ascii="Courier New" w:hAnsi="Courier New" w:cs="Courier New"/>
                          <w:sz w:val="22"/>
                        </w:rPr>
                      </w:pPr>
                      <w:r w:rsidRPr="00603C4D">
                        <w:rPr>
                          <w:rFonts w:ascii="Courier New" w:hAnsi="Courier New" w:cs="Courier New"/>
                          <w:sz w:val="22"/>
                        </w:rPr>
                        <w:tab/>
                        <w:t>v2_normalized = v2/sp.linalg.norm(v2.toarray())</w:t>
                      </w:r>
                    </w:p>
                    <w:p w14:paraId="5F5B784C" w14:textId="77777777" w:rsidR="00701E38" w:rsidRPr="00603C4D" w:rsidRDefault="00701E38" w:rsidP="00182156">
                      <w:pPr>
                        <w:rPr>
                          <w:rFonts w:ascii="Courier New" w:hAnsi="Courier New" w:cs="Courier New"/>
                          <w:sz w:val="22"/>
                        </w:rPr>
                      </w:pPr>
                      <w:r w:rsidRPr="00603C4D">
                        <w:rPr>
                          <w:rFonts w:ascii="Courier New" w:hAnsi="Courier New" w:cs="Courier New"/>
                          <w:sz w:val="22"/>
                        </w:rPr>
                        <w:tab/>
                        <w:t>delta = v1_normalized - v2_normalized</w:t>
                      </w:r>
                    </w:p>
                    <w:p w14:paraId="427C856B" w14:textId="5322F644" w:rsidR="00701E38" w:rsidRPr="00603C4D" w:rsidRDefault="00701E38" w:rsidP="00182156">
                      <w:pPr>
                        <w:rPr>
                          <w:rFonts w:ascii="Courier New" w:hAnsi="Courier New" w:cs="Courier New"/>
                          <w:sz w:val="22"/>
                        </w:rPr>
                      </w:pPr>
                      <w:r w:rsidRPr="00603C4D">
                        <w:rPr>
                          <w:rFonts w:ascii="Courier New" w:hAnsi="Courier New" w:cs="Courier New"/>
                          <w:sz w:val="22"/>
                        </w:rPr>
                        <w:tab/>
                        <w:t>return sp.linalg.norm(delta.toarray())</w:t>
                      </w:r>
                    </w:p>
                    <w:p w14:paraId="000A3748" w14:textId="77777777" w:rsidR="00701E38" w:rsidRPr="00603C4D" w:rsidRDefault="00701E38" w:rsidP="00182156">
                      <w:pPr>
                        <w:rPr>
                          <w:rFonts w:ascii="Courier New" w:hAnsi="Courier New" w:cs="Courier New"/>
                          <w:sz w:val="22"/>
                        </w:rPr>
                      </w:pPr>
                    </w:p>
                    <w:p w14:paraId="19C8DCE7" w14:textId="49CF41BD" w:rsidR="00701E38" w:rsidRDefault="00701E38" w:rsidP="00182156">
                      <w:pPr>
                        <w:rPr>
                          <w:rFonts w:ascii="Courier New" w:hAnsi="Courier New" w:cs="Courier New"/>
                          <w:sz w:val="22"/>
                        </w:rPr>
                      </w:pPr>
                      <w:r w:rsidRPr="00603C4D">
                        <w:rPr>
                          <w:rFonts w:ascii="Courier New" w:hAnsi="Courier New" w:cs="Courier New"/>
                          <w:sz w:val="22"/>
                        </w:rPr>
                        <w:t>Input new skill set and vectorize</w:t>
                      </w:r>
                    </w:p>
                    <w:p w14:paraId="0F38EE68" w14:textId="77777777" w:rsidR="00701E38" w:rsidRPr="00603C4D" w:rsidRDefault="00701E38" w:rsidP="00182156">
                      <w:pPr>
                        <w:rPr>
                          <w:rFonts w:ascii="Courier New" w:hAnsi="Courier New" w:cs="Courier New"/>
                          <w:sz w:val="22"/>
                        </w:rPr>
                      </w:pPr>
                    </w:p>
                    <w:p w14:paraId="22F777BC" w14:textId="540726FF" w:rsidR="00701E38" w:rsidRPr="00603C4D" w:rsidRDefault="00701E38" w:rsidP="00182156">
                      <w:pPr>
                        <w:rPr>
                          <w:rFonts w:ascii="Courier New" w:hAnsi="Courier New" w:cs="Courier New"/>
                          <w:sz w:val="22"/>
                        </w:rPr>
                      </w:pPr>
                      <w:r w:rsidRPr="00603C4D">
                        <w:rPr>
                          <w:rFonts w:ascii="Courier New" w:hAnsi="Courier New" w:cs="Courier New"/>
                          <w:sz w:val="22"/>
                        </w:rPr>
                        <w:t>For each skill vector {</w:t>
                      </w:r>
                    </w:p>
                    <w:p w14:paraId="2AAE4BE4" w14:textId="4626E9B2" w:rsidR="00701E38" w:rsidRPr="00603C4D" w:rsidRDefault="00701E38" w:rsidP="00182156">
                      <w:pPr>
                        <w:rPr>
                          <w:rFonts w:ascii="Courier New" w:hAnsi="Courier New" w:cs="Courier New"/>
                          <w:sz w:val="22"/>
                        </w:rPr>
                      </w:pPr>
                      <w:r w:rsidRPr="00603C4D">
                        <w:rPr>
                          <w:rFonts w:ascii="Courier New" w:hAnsi="Courier New" w:cs="Courier New"/>
                          <w:sz w:val="22"/>
                        </w:rPr>
                        <w:tab/>
                        <w:t>Call dist_norm(skill vector, new skill vector)</w:t>
                      </w:r>
                    </w:p>
                    <w:p w14:paraId="3B22EE90" w14:textId="3463FD79" w:rsidR="00701E38" w:rsidRPr="00603C4D" w:rsidRDefault="00701E38" w:rsidP="00182156">
                      <w:pPr>
                        <w:ind w:firstLine="720"/>
                        <w:rPr>
                          <w:rFonts w:ascii="Courier New" w:hAnsi="Courier New" w:cs="Courier New"/>
                          <w:sz w:val="22"/>
                        </w:rPr>
                      </w:pPr>
                      <w:r w:rsidRPr="00603C4D">
                        <w:rPr>
                          <w:rFonts w:ascii="Courier New" w:hAnsi="Courier New" w:cs="Courier New"/>
                          <w:sz w:val="22"/>
                        </w:rPr>
                        <w:t>Find the shortest distance</w:t>
                      </w:r>
                    </w:p>
                    <w:p w14:paraId="0FA47D34" w14:textId="7AFFCCAA" w:rsidR="00701E38" w:rsidRPr="00603C4D" w:rsidRDefault="00701E38" w:rsidP="00DE3E3F">
                      <w:pPr>
                        <w:ind w:firstLine="720"/>
                        <w:rPr>
                          <w:rFonts w:ascii="Courier New" w:hAnsi="Courier New" w:cs="Courier New"/>
                          <w:sz w:val="22"/>
                        </w:rPr>
                      </w:pPr>
                      <w:r w:rsidRPr="00603C4D">
                        <w:rPr>
                          <w:rFonts w:ascii="Courier New" w:hAnsi="Courier New" w:cs="Courier New"/>
                          <w:sz w:val="22"/>
                        </w:rPr>
                        <w:t>Find the farthest distance</w:t>
                      </w:r>
                    </w:p>
                    <w:p w14:paraId="3A185F27" w14:textId="316FD795" w:rsidR="00701E38" w:rsidRPr="00603C4D" w:rsidRDefault="00701E38" w:rsidP="00182156">
                      <w:pPr>
                        <w:rPr>
                          <w:rFonts w:ascii="Courier New" w:hAnsi="Courier New" w:cs="Courier New"/>
                          <w:sz w:val="22"/>
                        </w:rPr>
                      </w:pPr>
                      <w:r w:rsidRPr="00603C4D">
                        <w:rPr>
                          <w:rFonts w:ascii="Courier New" w:hAnsi="Courier New" w:cs="Courier New"/>
                          <w:sz w:val="22"/>
                        </w:rPr>
                        <w:t>}</w:t>
                      </w:r>
                    </w:p>
                  </w:txbxContent>
                </v:textbox>
                <w10:wrap type="square"/>
              </v:shape>
            </w:pict>
          </mc:Fallback>
        </mc:AlternateContent>
      </w:r>
    </w:p>
    <w:p w14:paraId="19C1EB40" w14:textId="137C30D8" w:rsidR="00182156" w:rsidRDefault="00182156" w:rsidP="001E1728">
      <w:pPr>
        <w:pStyle w:val="BodyText"/>
        <w:spacing w:after="120"/>
        <w:rPr>
          <w:sz w:val="24"/>
        </w:rPr>
      </w:pPr>
    </w:p>
    <w:p w14:paraId="3F6AC85F" w14:textId="77777777" w:rsidR="00182156" w:rsidRDefault="00182156" w:rsidP="001E1728">
      <w:pPr>
        <w:pStyle w:val="BodyText"/>
        <w:spacing w:after="120"/>
        <w:rPr>
          <w:sz w:val="24"/>
        </w:rPr>
      </w:pPr>
    </w:p>
    <w:p w14:paraId="1A5613A0" w14:textId="40DD07F9" w:rsidR="00182156" w:rsidRPr="00845BE9" w:rsidRDefault="00182156" w:rsidP="001E1728">
      <w:pPr>
        <w:pStyle w:val="BodyText"/>
        <w:spacing w:after="120"/>
        <w:rPr>
          <w:sz w:val="24"/>
        </w:rPr>
      </w:pPr>
    </w:p>
    <w:p w14:paraId="79AA7910" w14:textId="77777777" w:rsidR="00182156" w:rsidRDefault="00182156" w:rsidP="00D409D6">
      <w:pPr>
        <w:pStyle w:val="BodyText"/>
        <w:spacing w:after="120"/>
        <w:rPr>
          <w:sz w:val="24"/>
        </w:rPr>
      </w:pPr>
    </w:p>
    <w:p w14:paraId="1BF34C68" w14:textId="77777777" w:rsidR="00182156" w:rsidRDefault="00182156" w:rsidP="00D409D6">
      <w:pPr>
        <w:pStyle w:val="BodyText"/>
        <w:spacing w:after="120"/>
        <w:rPr>
          <w:sz w:val="24"/>
        </w:rPr>
      </w:pPr>
    </w:p>
    <w:p w14:paraId="5FC6F358" w14:textId="77777777" w:rsidR="00182156" w:rsidRDefault="00182156" w:rsidP="00D409D6">
      <w:pPr>
        <w:pStyle w:val="BodyText"/>
        <w:spacing w:after="120"/>
        <w:rPr>
          <w:sz w:val="24"/>
        </w:rPr>
      </w:pPr>
    </w:p>
    <w:p w14:paraId="0DDB66FA" w14:textId="77777777" w:rsidR="00182156" w:rsidRDefault="00182156" w:rsidP="00D409D6">
      <w:pPr>
        <w:pStyle w:val="BodyText"/>
        <w:spacing w:after="120"/>
        <w:rPr>
          <w:sz w:val="24"/>
        </w:rPr>
      </w:pPr>
    </w:p>
    <w:p w14:paraId="350A3F31" w14:textId="77777777" w:rsidR="00182156" w:rsidRDefault="00182156" w:rsidP="00D409D6">
      <w:pPr>
        <w:pStyle w:val="BodyText"/>
        <w:spacing w:after="120"/>
        <w:rPr>
          <w:sz w:val="24"/>
        </w:rPr>
      </w:pPr>
    </w:p>
    <w:p w14:paraId="7752700F" w14:textId="7138C947" w:rsidR="00044CEF" w:rsidRDefault="0015332B" w:rsidP="00175AD8">
      <w:pPr>
        <w:pStyle w:val="BodyText"/>
        <w:spacing w:after="120"/>
        <w:rPr>
          <w:sz w:val="24"/>
        </w:rPr>
      </w:pPr>
      <w:r>
        <w:rPr>
          <w:sz w:val="24"/>
        </w:rPr>
        <w:br w:type="column"/>
      </w:r>
      <w:r w:rsidR="00182156">
        <w:rPr>
          <w:sz w:val="24"/>
        </w:rPr>
        <w:t xml:space="preserve">Lastly, </w:t>
      </w:r>
      <w:r w:rsidR="00175AD8" w:rsidRPr="00175AD8">
        <w:rPr>
          <w:sz w:val="24"/>
        </w:rPr>
        <w:t xml:space="preserve">we have our </w:t>
      </w:r>
      <w:r w:rsidR="00CE5BE9">
        <w:rPr>
          <w:sz w:val="24"/>
        </w:rPr>
        <w:t xml:space="preserve">skill </w:t>
      </w:r>
      <w:r w:rsidR="00175AD8" w:rsidRPr="00175AD8">
        <w:rPr>
          <w:sz w:val="24"/>
        </w:rPr>
        <w:t>vectors capture</w:t>
      </w:r>
      <w:r w:rsidR="00CE5BE9">
        <w:rPr>
          <w:sz w:val="24"/>
        </w:rPr>
        <w:t>d</w:t>
      </w:r>
      <w:r w:rsidR="00175AD8" w:rsidRPr="00175AD8">
        <w:rPr>
          <w:sz w:val="24"/>
        </w:rPr>
        <w:t xml:space="preserve"> </w:t>
      </w:r>
      <w:r w:rsidR="00CE5BE9">
        <w:rPr>
          <w:sz w:val="24"/>
        </w:rPr>
        <w:t xml:space="preserve">and it’s time to </w:t>
      </w:r>
      <w:r w:rsidR="00175AD8" w:rsidRPr="00175AD8">
        <w:rPr>
          <w:sz w:val="24"/>
        </w:rPr>
        <w:t>group them together</w:t>
      </w:r>
      <w:r>
        <w:rPr>
          <w:sz w:val="24"/>
        </w:rPr>
        <w:t xml:space="preserve"> in clusters</w:t>
      </w:r>
      <w:r w:rsidR="00175AD8" w:rsidRPr="00175AD8">
        <w:rPr>
          <w:sz w:val="24"/>
        </w:rPr>
        <w:t>.</w:t>
      </w:r>
      <w:r w:rsidR="00CE5BE9">
        <w:rPr>
          <w:sz w:val="24"/>
        </w:rPr>
        <w:t xml:space="preserve"> </w:t>
      </w:r>
      <w:r w:rsidR="00DE3E3F">
        <w:rPr>
          <w:sz w:val="24"/>
        </w:rPr>
        <w:t xml:space="preserve">I initially set it to </w:t>
      </w:r>
      <w:r w:rsidR="00DE3E3F" w:rsidRPr="00DE3E3F">
        <w:rPr>
          <w:b/>
          <w:sz w:val="24"/>
        </w:rPr>
        <w:t xml:space="preserve">a maximum of 10 clusters and then run thru the KMeans </w:t>
      </w:r>
      <w:r w:rsidR="007F3C05">
        <w:rPr>
          <w:b/>
          <w:sz w:val="24"/>
        </w:rPr>
        <w:t>algorithm</w:t>
      </w:r>
      <w:r w:rsidR="00DE3E3F">
        <w:rPr>
          <w:sz w:val="24"/>
        </w:rPr>
        <w:t xml:space="preserve">. Following that is to again input the new skill sets as test data to predict which group the new skill set will fall in. Lastly, the distances of different skill sets to the centroid in the same cluster are calculated. </w:t>
      </w:r>
      <w:r w:rsidR="00044CEF">
        <w:rPr>
          <w:sz w:val="24"/>
        </w:rPr>
        <w:t>Recall that the new skill set is:</w:t>
      </w:r>
    </w:p>
    <w:p w14:paraId="7DC6626C" w14:textId="3EBAC444" w:rsidR="00044CEF" w:rsidRDefault="00044CEF" w:rsidP="006F03AC">
      <w:pPr>
        <w:pStyle w:val="BodyText"/>
        <w:spacing w:before="240" w:after="120"/>
        <w:rPr>
          <w:b/>
          <w:sz w:val="24"/>
        </w:rPr>
      </w:pPr>
      <w:r w:rsidRPr="00044CEF">
        <w:rPr>
          <w:b/>
          <w:sz w:val="24"/>
        </w:rPr>
        <w:t>“IT Strategy Information Technology Cloud Computing IT Management Project Management Security IT Audit PKI Databases Internet Technologies”</w:t>
      </w:r>
    </w:p>
    <w:p w14:paraId="65270162" w14:textId="52DCDAE5" w:rsidR="00182156" w:rsidRDefault="00DE3E3F" w:rsidP="006F03AC">
      <w:pPr>
        <w:pStyle w:val="BodyText"/>
        <w:spacing w:before="240" w:after="120"/>
        <w:rPr>
          <w:sz w:val="24"/>
        </w:rPr>
      </w:pPr>
      <w:r>
        <w:rPr>
          <w:sz w:val="24"/>
        </w:rPr>
        <w:t>The pseudo code is:</w:t>
      </w:r>
    </w:p>
    <w:p w14:paraId="626ED953" w14:textId="4286130B" w:rsidR="00DE3E3F" w:rsidRDefault="00DE3E3F" w:rsidP="00175AD8">
      <w:pPr>
        <w:pStyle w:val="BodyText"/>
        <w:spacing w:after="120"/>
        <w:rPr>
          <w:sz w:val="24"/>
        </w:rPr>
      </w:pPr>
      <w:r>
        <w:rPr>
          <w:noProof/>
          <w:sz w:val="24"/>
        </w:rPr>
        <mc:AlternateContent>
          <mc:Choice Requires="wps">
            <w:drawing>
              <wp:anchor distT="0" distB="0" distL="114300" distR="114300" simplePos="0" relativeHeight="251663360" behindDoc="0" locked="0" layoutInCell="1" allowOverlap="1" wp14:anchorId="2C955754" wp14:editId="260CEA1B">
                <wp:simplePos x="0" y="0"/>
                <wp:positionH relativeFrom="column">
                  <wp:posOffset>114300</wp:posOffset>
                </wp:positionH>
                <wp:positionV relativeFrom="paragraph">
                  <wp:posOffset>35560</wp:posOffset>
                </wp:positionV>
                <wp:extent cx="5943600" cy="2971800"/>
                <wp:effectExtent l="25400" t="25400" r="101600" b="10160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971800"/>
                        </a:xfrm>
                        <a:prstGeom prst="rect">
                          <a:avLst/>
                        </a:prstGeom>
                        <a:solidFill>
                          <a:schemeClr val="bg1">
                            <a:lumMod val="95000"/>
                          </a:schemeClr>
                        </a:solidFill>
                        <a:ln>
                          <a:no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BD524F" w14:textId="2613324C" w:rsidR="00701E38" w:rsidRPr="00603C4D" w:rsidRDefault="00701E38" w:rsidP="00DE3E3F">
                            <w:pPr>
                              <w:rPr>
                                <w:rFonts w:ascii="Courier New" w:hAnsi="Courier New" w:cs="Courier New"/>
                                <w:sz w:val="22"/>
                              </w:rPr>
                            </w:pPr>
                            <w:r w:rsidRPr="00603C4D">
                              <w:rPr>
                                <w:rFonts w:ascii="Courier New" w:hAnsi="Courier New" w:cs="Courier New"/>
                                <w:sz w:val="22"/>
                              </w:rPr>
                              <w:t>Set # of cluster to 10</w:t>
                            </w:r>
                          </w:p>
                          <w:p w14:paraId="504C9C40" w14:textId="161EBDFC" w:rsidR="00701E38" w:rsidRPr="00603C4D" w:rsidRDefault="00701E38" w:rsidP="00DE3E3F">
                            <w:pPr>
                              <w:rPr>
                                <w:rFonts w:ascii="Courier New" w:hAnsi="Courier New" w:cs="Courier New"/>
                                <w:sz w:val="22"/>
                              </w:rPr>
                            </w:pPr>
                            <w:r w:rsidRPr="00603C4D">
                              <w:rPr>
                                <w:rFonts w:ascii="Courier New" w:hAnsi="Courier New" w:cs="Courier New"/>
                                <w:sz w:val="22"/>
                              </w:rPr>
                              <w:t xml:space="preserve">Run KMeans to find group the skill sets to defined </w:t>
                            </w:r>
                            <w:r>
                              <w:rPr>
                                <w:rFonts w:ascii="Courier New" w:hAnsi="Courier New" w:cs="Courier New"/>
                                <w:sz w:val="22"/>
                              </w:rPr>
                              <w:t xml:space="preserve">no. of </w:t>
                            </w:r>
                            <w:r w:rsidRPr="00603C4D">
                              <w:rPr>
                                <w:rFonts w:ascii="Courier New" w:hAnsi="Courier New" w:cs="Courier New"/>
                                <w:sz w:val="22"/>
                              </w:rPr>
                              <w:t>clusters</w:t>
                            </w:r>
                          </w:p>
                          <w:p w14:paraId="36986E6F" w14:textId="0D2E4FD6" w:rsidR="00701E38" w:rsidRPr="00603C4D" w:rsidRDefault="00701E38" w:rsidP="00DE3E3F">
                            <w:pPr>
                              <w:rPr>
                                <w:rFonts w:ascii="Courier New" w:hAnsi="Courier New" w:cs="Courier New"/>
                                <w:sz w:val="22"/>
                              </w:rPr>
                            </w:pPr>
                            <w:r w:rsidRPr="00603C4D">
                              <w:rPr>
                                <w:rFonts w:ascii="Courier New" w:hAnsi="Courier New" w:cs="Courier New"/>
                                <w:sz w:val="22"/>
                              </w:rPr>
                              <w:t>Input new skill sets and vectorize</w:t>
                            </w:r>
                          </w:p>
                          <w:p w14:paraId="4D56A938" w14:textId="77777777" w:rsidR="00701E38" w:rsidRPr="00603C4D" w:rsidRDefault="00701E38" w:rsidP="00DE3E3F">
                            <w:pPr>
                              <w:rPr>
                                <w:rFonts w:ascii="Courier New" w:hAnsi="Courier New" w:cs="Courier New"/>
                                <w:sz w:val="22"/>
                              </w:rPr>
                            </w:pPr>
                          </w:p>
                          <w:p w14:paraId="2F19D5DD" w14:textId="1BC9DC8F" w:rsidR="00701E38" w:rsidRPr="00603C4D" w:rsidRDefault="00701E38" w:rsidP="00DE3E3F">
                            <w:pPr>
                              <w:rPr>
                                <w:rFonts w:ascii="Courier New" w:hAnsi="Courier New" w:cs="Courier New"/>
                                <w:sz w:val="22"/>
                              </w:rPr>
                            </w:pPr>
                            <w:r w:rsidRPr="00603C4D">
                              <w:rPr>
                                <w:rFonts w:ascii="Courier New" w:hAnsi="Courier New" w:cs="Courier New"/>
                                <w:sz w:val="22"/>
                              </w:rPr>
                              <w:t>Predict which cluster the new skill sets will fall into</w:t>
                            </w:r>
                          </w:p>
                          <w:p w14:paraId="450321E8" w14:textId="77777777" w:rsidR="00701E38" w:rsidRPr="00603C4D" w:rsidRDefault="00701E38" w:rsidP="00DE3E3F">
                            <w:pPr>
                              <w:rPr>
                                <w:rFonts w:ascii="Courier New" w:hAnsi="Courier New" w:cs="Courier New"/>
                                <w:sz w:val="22"/>
                              </w:rPr>
                            </w:pPr>
                          </w:p>
                          <w:p w14:paraId="44B98255" w14:textId="071EA012" w:rsidR="00701E38" w:rsidRPr="00603C4D" w:rsidRDefault="00701E38" w:rsidP="00DE3E3F">
                            <w:pPr>
                              <w:rPr>
                                <w:rFonts w:ascii="Courier New" w:hAnsi="Courier New" w:cs="Courier New"/>
                                <w:sz w:val="22"/>
                              </w:rPr>
                            </w:pPr>
                            <w:r w:rsidRPr="00603C4D">
                              <w:rPr>
                                <w:rFonts w:ascii="Courier New" w:hAnsi="Courier New" w:cs="Courier New"/>
                                <w:sz w:val="22"/>
                              </w:rPr>
                              <w:t>Find out all skill sets in the same cluster</w:t>
                            </w:r>
                          </w:p>
                          <w:p w14:paraId="57A490DB" w14:textId="77777777" w:rsidR="00701E38" w:rsidRPr="00603C4D" w:rsidRDefault="00701E38" w:rsidP="00DE3E3F">
                            <w:pPr>
                              <w:rPr>
                                <w:rFonts w:ascii="Courier New" w:hAnsi="Courier New" w:cs="Courier New"/>
                                <w:sz w:val="22"/>
                              </w:rPr>
                            </w:pPr>
                          </w:p>
                          <w:p w14:paraId="2A1F2015" w14:textId="6284829E" w:rsidR="00701E38" w:rsidRPr="00603C4D" w:rsidRDefault="00701E38" w:rsidP="00DE3E3F">
                            <w:pPr>
                              <w:rPr>
                                <w:rFonts w:ascii="Courier New" w:hAnsi="Courier New" w:cs="Courier New"/>
                                <w:sz w:val="22"/>
                              </w:rPr>
                            </w:pPr>
                            <w:r w:rsidRPr="00603C4D">
                              <w:rPr>
                                <w:rFonts w:ascii="Courier New" w:hAnsi="Courier New" w:cs="Courier New"/>
                                <w:sz w:val="22"/>
                              </w:rPr>
                              <w:t>Find out the similarity distance of the following skill sets to the centroid:</w:t>
                            </w:r>
                          </w:p>
                          <w:p w14:paraId="10A69A92" w14:textId="2F26B1A3" w:rsidR="00701E38" w:rsidRPr="00603C4D" w:rsidRDefault="00701E38" w:rsidP="00DE3E3F">
                            <w:pPr>
                              <w:pStyle w:val="ListParagraph"/>
                              <w:numPr>
                                <w:ilvl w:val="0"/>
                                <w:numId w:val="14"/>
                              </w:numPr>
                              <w:rPr>
                                <w:rFonts w:ascii="Courier New" w:hAnsi="Courier New" w:cs="Courier New"/>
                                <w:sz w:val="22"/>
                              </w:rPr>
                            </w:pPr>
                            <w:r w:rsidRPr="00603C4D">
                              <w:rPr>
                                <w:rFonts w:ascii="Courier New" w:hAnsi="Courier New" w:cs="Courier New"/>
                                <w:sz w:val="22"/>
                              </w:rPr>
                              <w:t>The closest one</w:t>
                            </w:r>
                          </w:p>
                          <w:p w14:paraId="1093CE5A" w14:textId="7F842B9B" w:rsidR="00701E38" w:rsidRPr="00603C4D" w:rsidRDefault="00701E38" w:rsidP="00DE3E3F">
                            <w:pPr>
                              <w:pStyle w:val="ListParagraph"/>
                              <w:numPr>
                                <w:ilvl w:val="0"/>
                                <w:numId w:val="14"/>
                              </w:numPr>
                              <w:rPr>
                                <w:rFonts w:ascii="Courier New" w:hAnsi="Courier New" w:cs="Courier New"/>
                                <w:sz w:val="22"/>
                              </w:rPr>
                            </w:pPr>
                            <w:r w:rsidRPr="00603C4D">
                              <w:rPr>
                                <w:rFonts w:ascii="Courier New" w:hAnsi="Courier New" w:cs="Courier New"/>
                                <w:sz w:val="22"/>
                              </w:rPr>
                              <w:t>The middle one</w:t>
                            </w:r>
                          </w:p>
                          <w:p w14:paraId="516735B4" w14:textId="1C4E0C3D" w:rsidR="00701E38" w:rsidRPr="00603C4D" w:rsidRDefault="00701E38" w:rsidP="00DE3E3F">
                            <w:pPr>
                              <w:pStyle w:val="ListParagraph"/>
                              <w:numPr>
                                <w:ilvl w:val="0"/>
                                <w:numId w:val="14"/>
                              </w:numPr>
                              <w:rPr>
                                <w:rFonts w:ascii="Courier New" w:hAnsi="Courier New" w:cs="Courier New"/>
                                <w:sz w:val="22"/>
                              </w:rPr>
                            </w:pPr>
                            <w:r w:rsidRPr="00603C4D">
                              <w:rPr>
                                <w:rFonts w:ascii="Courier New" w:hAnsi="Courier New" w:cs="Courier New"/>
                                <w:sz w:val="22"/>
                              </w:rPr>
                              <w:t>The farthest one</w:t>
                            </w:r>
                          </w:p>
                          <w:p w14:paraId="0C89C4C2" w14:textId="77777777" w:rsidR="00701E38" w:rsidRPr="00603C4D" w:rsidRDefault="00701E38" w:rsidP="00DE3E3F">
                            <w:pPr>
                              <w:pStyle w:val="ListParagraph"/>
                              <w:ind w:left="1160"/>
                              <w:rPr>
                                <w:rFonts w:ascii="Courier New" w:hAnsi="Courier New" w:cs="Courier New"/>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9pt;margin-top:2.8pt;width:468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" fillcolor="#f2f2f2 [3052]" stroked="f">
                <v:shadow on="t" opacity="28180f" mv:blur="50800f" origin="-.5,-.5" offset="26941emu,26941emu"/>
                <v:textbox>
                  <w:txbxContent>
                    <w:p w14:paraId="20BD524F" w14:textId="2613324C" w:rsidR="00701E38" w:rsidRPr="00603C4D" w:rsidRDefault="00701E38" w:rsidP="00DE3E3F">
                      <w:pPr>
                        <w:rPr>
                          <w:rFonts w:ascii="Courier New" w:hAnsi="Courier New" w:cs="Courier New"/>
                          <w:sz w:val="22"/>
                        </w:rPr>
                      </w:pPr>
                      <w:r w:rsidRPr="00603C4D">
                        <w:rPr>
                          <w:rFonts w:ascii="Courier New" w:hAnsi="Courier New" w:cs="Courier New"/>
                          <w:sz w:val="22"/>
                        </w:rPr>
                        <w:t>Set # of cluster to 10</w:t>
                      </w:r>
                    </w:p>
                    <w:p w14:paraId="504C9C40" w14:textId="161EBDFC" w:rsidR="00701E38" w:rsidRPr="00603C4D" w:rsidRDefault="00701E38" w:rsidP="00DE3E3F">
                      <w:pPr>
                        <w:rPr>
                          <w:rFonts w:ascii="Courier New" w:hAnsi="Courier New" w:cs="Courier New"/>
                          <w:sz w:val="22"/>
                        </w:rPr>
                      </w:pPr>
                      <w:r w:rsidRPr="00603C4D">
                        <w:rPr>
                          <w:rFonts w:ascii="Courier New" w:hAnsi="Courier New" w:cs="Courier New"/>
                          <w:sz w:val="22"/>
                        </w:rPr>
                        <w:t xml:space="preserve">Run KMeans to find group the skill sets to defined </w:t>
                      </w:r>
                      <w:r>
                        <w:rPr>
                          <w:rFonts w:ascii="Courier New" w:hAnsi="Courier New" w:cs="Courier New"/>
                          <w:sz w:val="22"/>
                        </w:rPr>
                        <w:t xml:space="preserve">no. of </w:t>
                      </w:r>
                      <w:r w:rsidRPr="00603C4D">
                        <w:rPr>
                          <w:rFonts w:ascii="Courier New" w:hAnsi="Courier New" w:cs="Courier New"/>
                          <w:sz w:val="22"/>
                        </w:rPr>
                        <w:t>clusters</w:t>
                      </w:r>
                    </w:p>
                    <w:p w14:paraId="36986E6F" w14:textId="0D2E4FD6" w:rsidR="00701E38" w:rsidRPr="00603C4D" w:rsidRDefault="00701E38" w:rsidP="00DE3E3F">
                      <w:pPr>
                        <w:rPr>
                          <w:rFonts w:ascii="Courier New" w:hAnsi="Courier New" w:cs="Courier New"/>
                          <w:sz w:val="22"/>
                        </w:rPr>
                      </w:pPr>
                      <w:r w:rsidRPr="00603C4D">
                        <w:rPr>
                          <w:rFonts w:ascii="Courier New" w:hAnsi="Courier New" w:cs="Courier New"/>
                          <w:sz w:val="22"/>
                        </w:rPr>
                        <w:t>Input new skill sets and vectorize</w:t>
                      </w:r>
                    </w:p>
                    <w:p w14:paraId="4D56A938" w14:textId="77777777" w:rsidR="00701E38" w:rsidRPr="00603C4D" w:rsidRDefault="00701E38" w:rsidP="00DE3E3F">
                      <w:pPr>
                        <w:rPr>
                          <w:rFonts w:ascii="Courier New" w:hAnsi="Courier New" w:cs="Courier New"/>
                          <w:sz w:val="22"/>
                        </w:rPr>
                      </w:pPr>
                    </w:p>
                    <w:p w14:paraId="2F19D5DD" w14:textId="1BC9DC8F" w:rsidR="00701E38" w:rsidRPr="00603C4D" w:rsidRDefault="00701E38" w:rsidP="00DE3E3F">
                      <w:pPr>
                        <w:rPr>
                          <w:rFonts w:ascii="Courier New" w:hAnsi="Courier New" w:cs="Courier New"/>
                          <w:sz w:val="22"/>
                        </w:rPr>
                      </w:pPr>
                      <w:r w:rsidRPr="00603C4D">
                        <w:rPr>
                          <w:rFonts w:ascii="Courier New" w:hAnsi="Courier New" w:cs="Courier New"/>
                          <w:sz w:val="22"/>
                        </w:rPr>
                        <w:t>Predict which cluster the new skill sets will fall into</w:t>
                      </w:r>
                    </w:p>
                    <w:p w14:paraId="450321E8" w14:textId="77777777" w:rsidR="00701E38" w:rsidRPr="00603C4D" w:rsidRDefault="00701E38" w:rsidP="00DE3E3F">
                      <w:pPr>
                        <w:rPr>
                          <w:rFonts w:ascii="Courier New" w:hAnsi="Courier New" w:cs="Courier New"/>
                          <w:sz w:val="22"/>
                        </w:rPr>
                      </w:pPr>
                    </w:p>
                    <w:p w14:paraId="44B98255" w14:textId="071EA012" w:rsidR="00701E38" w:rsidRPr="00603C4D" w:rsidRDefault="00701E38" w:rsidP="00DE3E3F">
                      <w:pPr>
                        <w:rPr>
                          <w:rFonts w:ascii="Courier New" w:hAnsi="Courier New" w:cs="Courier New"/>
                          <w:sz w:val="22"/>
                        </w:rPr>
                      </w:pPr>
                      <w:r w:rsidRPr="00603C4D">
                        <w:rPr>
                          <w:rFonts w:ascii="Courier New" w:hAnsi="Courier New" w:cs="Courier New"/>
                          <w:sz w:val="22"/>
                        </w:rPr>
                        <w:t>Find out all skill sets in the same cluster</w:t>
                      </w:r>
                    </w:p>
                    <w:p w14:paraId="57A490DB" w14:textId="77777777" w:rsidR="00701E38" w:rsidRPr="00603C4D" w:rsidRDefault="00701E38" w:rsidP="00DE3E3F">
                      <w:pPr>
                        <w:rPr>
                          <w:rFonts w:ascii="Courier New" w:hAnsi="Courier New" w:cs="Courier New"/>
                          <w:sz w:val="22"/>
                        </w:rPr>
                      </w:pPr>
                    </w:p>
                    <w:p w14:paraId="2A1F2015" w14:textId="6284829E" w:rsidR="00701E38" w:rsidRPr="00603C4D" w:rsidRDefault="00701E38" w:rsidP="00DE3E3F">
                      <w:pPr>
                        <w:rPr>
                          <w:rFonts w:ascii="Courier New" w:hAnsi="Courier New" w:cs="Courier New"/>
                          <w:sz w:val="22"/>
                        </w:rPr>
                      </w:pPr>
                      <w:r w:rsidRPr="00603C4D">
                        <w:rPr>
                          <w:rFonts w:ascii="Courier New" w:hAnsi="Courier New" w:cs="Courier New"/>
                          <w:sz w:val="22"/>
                        </w:rPr>
                        <w:t>Find out the similarity distance of the following skill sets to the centroid:</w:t>
                      </w:r>
                    </w:p>
                    <w:p w14:paraId="10A69A92" w14:textId="2F26B1A3" w:rsidR="00701E38" w:rsidRPr="00603C4D" w:rsidRDefault="00701E38" w:rsidP="00DE3E3F">
                      <w:pPr>
                        <w:pStyle w:val="ListParagraph"/>
                        <w:numPr>
                          <w:ilvl w:val="0"/>
                          <w:numId w:val="14"/>
                        </w:numPr>
                        <w:rPr>
                          <w:rFonts w:ascii="Courier New" w:hAnsi="Courier New" w:cs="Courier New"/>
                          <w:sz w:val="22"/>
                        </w:rPr>
                      </w:pPr>
                      <w:r w:rsidRPr="00603C4D">
                        <w:rPr>
                          <w:rFonts w:ascii="Courier New" w:hAnsi="Courier New" w:cs="Courier New"/>
                          <w:sz w:val="22"/>
                        </w:rPr>
                        <w:t>The closest one</w:t>
                      </w:r>
                    </w:p>
                    <w:p w14:paraId="1093CE5A" w14:textId="7F842B9B" w:rsidR="00701E38" w:rsidRPr="00603C4D" w:rsidRDefault="00701E38" w:rsidP="00DE3E3F">
                      <w:pPr>
                        <w:pStyle w:val="ListParagraph"/>
                        <w:numPr>
                          <w:ilvl w:val="0"/>
                          <w:numId w:val="14"/>
                        </w:numPr>
                        <w:rPr>
                          <w:rFonts w:ascii="Courier New" w:hAnsi="Courier New" w:cs="Courier New"/>
                          <w:sz w:val="22"/>
                        </w:rPr>
                      </w:pPr>
                      <w:r w:rsidRPr="00603C4D">
                        <w:rPr>
                          <w:rFonts w:ascii="Courier New" w:hAnsi="Courier New" w:cs="Courier New"/>
                          <w:sz w:val="22"/>
                        </w:rPr>
                        <w:t>The middle one</w:t>
                      </w:r>
                    </w:p>
                    <w:p w14:paraId="516735B4" w14:textId="1C4E0C3D" w:rsidR="00701E38" w:rsidRPr="00603C4D" w:rsidRDefault="00701E38" w:rsidP="00DE3E3F">
                      <w:pPr>
                        <w:pStyle w:val="ListParagraph"/>
                        <w:numPr>
                          <w:ilvl w:val="0"/>
                          <w:numId w:val="14"/>
                        </w:numPr>
                        <w:rPr>
                          <w:rFonts w:ascii="Courier New" w:hAnsi="Courier New" w:cs="Courier New"/>
                          <w:sz w:val="22"/>
                        </w:rPr>
                      </w:pPr>
                      <w:r w:rsidRPr="00603C4D">
                        <w:rPr>
                          <w:rFonts w:ascii="Courier New" w:hAnsi="Courier New" w:cs="Courier New"/>
                          <w:sz w:val="22"/>
                        </w:rPr>
                        <w:t>The farthest one</w:t>
                      </w:r>
                    </w:p>
                    <w:p w14:paraId="0C89C4C2" w14:textId="77777777" w:rsidR="00701E38" w:rsidRPr="00603C4D" w:rsidRDefault="00701E38" w:rsidP="00DE3E3F">
                      <w:pPr>
                        <w:pStyle w:val="ListParagraph"/>
                        <w:ind w:left="1160"/>
                        <w:rPr>
                          <w:rFonts w:ascii="Courier New" w:hAnsi="Courier New" w:cs="Courier New"/>
                          <w:sz w:val="22"/>
                        </w:rPr>
                      </w:pPr>
                    </w:p>
                  </w:txbxContent>
                </v:textbox>
                <w10:wrap type="square"/>
              </v:shape>
            </w:pict>
          </mc:Fallback>
        </mc:AlternateContent>
      </w:r>
    </w:p>
    <w:p w14:paraId="7DA565AB" w14:textId="2651E2B5" w:rsidR="00D96221" w:rsidRPr="00845BE9" w:rsidRDefault="00D96221" w:rsidP="00D409D6">
      <w:pPr>
        <w:pStyle w:val="BodyText"/>
        <w:spacing w:after="120"/>
        <w:rPr>
          <w:sz w:val="24"/>
        </w:rPr>
      </w:pPr>
    </w:p>
    <w:p w14:paraId="4D3A427D" w14:textId="77777777" w:rsidR="00D96221" w:rsidRPr="00845BE9" w:rsidRDefault="00EC63EF" w:rsidP="00341CC0">
      <w:pPr>
        <w:pStyle w:val="Heading1"/>
        <w:keepNext w:val="0"/>
        <w:keepLines w:val="0"/>
        <w:pageBreakBefore/>
        <w:spacing w:before="240"/>
        <w:rPr>
          <w:sz w:val="44"/>
        </w:rPr>
      </w:pPr>
      <w:sdt>
        <w:sdtPr>
          <w:rPr>
            <w:sz w:val="44"/>
          </w:rPr>
          <w:id w:val="432715141"/>
          <w:placeholder>
            <w:docPart w:val="4141485287BFA948A3085C1BCC7573BC"/>
          </w:placeholder>
        </w:sdtPr>
        <w:sdtContent>
          <w:r w:rsidR="00D96221" w:rsidRPr="00845BE9">
            <w:rPr>
              <w:sz w:val="44"/>
            </w:rPr>
            <w:t>Challenges</w:t>
          </w:r>
        </w:sdtContent>
      </w:sdt>
    </w:p>
    <w:p w14:paraId="7468AF71" w14:textId="4ABC6E14" w:rsidR="00A350B6" w:rsidRDefault="00A350B6" w:rsidP="00A350B6">
      <w:pPr>
        <w:pStyle w:val="BodyText"/>
        <w:spacing w:after="120"/>
        <w:rPr>
          <w:sz w:val="24"/>
        </w:rPr>
      </w:pPr>
      <w:r>
        <w:rPr>
          <w:sz w:val="24"/>
        </w:rPr>
        <w:t xml:space="preserve">There </w:t>
      </w:r>
      <w:r w:rsidR="00D00E07">
        <w:rPr>
          <w:sz w:val="24"/>
        </w:rPr>
        <w:t xml:space="preserve">was </w:t>
      </w:r>
      <w:r>
        <w:rPr>
          <w:sz w:val="24"/>
        </w:rPr>
        <w:t>couple of challenges in workin</w:t>
      </w:r>
      <w:r w:rsidR="00D00E07">
        <w:rPr>
          <w:sz w:val="24"/>
        </w:rPr>
        <w:t>g on this final project. First and foremost</w:t>
      </w:r>
      <w:r>
        <w:rPr>
          <w:sz w:val="24"/>
        </w:rPr>
        <w:t xml:space="preserve">, it’s not easy to </w:t>
      </w:r>
      <w:r w:rsidR="00D00E07">
        <w:rPr>
          <w:sz w:val="24"/>
        </w:rPr>
        <w:t>decide what project to do and what data science knowledge to apply. Once I decided to use Linkedin Skill set as data and then the Text clustering as the method, the challenges were mainly related to technology and programming, namely:</w:t>
      </w:r>
    </w:p>
    <w:p w14:paraId="07D59ABA" w14:textId="01F84A37" w:rsidR="00337B39" w:rsidRDefault="00337B39" w:rsidP="00D00E07">
      <w:pPr>
        <w:pStyle w:val="BodyText"/>
        <w:numPr>
          <w:ilvl w:val="0"/>
          <w:numId w:val="15"/>
        </w:numPr>
        <w:spacing w:after="120"/>
        <w:rPr>
          <w:sz w:val="24"/>
        </w:rPr>
      </w:pPr>
      <w:r>
        <w:rPr>
          <w:sz w:val="24"/>
        </w:rPr>
        <w:t>Being a rookie to Python, handling all sorts of input, output and looping logic were a challenge. Still I think it’s an excellent experience.</w:t>
      </w:r>
    </w:p>
    <w:p w14:paraId="60A52F6A" w14:textId="0A2BD79D" w:rsidR="00A350B6" w:rsidRPr="00A350B6" w:rsidRDefault="00A350B6" w:rsidP="00D00E07">
      <w:pPr>
        <w:pStyle w:val="BodyText"/>
        <w:numPr>
          <w:ilvl w:val="0"/>
          <w:numId w:val="15"/>
        </w:numPr>
        <w:spacing w:after="120"/>
        <w:rPr>
          <w:sz w:val="24"/>
        </w:rPr>
      </w:pPr>
      <w:r w:rsidRPr="00A350B6">
        <w:rPr>
          <w:sz w:val="24"/>
        </w:rPr>
        <w:t>Linkedin APIs let you retrieve your own skills, and your connections’ URLs but not your connections’ skills – that’</w:t>
      </w:r>
      <w:r w:rsidR="00337B39">
        <w:rPr>
          <w:sz w:val="24"/>
        </w:rPr>
        <w:t>s why I needed to use site scraping.</w:t>
      </w:r>
    </w:p>
    <w:p w14:paraId="3C18EAC5" w14:textId="06411526" w:rsidR="00A350B6" w:rsidRPr="00A350B6" w:rsidRDefault="00A350B6" w:rsidP="00D00E07">
      <w:pPr>
        <w:pStyle w:val="BodyText"/>
        <w:numPr>
          <w:ilvl w:val="0"/>
          <w:numId w:val="15"/>
        </w:numPr>
        <w:spacing w:after="120"/>
        <w:rPr>
          <w:sz w:val="24"/>
        </w:rPr>
      </w:pPr>
      <w:r w:rsidRPr="00A350B6">
        <w:rPr>
          <w:sz w:val="24"/>
        </w:rPr>
        <w:t>Linkedin block scraping tools like Kimono, Scrape – that’s why I used BeautifulSoup</w:t>
      </w:r>
      <w:r w:rsidR="00337B39">
        <w:rPr>
          <w:sz w:val="24"/>
        </w:rPr>
        <w:t>. And of course, wasted quite some time to research and to try out all these tools before settled on BeautifulSoup.</w:t>
      </w:r>
    </w:p>
    <w:p w14:paraId="22F36BAC" w14:textId="4B7B31D9" w:rsidR="00A350B6" w:rsidRPr="00A350B6" w:rsidRDefault="00A350B6" w:rsidP="00D00E07">
      <w:pPr>
        <w:pStyle w:val="BodyText"/>
        <w:numPr>
          <w:ilvl w:val="0"/>
          <w:numId w:val="15"/>
        </w:numPr>
        <w:spacing w:after="120"/>
        <w:rPr>
          <w:sz w:val="24"/>
        </w:rPr>
      </w:pPr>
      <w:r w:rsidRPr="00A350B6">
        <w:rPr>
          <w:sz w:val="24"/>
        </w:rPr>
        <w:t>Scraping performance is rather poor</w:t>
      </w:r>
      <w:r w:rsidR="00D00E07">
        <w:rPr>
          <w:sz w:val="24"/>
        </w:rPr>
        <w:t xml:space="preserve"> – it took about 20 to 30 minutes to scape 500+ connections’ profile sites.</w:t>
      </w:r>
    </w:p>
    <w:p w14:paraId="6F7672BC" w14:textId="48CF5FFF" w:rsidR="00A350B6" w:rsidRPr="00A350B6" w:rsidRDefault="00337B39" w:rsidP="00D00E07">
      <w:pPr>
        <w:pStyle w:val="BodyText"/>
        <w:numPr>
          <w:ilvl w:val="0"/>
          <w:numId w:val="15"/>
        </w:numPr>
        <w:spacing w:after="120"/>
        <w:rPr>
          <w:sz w:val="24"/>
        </w:rPr>
      </w:pPr>
      <w:r>
        <w:rPr>
          <w:sz w:val="24"/>
        </w:rPr>
        <w:t xml:space="preserve">It took me some time to figure out why the generated results are different every time I ran </w:t>
      </w:r>
      <w:r w:rsidR="00A350B6" w:rsidRPr="00A350B6">
        <w:rPr>
          <w:sz w:val="24"/>
        </w:rPr>
        <w:t>KMeans</w:t>
      </w:r>
      <w:r>
        <w:rPr>
          <w:sz w:val="24"/>
        </w:rPr>
        <w:t xml:space="preserve"> and good to know that it</w:t>
      </w:r>
      <w:r w:rsidR="00A350B6" w:rsidRPr="00A350B6">
        <w:rPr>
          <w:sz w:val="24"/>
        </w:rPr>
        <w:t xml:space="preserve"> generate</w:t>
      </w:r>
      <w:r>
        <w:rPr>
          <w:sz w:val="24"/>
        </w:rPr>
        <w:t>d</w:t>
      </w:r>
      <w:r w:rsidR="00A350B6" w:rsidRPr="00A350B6">
        <w:rPr>
          <w:sz w:val="24"/>
        </w:rPr>
        <w:t xml:space="preserve"> random results since the initialization method is random</w:t>
      </w:r>
      <w:r>
        <w:rPr>
          <w:sz w:val="24"/>
        </w:rPr>
        <w:t>.</w:t>
      </w:r>
    </w:p>
    <w:p w14:paraId="2E1C7A8D" w14:textId="5E4A2C2F" w:rsidR="00A350B6" w:rsidRPr="00A350B6" w:rsidRDefault="00337B39" w:rsidP="00D00E07">
      <w:pPr>
        <w:pStyle w:val="BodyText"/>
        <w:numPr>
          <w:ilvl w:val="0"/>
          <w:numId w:val="15"/>
        </w:numPr>
        <w:spacing w:after="120"/>
        <w:rPr>
          <w:sz w:val="24"/>
        </w:rPr>
      </w:pPr>
      <w:r>
        <w:rPr>
          <w:sz w:val="24"/>
        </w:rPr>
        <w:t xml:space="preserve">Lastly, unlike data sets with numbers, I didn’t know how to plot the data to illustrate the work. Thanks to the eye-opening presentation by Jane who introduced visualization tool - </w:t>
      </w:r>
      <w:r w:rsidR="00A350B6" w:rsidRPr="00A350B6">
        <w:rPr>
          <w:sz w:val="24"/>
        </w:rPr>
        <w:t>ManyEyes.com</w:t>
      </w:r>
      <w:r>
        <w:rPr>
          <w:sz w:val="24"/>
        </w:rPr>
        <w:t xml:space="preserve">. </w:t>
      </w:r>
      <w:r w:rsidR="007F1EB3">
        <w:rPr>
          <w:sz w:val="24"/>
        </w:rPr>
        <w:t xml:space="preserve">That helps a lot in text visualization. </w:t>
      </w:r>
      <w:r>
        <w:rPr>
          <w:sz w:val="24"/>
        </w:rPr>
        <w:t>However, I soon found out the ManyEyes.com website</w:t>
      </w:r>
      <w:r w:rsidR="00A350B6" w:rsidRPr="00A350B6">
        <w:rPr>
          <w:sz w:val="24"/>
        </w:rPr>
        <w:t xml:space="preserve"> has SSL certificate problem, requires Java and requires the PC to relax security</w:t>
      </w:r>
      <w:r>
        <w:rPr>
          <w:sz w:val="24"/>
        </w:rPr>
        <w:t>. Anyway, it finished the job nicely.</w:t>
      </w:r>
    </w:p>
    <w:p w14:paraId="1236B415" w14:textId="15964E90" w:rsidR="00A350B6" w:rsidRDefault="00A350B6" w:rsidP="00A350B6">
      <w:pPr>
        <w:pStyle w:val="BodyText"/>
        <w:spacing w:after="120"/>
        <w:rPr>
          <w:sz w:val="24"/>
        </w:rPr>
      </w:pPr>
      <w:r w:rsidRPr="00A350B6">
        <w:rPr>
          <w:sz w:val="24"/>
        </w:rPr>
        <w:t xml:space="preserve"> </w:t>
      </w:r>
    </w:p>
    <w:p w14:paraId="57A75455" w14:textId="77777777" w:rsidR="00A350B6" w:rsidRDefault="00A350B6" w:rsidP="00182156">
      <w:pPr>
        <w:pStyle w:val="BodyText"/>
        <w:spacing w:after="120"/>
        <w:rPr>
          <w:sz w:val="24"/>
        </w:rPr>
      </w:pPr>
    </w:p>
    <w:p w14:paraId="34830BF7" w14:textId="77777777" w:rsidR="00D96221" w:rsidRPr="00845BE9" w:rsidRDefault="00D96221">
      <w:pPr>
        <w:pStyle w:val="BodyText"/>
        <w:rPr>
          <w:sz w:val="24"/>
        </w:rPr>
      </w:pPr>
    </w:p>
    <w:p w14:paraId="226ED59A" w14:textId="77777777" w:rsidR="00D96221" w:rsidRPr="00845BE9" w:rsidRDefault="00EC63EF" w:rsidP="00341CC0">
      <w:pPr>
        <w:pStyle w:val="Heading1"/>
        <w:keepNext w:val="0"/>
        <w:keepLines w:val="0"/>
        <w:pageBreakBefore/>
        <w:spacing w:before="240"/>
        <w:rPr>
          <w:sz w:val="44"/>
        </w:rPr>
      </w:pPr>
      <w:sdt>
        <w:sdtPr>
          <w:rPr>
            <w:sz w:val="44"/>
          </w:rPr>
          <w:id w:val="2084866871"/>
          <w:placeholder>
            <w:docPart w:val="54A88CC6C6A08244A480C3FC0B322E5D"/>
          </w:placeholder>
        </w:sdtPr>
        <w:sdtContent>
          <w:r w:rsidR="00D96221" w:rsidRPr="00845BE9">
            <w:rPr>
              <w:sz w:val="44"/>
            </w:rPr>
            <w:t>Visualizations</w:t>
          </w:r>
        </w:sdtContent>
      </w:sdt>
    </w:p>
    <w:p w14:paraId="11054ABE" w14:textId="5BECBC28" w:rsidR="00D96221" w:rsidRPr="00845BE9" w:rsidRDefault="00337B39" w:rsidP="00D96221">
      <w:pPr>
        <w:pStyle w:val="BodyText"/>
        <w:spacing w:after="120"/>
        <w:rPr>
          <w:sz w:val="24"/>
        </w:rPr>
      </w:pPr>
      <w:r>
        <w:rPr>
          <w:sz w:val="24"/>
        </w:rPr>
        <w:t>Three word related visualization charts were prepared, using ManyEyes.com – Word Cloud, Phrase Net and Word Tree.</w:t>
      </w:r>
    </w:p>
    <w:p w14:paraId="10467799" w14:textId="2C825CBF" w:rsidR="00D96221" w:rsidRPr="00A341FF" w:rsidRDefault="00337B39" w:rsidP="006F03AC">
      <w:pPr>
        <w:pStyle w:val="BodyText"/>
        <w:spacing w:before="240"/>
        <w:rPr>
          <w:sz w:val="24"/>
        </w:rPr>
      </w:pPr>
      <w:r w:rsidRPr="00F02C10">
        <w:rPr>
          <w:b/>
          <w:sz w:val="24"/>
          <w:u w:val="single"/>
        </w:rPr>
        <w:t>Word Cloud</w:t>
      </w:r>
      <w:r w:rsidR="00A341FF">
        <w:rPr>
          <w:sz w:val="24"/>
        </w:rPr>
        <w:t xml:space="preserve"> – It shows the most popular words in the skill sets.</w:t>
      </w:r>
    </w:p>
    <w:p w14:paraId="23FB2EF0" w14:textId="087236D9" w:rsidR="00337B39" w:rsidRDefault="00F02C10">
      <w:pPr>
        <w:pStyle w:val="BodyText"/>
        <w:rPr>
          <w:sz w:val="24"/>
        </w:rPr>
      </w:pPr>
      <w:r>
        <w:rPr>
          <w:noProof/>
          <w:sz w:val="24"/>
        </w:rPr>
        <w:drawing>
          <wp:inline distT="0" distB="0" distL="0" distR="0" wp14:anchorId="20AECCF2" wp14:editId="2B9A8594">
            <wp:extent cx="6034399" cy="2703411"/>
            <wp:effectExtent l="25400" t="25400" r="113030" b="908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Cloud.png"/>
                    <pic:cNvPicPr/>
                  </pic:nvPicPr>
                  <pic:blipFill>
                    <a:blip r:embed="rId8">
                      <a:extLst>
                        <a:ext uri="{28A0092B-C50C-407E-A947-70E740481C1C}">
                          <a14:useLocalDpi xmlns:a14="http://schemas.microsoft.com/office/drawing/2010/main" val="0"/>
                        </a:ext>
                      </a:extLst>
                    </a:blip>
                    <a:stretch>
                      <a:fillRect/>
                    </a:stretch>
                  </pic:blipFill>
                  <pic:spPr>
                    <a:xfrm>
                      <a:off x="0" y="0"/>
                      <a:ext cx="6034988" cy="2703675"/>
                    </a:xfrm>
                    <a:prstGeom prst="rect">
                      <a:avLst/>
                    </a:prstGeom>
                    <a:ln>
                      <a:noFill/>
                    </a:ln>
                    <a:effectLst>
                      <a:outerShdw blurRad="50800" dist="38100" dir="2700000" algn="tl" rotWithShape="0">
                        <a:srgbClr val="000000">
                          <a:alpha val="43000"/>
                        </a:srgbClr>
                      </a:outerShdw>
                    </a:effectLst>
                  </pic:spPr>
                </pic:pic>
              </a:graphicData>
            </a:graphic>
          </wp:inline>
        </w:drawing>
      </w:r>
    </w:p>
    <w:p w14:paraId="6A00C51C" w14:textId="621FF244" w:rsidR="00F02C10" w:rsidRPr="00A341FF" w:rsidRDefault="00F02C10">
      <w:pPr>
        <w:pStyle w:val="BodyText"/>
        <w:rPr>
          <w:sz w:val="24"/>
        </w:rPr>
      </w:pPr>
      <w:r w:rsidRPr="00F02C10">
        <w:rPr>
          <w:b/>
          <w:sz w:val="24"/>
          <w:u w:val="single"/>
        </w:rPr>
        <w:t>Phrase Net</w:t>
      </w:r>
      <w:r w:rsidR="00A341FF">
        <w:rPr>
          <w:sz w:val="24"/>
        </w:rPr>
        <w:t xml:space="preserve"> – Other than the words, and it also shows the strength of connections.</w:t>
      </w:r>
    </w:p>
    <w:p w14:paraId="3A96A421" w14:textId="56B9AA99" w:rsidR="00F02C10" w:rsidRDefault="00F02C10">
      <w:pPr>
        <w:pStyle w:val="BodyText"/>
        <w:rPr>
          <w:sz w:val="24"/>
        </w:rPr>
      </w:pPr>
      <w:r>
        <w:rPr>
          <w:noProof/>
          <w:sz w:val="24"/>
        </w:rPr>
        <w:drawing>
          <wp:inline distT="0" distB="0" distL="0" distR="0" wp14:anchorId="6E069F33" wp14:editId="20851934">
            <wp:extent cx="6034399" cy="2703411"/>
            <wp:effectExtent l="25400" t="25400" r="113030" b="90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 Net.png"/>
                    <pic:cNvPicPr/>
                  </pic:nvPicPr>
                  <pic:blipFill>
                    <a:blip r:embed="rId9">
                      <a:extLst>
                        <a:ext uri="{28A0092B-C50C-407E-A947-70E740481C1C}">
                          <a14:useLocalDpi xmlns:a14="http://schemas.microsoft.com/office/drawing/2010/main" val="0"/>
                        </a:ext>
                      </a:extLst>
                    </a:blip>
                    <a:stretch>
                      <a:fillRect/>
                    </a:stretch>
                  </pic:blipFill>
                  <pic:spPr>
                    <a:xfrm>
                      <a:off x="0" y="0"/>
                      <a:ext cx="6034743" cy="2703565"/>
                    </a:xfrm>
                    <a:prstGeom prst="rect">
                      <a:avLst/>
                    </a:prstGeom>
                    <a:effectLst>
                      <a:outerShdw blurRad="50800" dist="38100" dir="2700000" algn="tl" rotWithShape="0">
                        <a:srgbClr val="000000">
                          <a:alpha val="43000"/>
                        </a:srgbClr>
                      </a:outerShdw>
                    </a:effectLst>
                  </pic:spPr>
                </pic:pic>
              </a:graphicData>
            </a:graphic>
          </wp:inline>
        </w:drawing>
      </w:r>
    </w:p>
    <w:p w14:paraId="5B7C9DAC" w14:textId="4636CE2F" w:rsidR="00F02C10" w:rsidRDefault="00F02C10">
      <w:pPr>
        <w:pStyle w:val="BodyText"/>
        <w:rPr>
          <w:b/>
          <w:sz w:val="24"/>
          <w:u w:val="single"/>
        </w:rPr>
      </w:pPr>
      <w:r>
        <w:rPr>
          <w:sz w:val="24"/>
        </w:rPr>
        <w:br w:type="column"/>
      </w:r>
      <w:r w:rsidRPr="00F02C10">
        <w:rPr>
          <w:b/>
          <w:sz w:val="24"/>
          <w:u w:val="single"/>
        </w:rPr>
        <w:t>Word Tree</w:t>
      </w:r>
    </w:p>
    <w:p w14:paraId="0DD7D5E4" w14:textId="141ACF27" w:rsidR="00BE7FC4" w:rsidRPr="00BE7FC4" w:rsidRDefault="00BE7FC4">
      <w:pPr>
        <w:pStyle w:val="BodyText"/>
        <w:rPr>
          <w:sz w:val="24"/>
        </w:rPr>
      </w:pPr>
      <w:r>
        <w:rPr>
          <w:sz w:val="24"/>
        </w:rPr>
        <w:t>Word tree with “IT” as the stem:</w:t>
      </w:r>
    </w:p>
    <w:p w14:paraId="2BD284A1" w14:textId="2D963DBC" w:rsidR="00F02C10" w:rsidRDefault="00F02C10">
      <w:pPr>
        <w:pStyle w:val="BodyText"/>
        <w:rPr>
          <w:sz w:val="24"/>
        </w:rPr>
      </w:pPr>
      <w:r>
        <w:rPr>
          <w:noProof/>
          <w:sz w:val="24"/>
        </w:rPr>
        <w:drawing>
          <wp:inline distT="0" distB="0" distL="0" distR="0" wp14:anchorId="77CB1C40" wp14:editId="3AFA9A7B">
            <wp:extent cx="6101754" cy="2733586"/>
            <wp:effectExtent l="25400" t="25400" r="95885"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Tree 1.png"/>
                    <pic:cNvPicPr/>
                  </pic:nvPicPr>
                  <pic:blipFill>
                    <a:blip r:embed="rId10">
                      <a:extLst>
                        <a:ext uri="{28A0092B-C50C-407E-A947-70E740481C1C}">
                          <a14:useLocalDpi xmlns:a14="http://schemas.microsoft.com/office/drawing/2010/main" val="0"/>
                        </a:ext>
                      </a:extLst>
                    </a:blip>
                    <a:stretch>
                      <a:fillRect/>
                    </a:stretch>
                  </pic:blipFill>
                  <pic:spPr>
                    <a:xfrm>
                      <a:off x="0" y="0"/>
                      <a:ext cx="6101754" cy="2733586"/>
                    </a:xfrm>
                    <a:prstGeom prst="rect">
                      <a:avLst/>
                    </a:prstGeom>
                    <a:effectLst>
                      <a:outerShdw blurRad="50800" dist="38100" dir="2700000" algn="tl" rotWithShape="0">
                        <a:srgbClr val="000000">
                          <a:alpha val="43000"/>
                        </a:srgbClr>
                      </a:outerShdw>
                    </a:effectLst>
                  </pic:spPr>
                </pic:pic>
              </a:graphicData>
            </a:graphic>
          </wp:inline>
        </w:drawing>
      </w:r>
    </w:p>
    <w:p w14:paraId="3B052578" w14:textId="6389D4E5" w:rsidR="00F02C10" w:rsidRDefault="00BE7FC4">
      <w:pPr>
        <w:pStyle w:val="BodyText"/>
        <w:rPr>
          <w:sz w:val="24"/>
        </w:rPr>
      </w:pPr>
      <w:r>
        <w:rPr>
          <w:sz w:val="24"/>
        </w:rPr>
        <w:t>A drill down of “IT Strategy”:</w:t>
      </w:r>
    </w:p>
    <w:p w14:paraId="4F7B3CB1" w14:textId="78AE073D" w:rsidR="00F02C10" w:rsidRPr="00845BE9" w:rsidRDefault="00F02C10">
      <w:pPr>
        <w:pStyle w:val="BodyText"/>
        <w:rPr>
          <w:sz w:val="24"/>
        </w:rPr>
      </w:pPr>
      <w:r>
        <w:rPr>
          <w:noProof/>
          <w:sz w:val="24"/>
        </w:rPr>
        <w:drawing>
          <wp:inline distT="0" distB="0" distL="0" distR="0" wp14:anchorId="47589969" wp14:editId="5AD3A2D8">
            <wp:extent cx="6106523" cy="2735722"/>
            <wp:effectExtent l="25400" t="25400" r="91440" b="1092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Tree 2.png"/>
                    <pic:cNvPicPr/>
                  </pic:nvPicPr>
                  <pic:blipFill>
                    <a:blip r:embed="rId11">
                      <a:extLst>
                        <a:ext uri="{28A0092B-C50C-407E-A947-70E740481C1C}">
                          <a14:useLocalDpi xmlns:a14="http://schemas.microsoft.com/office/drawing/2010/main" val="0"/>
                        </a:ext>
                      </a:extLst>
                    </a:blip>
                    <a:stretch>
                      <a:fillRect/>
                    </a:stretch>
                  </pic:blipFill>
                  <pic:spPr>
                    <a:xfrm>
                      <a:off x="0" y="0"/>
                      <a:ext cx="6107363" cy="2736099"/>
                    </a:xfrm>
                    <a:prstGeom prst="rect">
                      <a:avLst/>
                    </a:prstGeom>
                    <a:effectLst>
                      <a:outerShdw blurRad="50800" dist="38100" dir="2700000" algn="tl" rotWithShape="0">
                        <a:srgbClr val="000000">
                          <a:alpha val="43000"/>
                        </a:srgbClr>
                      </a:outerShdw>
                    </a:effectLst>
                  </pic:spPr>
                </pic:pic>
              </a:graphicData>
            </a:graphic>
          </wp:inline>
        </w:drawing>
      </w:r>
    </w:p>
    <w:p w14:paraId="7A66E293" w14:textId="77777777" w:rsidR="00D96221" w:rsidRPr="00845BE9" w:rsidRDefault="00EC63EF" w:rsidP="00341CC0">
      <w:pPr>
        <w:pStyle w:val="Heading1"/>
        <w:keepNext w:val="0"/>
        <w:keepLines w:val="0"/>
        <w:pageBreakBefore/>
        <w:spacing w:before="240"/>
        <w:rPr>
          <w:sz w:val="44"/>
        </w:rPr>
      </w:pPr>
      <w:sdt>
        <w:sdtPr>
          <w:rPr>
            <w:sz w:val="44"/>
          </w:rPr>
          <w:id w:val="1393225062"/>
          <w:placeholder>
            <w:docPart w:val="ABD8DB5B70956941A5CFC788B5353E59"/>
          </w:placeholder>
        </w:sdtPr>
        <w:sdtContent>
          <w:r w:rsidR="00D96221" w:rsidRPr="00845BE9">
            <w:rPr>
              <w:sz w:val="44"/>
            </w:rPr>
            <w:t>Findings</w:t>
          </w:r>
        </w:sdtContent>
      </w:sdt>
    </w:p>
    <w:p w14:paraId="580F11DE" w14:textId="250466F8" w:rsidR="00D96221" w:rsidRPr="00845BE9" w:rsidRDefault="00E14C30" w:rsidP="00D96221">
      <w:pPr>
        <w:pStyle w:val="BodyText"/>
        <w:spacing w:after="120"/>
        <w:rPr>
          <w:sz w:val="24"/>
        </w:rPr>
      </w:pPr>
      <w:r>
        <w:rPr>
          <w:sz w:val="24"/>
        </w:rPr>
        <w:t>The</w:t>
      </w:r>
      <w:r w:rsidR="003A20B8">
        <w:rPr>
          <w:sz w:val="24"/>
        </w:rPr>
        <w:t xml:space="preserve"> closest and the farthest connections, from the input skill sets</w:t>
      </w:r>
      <w:r w:rsidR="008709A7">
        <w:rPr>
          <w:sz w:val="24"/>
        </w:rPr>
        <w:t>, are:</w:t>
      </w:r>
    </w:p>
    <w:tbl>
      <w:tblPr>
        <w:tblW w:w="5000" w:type="pct"/>
        <w:tblCellMar>
          <w:left w:w="0" w:type="dxa"/>
          <w:right w:w="0" w:type="dxa"/>
        </w:tblCellMar>
        <w:tblLook w:val="0420" w:firstRow="1" w:lastRow="0" w:firstColumn="0" w:lastColumn="0" w:noHBand="0" w:noVBand="1"/>
      </w:tblPr>
      <w:tblGrid>
        <w:gridCol w:w="2555"/>
        <w:gridCol w:w="7813"/>
      </w:tblGrid>
      <w:tr w:rsidR="00F039F3" w:rsidRPr="008709A7" w14:paraId="037947AC" w14:textId="77777777" w:rsidTr="007242EE">
        <w:trPr>
          <w:trHeight w:val="920"/>
        </w:trPr>
        <w:tc>
          <w:tcPr>
            <w:tcW w:w="1232" w:type="pct"/>
            <w:tcBorders>
              <w:top w:val="single" w:sz="24"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7B49CAA3" w14:textId="77777777"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Input Skill</w:t>
            </w:r>
          </w:p>
        </w:tc>
        <w:tc>
          <w:tcPr>
            <w:tcW w:w="3768" w:type="pct"/>
            <w:tcBorders>
              <w:top w:val="single" w:sz="24"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58EFD2DD" w14:textId="77777777"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IT Strategy Information Technology Cloud Computing IT Management Project Management Security IT Audit PKI Databases Internet Technologies</w:t>
            </w:r>
          </w:p>
        </w:tc>
      </w:tr>
      <w:tr w:rsidR="00F039F3" w:rsidRPr="008709A7" w14:paraId="17A3B53C" w14:textId="77777777" w:rsidTr="007242EE">
        <w:trPr>
          <w:trHeight w:val="551"/>
        </w:trPr>
        <w:tc>
          <w:tcPr>
            <w:tcW w:w="1232"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5EBF4DBA" w14:textId="77777777"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 xml:space="preserve">Connection # with </w:t>
            </w:r>
            <w:r w:rsidRPr="008709A7">
              <w:rPr>
                <w:rFonts w:cs="Arial"/>
                <w:color w:val="FF0000"/>
                <w:kern w:val="24"/>
                <w:sz w:val="24"/>
                <w:szCs w:val="36"/>
              </w:rPr>
              <w:t>closest</w:t>
            </w:r>
            <w:r w:rsidRPr="008709A7">
              <w:rPr>
                <w:rFonts w:cs="Arial"/>
                <w:color w:val="000000" w:themeColor="dark1"/>
                <w:kern w:val="24"/>
                <w:sz w:val="24"/>
                <w:szCs w:val="36"/>
              </w:rPr>
              <w:t xml:space="preserve"> skill</w:t>
            </w:r>
          </w:p>
        </w:tc>
        <w:tc>
          <w:tcPr>
            <w:tcW w:w="3768"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6C15B3E8" w14:textId="77777777"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69</w:t>
            </w:r>
          </w:p>
        </w:tc>
      </w:tr>
      <w:tr w:rsidR="00F039F3" w:rsidRPr="008709A7" w14:paraId="7770D67C" w14:textId="77777777" w:rsidTr="007242EE">
        <w:trPr>
          <w:trHeight w:val="689"/>
        </w:trPr>
        <w:tc>
          <w:tcPr>
            <w:tcW w:w="1232"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2082C373" w14:textId="78482B18"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With Euclidean Distance :</w:t>
            </w:r>
          </w:p>
        </w:tc>
        <w:tc>
          <w:tcPr>
            <w:tcW w:w="3768"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5390DCBB" w14:textId="77777777"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0.810780965067</w:t>
            </w:r>
          </w:p>
        </w:tc>
      </w:tr>
      <w:tr w:rsidR="00F039F3" w:rsidRPr="008709A7" w14:paraId="5E699355" w14:textId="77777777" w:rsidTr="007242EE">
        <w:trPr>
          <w:trHeight w:val="403"/>
        </w:trPr>
        <w:tc>
          <w:tcPr>
            <w:tcW w:w="1232"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3EE14A1C" w14:textId="77777777"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Connection's corresponding URL :</w:t>
            </w:r>
          </w:p>
        </w:tc>
        <w:tc>
          <w:tcPr>
            <w:tcW w:w="3768"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63E4DFC6" w14:textId="77777777" w:rsidR="00F039F3" w:rsidRPr="008709A7" w:rsidRDefault="00EC63EF" w:rsidP="00F039F3">
            <w:pPr>
              <w:spacing w:line="240" w:lineRule="auto"/>
              <w:rPr>
                <w:rFonts w:cs="Arial"/>
                <w:color w:val="auto"/>
                <w:sz w:val="24"/>
                <w:szCs w:val="36"/>
              </w:rPr>
            </w:pPr>
            <w:hyperlink r:id="rId12" w:history="1">
              <w:r w:rsidR="00F039F3" w:rsidRPr="008709A7">
                <w:rPr>
                  <w:rFonts w:cs="Arial"/>
                  <w:color w:val="000000" w:themeColor="dark1"/>
                  <w:kern w:val="24"/>
                  <w:sz w:val="24"/>
                  <w:szCs w:val="36"/>
                  <w:u w:val="single"/>
                </w:rPr>
                <w:t>http://www.linkedin.com/pub/andrew-cheng/34/887/848</w:t>
              </w:r>
            </w:hyperlink>
          </w:p>
        </w:tc>
      </w:tr>
      <w:tr w:rsidR="00F039F3" w:rsidRPr="008709A7" w14:paraId="687DFC09" w14:textId="77777777" w:rsidTr="007242EE">
        <w:trPr>
          <w:trHeight w:val="527"/>
        </w:trPr>
        <w:tc>
          <w:tcPr>
            <w:tcW w:w="1232"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13460D02" w14:textId="77777777"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Connection's domain knowledge :</w:t>
            </w:r>
          </w:p>
        </w:tc>
        <w:tc>
          <w:tcPr>
            <w:tcW w:w="3768"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016DB323" w14:textId="77777777" w:rsidR="00F039F3" w:rsidRPr="008709A7" w:rsidRDefault="00F039F3" w:rsidP="00F039F3">
            <w:pPr>
              <w:spacing w:line="240" w:lineRule="auto"/>
              <w:rPr>
                <w:rFonts w:cs="Arial"/>
                <w:color w:val="auto"/>
                <w:sz w:val="24"/>
                <w:szCs w:val="36"/>
              </w:rPr>
            </w:pPr>
            <w:r w:rsidRPr="008709A7">
              <w:rPr>
                <w:rFonts w:cs="Arial"/>
                <w:color w:val="000000" w:themeColor="dark1"/>
                <w:kern w:val="24"/>
                <w:sz w:val="24"/>
                <w:szCs w:val="36"/>
              </w:rPr>
              <w:t>Information Security Cloud Computing E-commerce Enterprise Software Product Management IT Management PKI Strategy</w:t>
            </w:r>
          </w:p>
        </w:tc>
      </w:tr>
    </w:tbl>
    <w:p w14:paraId="496A6167" w14:textId="77777777" w:rsidR="00D96221" w:rsidRPr="00845BE9" w:rsidRDefault="00D96221">
      <w:pPr>
        <w:pStyle w:val="BodyText"/>
        <w:rPr>
          <w:sz w:val="24"/>
        </w:rPr>
      </w:pPr>
    </w:p>
    <w:tbl>
      <w:tblPr>
        <w:tblW w:w="5000" w:type="pct"/>
        <w:tblCellMar>
          <w:left w:w="0" w:type="dxa"/>
          <w:right w:w="0" w:type="dxa"/>
        </w:tblCellMar>
        <w:tblLook w:val="0420" w:firstRow="1" w:lastRow="0" w:firstColumn="0" w:lastColumn="0" w:noHBand="0" w:noVBand="1"/>
      </w:tblPr>
      <w:tblGrid>
        <w:gridCol w:w="2555"/>
        <w:gridCol w:w="7813"/>
      </w:tblGrid>
      <w:tr w:rsidR="003A20B8" w:rsidRPr="008709A7" w14:paraId="3F1E3F34" w14:textId="77777777" w:rsidTr="007242EE">
        <w:trPr>
          <w:trHeight w:val="856"/>
        </w:trPr>
        <w:tc>
          <w:tcPr>
            <w:tcW w:w="1232" w:type="pct"/>
            <w:tcBorders>
              <w:top w:val="single" w:sz="24"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165F479E" w14:textId="77777777"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Input Skill</w:t>
            </w:r>
          </w:p>
        </w:tc>
        <w:tc>
          <w:tcPr>
            <w:tcW w:w="3768" w:type="pct"/>
            <w:tcBorders>
              <w:top w:val="single" w:sz="24"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604B2D85" w14:textId="77777777"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IT Strategy Information Technology Cloud Computing IT Management Project Management Security IT Audit PKI Databases Internet Technologies</w:t>
            </w:r>
          </w:p>
        </w:tc>
      </w:tr>
      <w:tr w:rsidR="003A20B8" w:rsidRPr="008709A7" w14:paraId="7A2CC2B0" w14:textId="77777777" w:rsidTr="007242EE">
        <w:trPr>
          <w:trHeight w:val="118"/>
        </w:trPr>
        <w:tc>
          <w:tcPr>
            <w:tcW w:w="1232"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066B7959" w14:textId="77777777"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 xml:space="preserve">Connection # and </w:t>
            </w:r>
            <w:r w:rsidRPr="008709A7">
              <w:rPr>
                <w:rFonts w:cs="Arial"/>
                <w:color w:val="FF0000"/>
                <w:kern w:val="24"/>
                <w:sz w:val="24"/>
                <w:szCs w:val="36"/>
              </w:rPr>
              <w:t>farthest</w:t>
            </w:r>
          </w:p>
        </w:tc>
        <w:tc>
          <w:tcPr>
            <w:tcW w:w="3768"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641AFB6F" w14:textId="77777777"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183</w:t>
            </w:r>
          </w:p>
        </w:tc>
      </w:tr>
      <w:tr w:rsidR="003A20B8" w:rsidRPr="008709A7" w14:paraId="63321BDA" w14:textId="77777777" w:rsidTr="007242EE">
        <w:trPr>
          <w:trHeight w:val="538"/>
        </w:trPr>
        <w:tc>
          <w:tcPr>
            <w:tcW w:w="1232"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05F8D486" w14:textId="1519FE8E"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With Euclidean Distance :</w:t>
            </w:r>
          </w:p>
        </w:tc>
        <w:tc>
          <w:tcPr>
            <w:tcW w:w="3768"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35FDC317" w14:textId="77777777"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1.41421356237</w:t>
            </w:r>
          </w:p>
        </w:tc>
      </w:tr>
      <w:tr w:rsidR="003A20B8" w:rsidRPr="008709A7" w14:paraId="08A647B6" w14:textId="77777777" w:rsidTr="007242EE">
        <w:trPr>
          <w:trHeight w:val="535"/>
        </w:trPr>
        <w:tc>
          <w:tcPr>
            <w:tcW w:w="1232"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14635383" w14:textId="77777777"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Connection's corresponding URL :</w:t>
            </w:r>
          </w:p>
        </w:tc>
        <w:tc>
          <w:tcPr>
            <w:tcW w:w="3768"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41878FD9" w14:textId="77777777" w:rsidR="003A20B8" w:rsidRPr="008709A7" w:rsidRDefault="00EC63EF" w:rsidP="003A20B8">
            <w:pPr>
              <w:spacing w:line="240" w:lineRule="auto"/>
              <w:rPr>
                <w:rFonts w:cs="Arial"/>
                <w:color w:val="auto"/>
                <w:sz w:val="24"/>
                <w:szCs w:val="36"/>
              </w:rPr>
            </w:pPr>
            <w:hyperlink r:id="rId13" w:history="1">
              <w:r w:rsidR="003A20B8" w:rsidRPr="008709A7">
                <w:rPr>
                  <w:rFonts w:cs="Arial"/>
                  <w:color w:val="000000" w:themeColor="dark1"/>
                  <w:kern w:val="24"/>
                  <w:sz w:val="24"/>
                  <w:szCs w:val="36"/>
                  <w:u w:val="single"/>
                </w:rPr>
                <w:t>http://www.linkedin.com/pub/bryan-hsiao/51/754/215</w:t>
              </w:r>
            </w:hyperlink>
          </w:p>
        </w:tc>
      </w:tr>
      <w:tr w:rsidR="003A20B8" w:rsidRPr="008709A7" w14:paraId="1B5988FF" w14:textId="77777777" w:rsidTr="007242EE">
        <w:trPr>
          <w:trHeight w:val="22"/>
        </w:trPr>
        <w:tc>
          <w:tcPr>
            <w:tcW w:w="1232"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6E19B65B" w14:textId="77777777"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Connection's domain knowledge :</w:t>
            </w:r>
          </w:p>
        </w:tc>
        <w:tc>
          <w:tcPr>
            <w:tcW w:w="3768"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6B75A576" w14:textId="77777777" w:rsidR="003A20B8" w:rsidRPr="008709A7" w:rsidRDefault="003A20B8" w:rsidP="003A20B8">
            <w:pPr>
              <w:spacing w:line="240" w:lineRule="auto"/>
              <w:rPr>
                <w:rFonts w:cs="Arial"/>
                <w:color w:val="auto"/>
                <w:sz w:val="24"/>
                <w:szCs w:val="36"/>
              </w:rPr>
            </w:pPr>
            <w:r w:rsidRPr="008709A7">
              <w:rPr>
                <w:rFonts w:cs="Arial"/>
                <w:color w:val="000000" w:themeColor="dark1"/>
                <w:kern w:val="24"/>
                <w:sz w:val="24"/>
                <w:szCs w:val="36"/>
              </w:rPr>
              <w:t>Strategic Planning Budgets PowerPoint Customer Service Microsoft Word English Research Outlook Public Speaking Negotiation Microsoft Office Microsoft Excel Windows Teaching</w:t>
            </w:r>
          </w:p>
        </w:tc>
      </w:tr>
    </w:tbl>
    <w:p w14:paraId="11279AF1" w14:textId="4AB6B5DB" w:rsidR="003A20B8" w:rsidRDefault="003A20B8">
      <w:pPr>
        <w:rPr>
          <w:sz w:val="18"/>
        </w:rPr>
      </w:pPr>
    </w:p>
    <w:p w14:paraId="48F06DF2" w14:textId="6573AF3D" w:rsidR="009B1F7C" w:rsidRDefault="003A20B8">
      <w:pPr>
        <w:rPr>
          <w:sz w:val="24"/>
        </w:rPr>
      </w:pPr>
      <w:r>
        <w:rPr>
          <w:sz w:val="18"/>
        </w:rPr>
        <w:br w:type="column"/>
      </w:r>
      <w:r w:rsidRPr="003A20B8">
        <w:rPr>
          <w:sz w:val="24"/>
        </w:rPr>
        <w:t xml:space="preserve">The similarity distance of the </w:t>
      </w:r>
      <w:r>
        <w:rPr>
          <w:sz w:val="24"/>
        </w:rPr>
        <w:t>other skill sets in the same cluster:</w:t>
      </w:r>
    </w:p>
    <w:p w14:paraId="0A1BBECF" w14:textId="77777777" w:rsidR="003A20B8" w:rsidRDefault="003A20B8">
      <w:pPr>
        <w:rPr>
          <w:sz w:val="24"/>
        </w:rPr>
      </w:pPr>
    </w:p>
    <w:tbl>
      <w:tblPr>
        <w:tblW w:w="5000" w:type="pct"/>
        <w:tblCellMar>
          <w:left w:w="0" w:type="dxa"/>
          <w:right w:w="0" w:type="dxa"/>
        </w:tblCellMar>
        <w:tblLook w:val="0420" w:firstRow="1" w:lastRow="0" w:firstColumn="0" w:lastColumn="0" w:noHBand="0" w:noVBand="1"/>
      </w:tblPr>
      <w:tblGrid>
        <w:gridCol w:w="986"/>
        <w:gridCol w:w="1551"/>
        <w:gridCol w:w="7831"/>
      </w:tblGrid>
      <w:tr w:rsidR="003A20B8" w:rsidRPr="003A20B8" w14:paraId="722835E2" w14:textId="77777777" w:rsidTr="003A20B8">
        <w:trPr>
          <w:trHeight w:val="584"/>
        </w:trPr>
        <w:tc>
          <w:tcPr>
            <w:tcW w:w="341" w:type="pct"/>
            <w:tcBorders>
              <w:top w:val="single" w:sz="8" w:space="0" w:color="FFFFFF"/>
              <w:left w:val="single" w:sz="8" w:space="0" w:color="FFFFFF"/>
              <w:bottom w:val="single" w:sz="24" w:space="0" w:color="FFFFFF"/>
              <w:right w:val="single" w:sz="8" w:space="0" w:color="FFFFFF"/>
            </w:tcBorders>
            <w:shd w:val="clear" w:color="auto" w:fill="0061B2"/>
            <w:tcMar>
              <w:top w:w="72" w:type="dxa"/>
              <w:left w:w="144" w:type="dxa"/>
              <w:bottom w:w="72" w:type="dxa"/>
              <w:right w:w="144" w:type="dxa"/>
            </w:tcMar>
            <w:hideMark/>
          </w:tcPr>
          <w:p w14:paraId="0AE5FED8" w14:textId="77777777" w:rsidR="003A20B8" w:rsidRPr="003A20B8" w:rsidRDefault="003A20B8" w:rsidP="003A20B8">
            <w:pPr>
              <w:spacing w:line="240" w:lineRule="auto"/>
              <w:rPr>
                <w:rFonts w:cs="Arial"/>
                <w:color w:val="auto"/>
                <w:sz w:val="24"/>
                <w:szCs w:val="36"/>
              </w:rPr>
            </w:pPr>
            <w:r w:rsidRPr="003A20B8">
              <w:rPr>
                <w:rFonts w:cs="Arial"/>
                <w:b/>
                <w:bCs/>
                <w:color w:val="FFFFFF" w:themeColor="light1"/>
                <w:kern w:val="24"/>
                <w:sz w:val="24"/>
                <w:szCs w:val="36"/>
              </w:rPr>
              <w:t>Skills</w:t>
            </w:r>
          </w:p>
        </w:tc>
        <w:tc>
          <w:tcPr>
            <w:tcW w:w="510" w:type="pct"/>
            <w:tcBorders>
              <w:top w:val="single" w:sz="8" w:space="0" w:color="FFFFFF"/>
              <w:left w:val="single" w:sz="8" w:space="0" w:color="FFFFFF"/>
              <w:bottom w:val="single" w:sz="24" w:space="0" w:color="FFFFFF"/>
              <w:right w:val="single" w:sz="8" w:space="0" w:color="FFFFFF"/>
            </w:tcBorders>
            <w:shd w:val="clear" w:color="auto" w:fill="0061B2"/>
            <w:tcMar>
              <w:top w:w="72" w:type="dxa"/>
              <w:left w:w="144" w:type="dxa"/>
              <w:bottom w:w="72" w:type="dxa"/>
              <w:right w:w="144" w:type="dxa"/>
            </w:tcMar>
            <w:hideMark/>
          </w:tcPr>
          <w:p w14:paraId="346E6189" w14:textId="77777777" w:rsidR="003A20B8" w:rsidRPr="003A20B8" w:rsidRDefault="003A20B8" w:rsidP="003A20B8">
            <w:pPr>
              <w:spacing w:line="240" w:lineRule="auto"/>
              <w:rPr>
                <w:rFonts w:cs="Arial"/>
                <w:color w:val="auto"/>
                <w:sz w:val="24"/>
                <w:szCs w:val="36"/>
              </w:rPr>
            </w:pPr>
            <w:r w:rsidRPr="003A20B8">
              <w:rPr>
                <w:rFonts w:cs="Arial"/>
                <w:b/>
                <w:bCs/>
                <w:color w:val="FFFFFF" w:themeColor="light1"/>
                <w:kern w:val="24"/>
                <w:sz w:val="24"/>
                <w:szCs w:val="36"/>
              </w:rPr>
              <w:t>Similarity</w:t>
            </w:r>
          </w:p>
        </w:tc>
        <w:tc>
          <w:tcPr>
            <w:tcW w:w="4149" w:type="pct"/>
            <w:tcBorders>
              <w:top w:val="single" w:sz="8" w:space="0" w:color="FFFFFF"/>
              <w:left w:val="single" w:sz="8" w:space="0" w:color="FFFFFF"/>
              <w:bottom w:val="single" w:sz="24" w:space="0" w:color="FFFFFF"/>
              <w:right w:val="single" w:sz="8" w:space="0" w:color="FFFFFF"/>
            </w:tcBorders>
            <w:shd w:val="clear" w:color="auto" w:fill="0061B2"/>
            <w:tcMar>
              <w:top w:w="72" w:type="dxa"/>
              <w:left w:w="144" w:type="dxa"/>
              <w:bottom w:w="72" w:type="dxa"/>
              <w:right w:w="144" w:type="dxa"/>
            </w:tcMar>
            <w:hideMark/>
          </w:tcPr>
          <w:p w14:paraId="09A0A009" w14:textId="77777777" w:rsidR="003A20B8" w:rsidRPr="003A20B8" w:rsidRDefault="003A20B8" w:rsidP="003A20B8">
            <w:pPr>
              <w:spacing w:line="240" w:lineRule="auto"/>
              <w:rPr>
                <w:rFonts w:cs="Arial"/>
                <w:color w:val="auto"/>
                <w:sz w:val="24"/>
                <w:szCs w:val="36"/>
              </w:rPr>
            </w:pPr>
            <w:r w:rsidRPr="003A20B8">
              <w:rPr>
                <w:rFonts w:cs="Arial"/>
                <w:b/>
                <w:bCs/>
                <w:color w:val="FFFFFF" w:themeColor="light1"/>
                <w:kern w:val="24"/>
                <w:sz w:val="24"/>
                <w:szCs w:val="36"/>
              </w:rPr>
              <w:t>Cluster Text</w:t>
            </w:r>
          </w:p>
        </w:tc>
      </w:tr>
      <w:tr w:rsidR="003A20B8" w:rsidRPr="003A20B8" w14:paraId="052852A7" w14:textId="77777777" w:rsidTr="006B3FCD">
        <w:trPr>
          <w:trHeight w:val="802"/>
        </w:trPr>
        <w:tc>
          <w:tcPr>
            <w:tcW w:w="341" w:type="pct"/>
            <w:tcBorders>
              <w:top w:val="single" w:sz="24"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0BA81D49" w14:textId="77777777" w:rsidR="003A20B8" w:rsidRPr="003A20B8" w:rsidRDefault="003A20B8" w:rsidP="003A20B8">
            <w:pPr>
              <w:spacing w:line="240" w:lineRule="auto"/>
              <w:jc w:val="center"/>
              <w:rPr>
                <w:rFonts w:cs="Arial"/>
                <w:color w:val="auto"/>
                <w:sz w:val="24"/>
                <w:szCs w:val="36"/>
              </w:rPr>
            </w:pPr>
            <w:r w:rsidRPr="003A20B8">
              <w:rPr>
                <w:rFonts w:cs="Arial"/>
                <w:color w:val="000000" w:themeColor="dark1"/>
                <w:kern w:val="24"/>
                <w:sz w:val="24"/>
                <w:szCs w:val="36"/>
              </w:rPr>
              <w:t>1</w:t>
            </w:r>
          </w:p>
        </w:tc>
        <w:tc>
          <w:tcPr>
            <w:tcW w:w="510" w:type="pct"/>
            <w:tcBorders>
              <w:top w:val="single" w:sz="24"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4B782880" w14:textId="77777777" w:rsidR="003A20B8" w:rsidRPr="003A20B8" w:rsidRDefault="003A20B8" w:rsidP="003A20B8">
            <w:pPr>
              <w:spacing w:line="240" w:lineRule="auto"/>
              <w:jc w:val="right"/>
              <w:rPr>
                <w:rFonts w:cs="Arial"/>
                <w:color w:val="auto"/>
                <w:sz w:val="24"/>
                <w:szCs w:val="36"/>
              </w:rPr>
            </w:pPr>
            <w:r w:rsidRPr="003A20B8">
              <w:rPr>
                <w:rFonts w:cs="Arial"/>
                <w:color w:val="000000" w:themeColor="dark1"/>
                <w:kern w:val="24"/>
                <w:sz w:val="24"/>
                <w:szCs w:val="36"/>
              </w:rPr>
              <w:t>3.7416</w:t>
            </w:r>
          </w:p>
        </w:tc>
        <w:tc>
          <w:tcPr>
            <w:tcW w:w="4149" w:type="pct"/>
            <w:tcBorders>
              <w:top w:val="single" w:sz="24"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5BB68C11" w14:textId="77777777" w:rsidR="003A20B8" w:rsidRPr="003A20B8" w:rsidRDefault="003A20B8" w:rsidP="003A20B8">
            <w:pPr>
              <w:spacing w:line="240" w:lineRule="auto"/>
              <w:rPr>
                <w:rFonts w:cs="Arial"/>
                <w:color w:val="auto"/>
                <w:sz w:val="24"/>
                <w:szCs w:val="36"/>
              </w:rPr>
            </w:pPr>
            <w:r w:rsidRPr="003A20B8">
              <w:rPr>
                <w:rFonts w:cs="Arial"/>
                <w:color w:val="000000" w:themeColor="dark1"/>
                <w:kern w:val="24"/>
                <w:sz w:val="24"/>
                <w:szCs w:val="36"/>
              </w:rPr>
              <w:t>Information Security Cloud Computing E-commerce Enterprise Software Product Management IT Management PKI Strategy</w:t>
            </w:r>
          </w:p>
        </w:tc>
      </w:tr>
      <w:tr w:rsidR="003A20B8" w:rsidRPr="003A20B8" w14:paraId="6ABF73C0" w14:textId="77777777" w:rsidTr="006B3FCD">
        <w:trPr>
          <w:trHeight w:val="1098"/>
        </w:trPr>
        <w:tc>
          <w:tcPr>
            <w:tcW w:w="341"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76F78869" w14:textId="77777777" w:rsidR="003A20B8" w:rsidRPr="003A20B8" w:rsidRDefault="003A20B8" w:rsidP="003A20B8">
            <w:pPr>
              <w:spacing w:line="240" w:lineRule="auto"/>
              <w:jc w:val="center"/>
              <w:rPr>
                <w:rFonts w:cs="Arial"/>
                <w:color w:val="auto"/>
                <w:sz w:val="24"/>
                <w:szCs w:val="36"/>
              </w:rPr>
            </w:pPr>
            <w:r w:rsidRPr="003A20B8">
              <w:rPr>
                <w:rFonts w:cs="Arial"/>
                <w:color w:val="000000" w:themeColor="dark1"/>
                <w:kern w:val="24"/>
                <w:sz w:val="24"/>
                <w:szCs w:val="36"/>
              </w:rPr>
              <w:t>12</w:t>
            </w:r>
          </w:p>
        </w:tc>
        <w:tc>
          <w:tcPr>
            <w:tcW w:w="510"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113929BF" w14:textId="77777777" w:rsidR="003A20B8" w:rsidRPr="003A20B8" w:rsidRDefault="003A20B8" w:rsidP="003A20B8">
            <w:pPr>
              <w:spacing w:line="240" w:lineRule="auto"/>
              <w:jc w:val="right"/>
              <w:rPr>
                <w:rFonts w:cs="Arial"/>
                <w:color w:val="auto"/>
                <w:sz w:val="24"/>
                <w:szCs w:val="36"/>
              </w:rPr>
            </w:pPr>
            <w:r w:rsidRPr="003A20B8">
              <w:rPr>
                <w:rFonts w:cs="Arial"/>
                <w:color w:val="000000" w:themeColor="dark1"/>
                <w:kern w:val="24"/>
                <w:sz w:val="24"/>
                <w:szCs w:val="36"/>
              </w:rPr>
              <w:t>4.8989</w:t>
            </w:r>
          </w:p>
        </w:tc>
        <w:tc>
          <w:tcPr>
            <w:tcW w:w="4149" w:type="pct"/>
            <w:tcBorders>
              <w:top w:val="single" w:sz="8" w:space="0" w:color="FFFFFF"/>
              <w:left w:val="single" w:sz="8" w:space="0" w:color="FFFFFF"/>
              <w:bottom w:val="single" w:sz="8" w:space="0" w:color="FFFFFF"/>
              <w:right w:val="single" w:sz="8" w:space="0" w:color="FFFFFF"/>
            </w:tcBorders>
            <w:shd w:val="clear" w:color="auto" w:fill="E7EAF2"/>
            <w:tcMar>
              <w:top w:w="72" w:type="dxa"/>
              <w:left w:w="144" w:type="dxa"/>
              <w:bottom w:w="72" w:type="dxa"/>
              <w:right w:w="144" w:type="dxa"/>
            </w:tcMar>
            <w:hideMark/>
          </w:tcPr>
          <w:p w14:paraId="590332C4" w14:textId="77777777" w:rsidR="003A20B8" w:rsidRPr="003A20B8" w:rsidRDefault="003A20B8" w:rsidP="003A20B8">
            <w:pPr>
              <w:spacing w:line="240" w:lineRule="auto"/>
              <w:rPr>
                <w:rFonts w:cs="Arial"/>
                <w:color w:val="auto"/>
                <w:sz w:val="24"/>
                <w:szCs w:val="36"/>
              </w:rPr>
            </w:pPr>
            <w:r w:rsidRPr="003A20B8">
              <w:rPr>
                <w:rFonts w:cs="Arial"/>
                <w:color w:val="000000" w:themeColor="dark1"/>
                <w:kern w:val="24"/>
                <w:sz w:val="24"/>
                <w:szCs w:val="36"/>
              </w:rPr>
              <w:t>Solution Selling Cloud Computing Enterprise Software Product Management Account Management Information Security Project Management E-commerce</w:t>
            </w:r>
          </w:p>
        </w:tc>
      </w:tr>
      <w:tr w:rsidR="003A20B8" w:rsidRPr="003A20B8" w14:paraId="7C6932F6" w14:textId="77777777" w:rsidTr="006B3FCD">
        <w:trPr>
          <w:trHeight w:val="1683"/>
        </w:trPr>
        <w:tc>
          <w:tcPr>
            <w:tcW w:w="341"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4DC871D4" w14:textId="77777777" w:rsidR="003A20B8" w:rsidRPr="003A20B8" w:rsidRDefault="003A20B8" w:rsidP="003A20B8">
            <w:pPr>
              <w:spacing w:line="240" w:lineRule="auto"/>
              <w:jc w:val="center"/>
              <w:rPr>
                <w:rFonts w:cs="Arial"/>
                <w:color w:val="auto"/>
                <w:sz w:val="24"/>
                <w:szCs w:val="36"/>
              </w:rPr>
            </w:pPr>
            <w:r w:rsidRPr="003A20B8">
              <w:rPr>
                <w:rFonts w:cs="Arial"/>
                <w:color w:val="000000" w:themeColor="dark1"/>
                <w:kern w:val="24"/>
                <w:sz w:val="24"/>
                <w:szCs w:val="36"/>
              </w:rPr>
              <w:t>24</w:t>
            </w:r>
          </w:p>
        </w:tc>
        <w:tc>
          <w:tcPr>
            <w:tcW w:w="510"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1DC3AD21" w14:textId="77777777" w:rsidR="003A20B8" w:rsidRPr="003A20B8" w:rsidRDefault="003A20B8" w:rsidP="003A20B8">
            <w:pPr>
              <w:spacing w:line="240" w:lineRule="auto"/>
              <w:jc w:val="right"/>
              <w:rPr>
                <w:rFonts w:cs="Arial"/>
                <w:color w:val="auto"/>
                <w:sz w:val="24"/>
                <w:szCs w:val="36"/>
              </w:rPr>
            </w:pPr>
            <w:r w:rsidRPr="003A20B8">
              <w:rPr>
                <w:rFonts w:cs="Arial"/>
                <w:color w:val="000000" w:themeColor="dark1"/>
                <w:kern w:val="24"/>
                <w:sz w:val="24"/>
                <w:szCs w:val="36"/>
              </w:rPr>
              <w:t>8.5440</w:t>
            </w:r>
          </w:p>
        </w:tc>
        <w:tc>
          <w:tcPr>
            <w:tcW w:w="4149" w:type="pct"/>
            <w:tcBorders>
              <w:top w:val="single" w:sz="8" w:space="0" w:color="FFFFFF"/>
              <w:left w:val="single" w:sz="8" w:space="0" w:color="FFFFFF"/>
              <w:bottom w:val="single" w:sz="8" w:space="0" w:color="FFFFFF"/>
              <w:right w:val="single" w:sz="8" w:space="0" w:color="FFFFFF"/>
            </w:tcBorders>
            <w:shd w:val="clear" w:color="auto" w:fill="CBD2E4"/>
            <w:tcMar>
              <w:top w:w="72" w:type="dxa"/>
              <w:left w:w="144" w:type="dxa"/>
              <w:bottom w:w="72" w:type="dxa"/>
              <w:right w:w="144" w:type="dxa"/>
            </w:tcMar>
            <w:hideMark/>
          </w:tcPr>
          <w:p w14:paraId="76D5A007" w14:textId="77777777" w:rsidR="003A20B8" w:rsidRPr="003A20B8" w:rsidRDefault="003A20B8" w:rsidP="003A20B8">
            <w:pPr>
              <w:spacing w:line="240" w:lineRule="auto"/>
              <w:rPr>
                <w:rFonts w:cs="Arial"/>
                <w:color w:val="auto"/>
                <w:sz w:val="24"/>
                <w:szCs w:val="36"/>
              </w:rPr>
            </w:pPr>
            <w:r w:rsidRPr="003A20B8">
              <w:rPr>
                <w:rFonts w:cs="Arial"/>
                <w:color w:val="000000" w:themeColor="dark1"/>
                <w:kern w:val="24"/>
                <w:sz w:val="24"/>
                <w:szCs w:val="36"/>
              </w:rPr>
              <w:t>Testing Software Engineering PMP CMMI Software Project... Process Improvement Quality Assurance Software Quality... SDLC Project Management Linux Scrum Security Requirements Analysis Process Development Software Development... Agile Process Engineering Quality Management</w:t>
            </w:r>
          </w:p>
        </w:tc>
      </w:tr>
    </w:tbl>
    <w:p w14:paraId="22169F2A" w14:textId="77777777" w:rsidR="003A20B8" w:rsidRDefault="003A20B8">
      <w:pPr>
        <w:rPr>
          <w:sz w:val="24"/>
        </w:rPr>
      </w:pPr>
    </w:p>
    <w:p w14:paraId="3D7B2496" w14:textId="5414239C" w:rsidR="006F03AC" w:rsidRDefault="00044CEF">
      <w:pPr>
        <w:rPr>
          <w:sz w:val="24"/>
        </w:rPr>
      </w:pPr>
      <w:r>
        <w:rPr>
          <w:sz w:val="24"/>
        </w:rPr>
        <w:t>Note that the closest skills to the centroid is in fact very similar to the input skill sets:</w:t>
      </w:r>
    </w:p>
    <w:p w14:paraId="0E027AC6" w14:textId="16DBAA5E" w:rsidR="00C737FA" w:rsidRDefault="00044CEF" w:rsidP="006F03AC">
      <w:pPr>
        <w:spacing w:before="240" w:after="120"/>
        <w:rPr>
          <w:sz w:val="24"/>
        </w:rPr>
      </w:pPr>
      <w:r w:rsidRPr="00044CEF">
        <w:rPr>
          <w:b/>
          <w:sz w:val="24"/>
        </w:rPr>
        <w:t>“IT Strategy Information Technology Cloud Computing IT Management Project Management Security IT Audit PKI Databases Internet Technologies”</w:t>
      </w:r>
    </w:p>
    <w:p w14:paraId="102CC171" w14:textId="1B5A2422" w:rsidR="00C737FA" w:rsidRDefault="00C737FA" w:rsidP="006F03AC">
      <w:pPr>
        <w:spacing w:before="240" w:after="120"/>
        <w:rPr>
          <w:sz w:val="24"/>
        </w:rPr>
      </w:pPr>
      <w:r>
        <w:rPr>
          <w:sz w:val="24"/>
        </w:rPr>
        <w:t>But the skill set that farthest from the cluster centroid looks very different to the test skill sets.</w:t>
      </w:r>
    </w:p>
    <w:p w14:paraId="08C7D3F2" w14:textId="77777777" w:rsidR="008D0370" w:rsidRDefault="008D0370">
      <w:pPr>
        <w:rPr>
          <w:sz w:val="24"/>
        </w:rPr>
      </w:pPr>
    </w:p>
    <w:p w14:paraId="27D644BA" w14:textId="45235108" w:rsidR="00603C4D" w:rsidRPr="00845BE9" w:rsidRDefault="00603C4D" w:rsidP="00603C4D">
      <w:pPr>
        <w:pStyle w:val="Heading1"/>
        <w:keepNext w:val="0"/>
        <w:keepLines w:val="0"/>
        <w:spacing w:before="240"/>
        <w:rPr>
          <w:sz w:val="44"/>
        </w:rPr>
      </w:pPr>
      <w:sdt>
        <w:sdtPr>
          <w:rPr>
            <w:sz w:val="44"/>
          </w:rPr>
          <w:id w:val="-1004968015"/>
          <w:placeholder>
            <w:docPart w:val="7F53B332EE676145A3BDC17CFB64E2FA"/>
          </w:placeholder>
        </w:sdtPr>
        <w:sdtContent>
          <w:r>
            <w:rPr>
              <w:sz w:val="44"/>
            </w:rPr>
            <w:t>Summary</w:t>
          </w:r>
        </w:sdtContent>
      </w:sdt>
    </w:p>
    <w:p w14:paraId="2A668FE1" w14:textId="085BCB2F" w:rsidR="00195373" w:rsidRDefault="00603C4D" w:rsidP="00603C4D">
      <w:pPr>
        <w:rPr>
          <w:sz w:val="24"/>
        </w:rPr>
      </w:pPr>
      <w:r>
        <w:rPr>
          <w:sz w:val="24"/>
        </w:rPr>
        <w:t>By using the Linkedin API and scraping tool BeautifulSoup, it’s not difficult to scrape people’</w:t>
      </w:r>
      <w:r w:rsidR="00EC63EF">
        <w:rPr>
          <w:sz w:val="24"/>
        </w:rPr>
        <w:t xml:space="preserve">s information. And </w:t>
      </w:r>
      <w:r w:rsidR="00195373">
        <w:rPr>
          <w:sz w:val="24"/>
        </w:rPr>
        <w:t xml:space="preserve">by calculating the distance between the different skill sets, we can tell whether two people’s skill sets are similar. </w:t>
      </w:r>
    </w:p>
    <w:p w14:paraId="751AA548" w14:textId="5BC03BA1" w:rsidR="00DD6CC5" w:rsidRDefault="00195373" w:rsidP="006F03AC">
      <w:pPr>
        <w:spacing w:before="240" w:after="120"/>
        <w:rPr>
          <w:sz w:val="24"/>
        </w:rPr>
      </w:pPr>
      <w:r>
        <w:rPr>
          <w:sz w:val="24"/>
        </w:rPr>
        <w:t xml:space="preserve">In addition, we can group skill sets to clusters using KMeans algorithm, and then we can tell what cluster the skill set belongs to, as well as what is one people’s skill set gap (i.e. the distance between the skill set to the centroid, compare to other skill sets).   </w:t>
      </w:r>
    </w:p>
    <w:p w14:paraId="591C6DCC" w14:textId="38D9B1EA" w:rsidR="00DD6CC5" w:rsidRDefault="00DD6CC5" w:rsidP="00DD6CC5">
      <w:pPr>
        <w:pStyle w:val="Heading1"/>
        <w:keepNext w:val="0"/>
        <w:keepLines w:val="0"/>
        <w:spacing w:before="240"/>
        <w:rPr>
          <w:sz w:val="28"/>
        </w:rPr>
      </w:pPr>
      <w:r>
        <w:rPr>
          <w:sz w:val="24"/>
        </w:rPr>
        <w:br w:type="column"/>
      </w:r>
      <w:sdt>
        <w:sdtPr>
          <w:rPr>
            <w:sz w:val="44"/>
          </w:rPr>
          <w:id w:val="-243735436"/>
          <w:placeholder>
            <w:docPart w:val="0B1BD11B62F098419A85136549E0EAC0"/>
          </w:placeholder>
        </w:sdtPr>
        <w:sdtEndPr>
          <w:rPr>
            <w:sz w:val="28"/>
          </w:rPr>
        </w:sdtEndPr>
        <w:sdtContent>
          <w:r>
            <w:rPr>
              <w:sz w:val="44"/>
            </w:rPr>
            <w:t xml:space="preserve">Appendix </w:t>
          </w:r>
          <w:r w:rsidRPr="00DD6CC5">
            <w:rPr>
              <w:sz w:val="28"/>
            </w:rPr>
            <w:t xml:space="preserve">(Codes and data </w:t>
          </w:r>
          <w:r>
            <w:rPr>
              <w:sz w:val="28"/>
            </w:rPr>
            <w:t xml:space="preserve">have </w:t>
          </w:r>
          <w:r w:rsidR="00161FCD">
            <w:rPr>
              <w:sz w:val="28"/>
            </w:rPr>
            <w:t xml:space="preserve">also </w:t>
          </w:r>
          <w:r>
            <w:rPr>
              <w:sz w:val="28"/>
            </w:rPr>
            <w:t xml:space="preserve">been </w:t>
          </w:r>
          <w:r w:rsidRPr="00DD6CC5">
            <w:rPr>
              <w:sz w:val="28"/>
            </w:rPr>
            <w:t>uploaded to GitHub)</w:t>
          </w:r>
        </w:sdtContent>
      </w:sdt>
    </w:p>
    <w:p w14:paraId="13DCAB83" w14:textId="1DA13545" w:rsidR="00701E38" w:rsidRPr="00701E38" w:rsidRDefault="00701E38" w:rsidP="00261E08">
      <w:pPr>
        <w:rPr>
          <w:rFonts w:ascii="Courier New" w:hAnsi="Courier New" w:cs="Courier New"/>
        </w:rPr>
      </w:pPr>
      <w:r w:rsidRPr="00701E38">
        <w:rPr>
          <w:rFonts w:ascii="Courier New" w:hAnsi="Courier New" w:cs="Courier New"/>
          <w:b/>
        </w:rPr>
        <w:t>Sample URLs (the first 20 lines)</w:t>
      </w:r>
    </w:p>
    <w:p w14:paraId="5CDA5E86" w14:textId="77777777" w:rsidR="00701E38" w:rsidRPr="00701E38" w:rsidRDefault="00701E38" w:rsidP="00261E08">
      <w:pPr>
        <w:rPr>
          <w:rFonts w:ascii="Courier New" w:hAnsi="Courier New" w:cs="Courier New"/>
        </w:rPr>
      </w:pPr>
    </w:p>
    <w:p w14:paraId="150C0482" w14:textId="77777777" w:rsidR="00701E38" w:rsidRPr="00701E38" w:rsidRDefault="00701E38" w:rsidP="00701E38">
      <w:pPr>
        <w:rPr>
          <w:rFonts w:ascii="Courier New" w:hAnsi="Courier New" w:cs="Courier New"/>
        </w:rPr>
      </w:pPr>
      <w:r w:rsidRPr="00701E38">
        <w:rPr>
          <w:rFonts w:ascii="Courier New" w:hAnsi="Courier New" w:cs="Courier New"/>
        </w:rPr>
        <w:t>http://www.linkedin.com/in/moniquearnoux</w:t>
      </w:r>
    </w:p>
    <w:p w14:paraId="09159E23" w14:textId="77777777" w:rsidR="00701E38" w:rsidRPr="00701E38" w:rsidRDefault="00701E38" w:rsidP="00701E38">
      <w:pPr>
        <w:rPr>
          <w:rFonts w:ascii="Courier New" w:hAnsi="Courier New" w:cs="Courier New"/>
        </w:rPr>
      </w:pPr>
      <w:r w:rsidRPr="00701E38">
        <w:rPr>
          <w:rFonts w:ascii="Courier New" w:hAnsi="Courier New" w:cs="Courier New"/>
        </w:rPr>
        <w:t>http://www.linkedin.com/in/cioasia</w:t>
      </w:r>
    </w:p>
    <w:p w14:paraId="1D604CF4" w14:textId="77777777" w:rsidR="00701E38" w:rsidRPr="00701E38" w:rsidRDefault="00701E38" w:rsidP="00701E38">
      <w:pPr>
        <w:rPr>
          <w:rFonts w:ascii="Courier New" w:hAnsi="Courier New" w:cs="Courier New"/>
        </w:rPr>
      </w:pPr>
      <w:r w:rsidRPr="00701E38">
        <w:rPr>
          <w:rFonts w:ascii="Courier New" w:hAnsi="Courier New" w:cs="Courier New"/>
        </w:rPr>
        <w:t>http://www.linkedin.com/pub/richard-au/0/357/b73</w:t>
      </w:r>
    </w:p>
    <w:p w14:paraId="1274F4E0" w14:textId="77777777" w:rsidR="00701E38" w:rsidRPr="00701E38" w:rsidRDefault="00701E38" w:rsidP="00701E38">
      <w:pPr>
        <w:rPr>
          <w:rFonts w:ascii="Courier New" w:hAnsi="Courier New" w:cs="Courier New"/>
        </w:rPr>
      </w:pPr>
      <w:r w:rsidRPr="00701E38">
        <w:rPr>
          <w:rFonts w:ascii="Courier New" w:hAnsi="Courier New" w:cs="Courier New"/>
        </w:rPr>
        <w:t>http://www.linkedin.com/in/bakalis</w:t>
      </w:r>
    </w:p>
    <w:p w14:paraId="2BE2ECC0" w14:textId="77777777" w:rsidR="00701E38" w:rsidRPr="00701E38" w:rsidRDefault="00701E38" w:rsidP="00701E38">
      <w:pPr>
        <w:rPr>
          <w:rFonts w:ascii="Courier New" w:hAnsi="Courier New" w:cs="Courier New"/>
        </w:rPr>
      </w:pPr>
      <w:r w:rsidRPr="00701E38">
        <w:rPr>
          <w:rFonts w:ascii="Courier New" w:hAnsi="Courier New" w:cs="Courier New"/>
        </w:rPr>
        <w:t>http://www.linkedin.com/in/garrybarnes</w:t>
      </w:r>
    </w:p>
    <w:p w14:paraId="3BA13E25" w14:textId="77777777" w:rsidR="00701E38" w:rsidRPr="00701E38" w:rsidRDefault="00701E38" w:rsidP="00701E38">
      <w:pPr>
        <w:rPr>
          <w:rFonts w:ascii="Courier New" w:hAnsi="Courier New" w:cs="Courier New"/>
        </w:rPr>
      </w:pPr>
      <w:r w:rsidRPr="00701E38">
        <w:rPr>
          <w:rFonts w:ascii="Courier New" w:hAnsi="Courier New" w:cs="Courier New"/>
        </w:rPr>
        <w:t>http://www.linkedin.com/in/adamcbell</w:t>
      </w:r>
    </w:p>
    <w:p w14:paraId="33D9D45A" w14:textId="77777777" w:rsidR="00701E38" w:rsidRPr="00701E38" w:rsidRDefault="00701E38" w:rsidP="00701E38">
      <w:pPr>
        <w:rPr>
          <w:rFonts w:ascii="Courier New" w:hAnsi="Courier New" w:cs="Courier New"/>
        </w:rPr>
      </w:pPr>
      <w:r w:rsidRPr="00701E38">
        <w:rPr>
          <w:rFonts w:ascii="Courier New" w:hAnsi="Courier New" w:cs="Courier New"/>
        </w:rPr>
        <w:t>http://www.linkedin.com/pub/yan-benjamin-fcca-cpa-cfe-cams/20/253/392</w:t>
      </w:r>
    </w:p>
    <w:p w14:paraId="46B46267" w14:textId="77777777" w:rsidR="00701E38" w:rsidRPr="00701E38" w:rsidRDefault="00701E38" w:rsidP="00701E38">
      <w:pPr>
        <w:rPr>
          <w:rFonts w:ascii="Courier New" w:hAnsi="Courier New" w:cs="Courier New"/>
        </w:rPr>
      </w:pPr>
      <w:r w:rsidRPr="00701E38">
        <w:rPr>
          <w:rFonts w:ascii="Courier New" w:hAnsi="Courier New" w:cs="Courier New"/>
        </w:rPr>
        <w:t>http://www.linkedin.com/pub/robert-bergquist-cae/5/33/156</w:t>
      </w:r>
    </w:p>
    <w:p w14:paraId="112FDDDE" w14:textId="77777777" w:rsidR="00701E38" w:rsidRPr="00701E38" w:rsidRDefault="00701E38" w:rsidP="00701E38">
      <w:pPr>
        <w:rPr>
          <w:rFonts w:ascii="Courier New" w:hAnsi="Courier New" w:cs="Courier New"/>
        </w:rPr>
      </w:pPr>
      <w:r w:rsidRPr="00701E38">
        <w:rPr>
          <w:rFonts w:ascii="Courier New" w:hAnsi="Courier New" w:cs="Courier New"/>
        </w:rPr>
        <w:t>http://www.linkedin.com/in/napoleonbiggs</w:t>
      </w:r>
    </w:p>
    <w:p w14:paraId="745F35F5" w14:textId="77777777" w:rsidR="00701E38" w:rsidRPr="00701E38" w:rsidRDefault="00701E38" w:rsidP="00701E38">
      <w:pPr>
        <w:rPr>
          <w:rFonts w:ascii="Courier New" w:hAnsi="Courier New" w:cs="Courier New"/>
        </w:rPr>
      </w:pPr>
      <w:r w:rsidRPr="00701E38">
        <w:rPr>
          <w:rFonts w:ascii="Courier New" w:hAnsi="Courier New" w:cs="Courier New"/>
        </w:rPr>
        <w:t>http://www.linkedin.com/pub/anita-billings/19/138/aa3</w:t>
      </w:r>
    </w:p>
    <w:p w14:paraId="03A5ED92" w14:textId="77777777" w:rsidR="00701E38" w:rsidRPr="00701E38" w:rsidRDefault="00701E38" w:rsidP="00701E38">
      <w:pPr>
        <w:rPr>
          <w:rFonts w:ascii="Courier New" w:hAnsi="Courier New" w:cs="Courier New"/>
        </w:rPr>
      </w:pPr>
      <w:r w:rsidRPr="00701E38">
        <w:rPr>
          <w:rFonts w:ascii="Courier New" w:hAnsi="Courier New" w:cs="Courier New"/>
        </w:rPr>
        <w:t>http://www.linkedin.com/pub/trish-blomfield/0/a09/87a</w:t>
      </w:r>
    </w:p>
    <w:p w14:paraId="0F97AD5E" w14:textId="77777777" w:rsidR="00701E38" w:rsidRPr="00701E38" w:rsidRDefault="00701E38" w:rsidP="00701E38">
      <w:pPr>
        <w:rPr>
          <w:rFonts w:ascii="Courier New" w:hAnsi="Courier New" w:cs="Courier New"/>
        </w:rPr>
      </w:pPr>
      <w:r w:rsidRPr="00701E38">
        <w:rPr>
          <w:rFonts w:ascii="Courier New" w:hAnsi="Courier New" w:cs="Courier New"/>
        </w:rPr>
        <w:t>http://www.linkedin.com/in/allanboardman</w:t>
      </w:r>
    </w:p>
    <w:p w14:paraId="48E2B2E2" w14:textId="77777777" w:rsidR="00701E38" w:rsidRPr="00701E38" w:rsidRDefault="00701E38" w:rsidP="00701E38">
      <w:pPr>
        <w:rPr>
          <w:rFonts w:ascii="Courier New" w:hAnsi="Courier New" w:cs="Courier New"/>
        </w:rPr>
      </w:pPr>
      <w:r w:rsidRPr="00701E38">
        <w:rPr>
          <w:rFonts w:ascii="Courier New" w:hAnsi="Courier New" w:cs="Courier New"/>
        </w:rPr>
        <w:t>http://www.linkedin.com/pub/robin-bradbeer/1/61/186</w:t>
      </w:r>
    </w:p>
    <w:p w14:paraId="3BF569BC" w14:textId="77777777" w:rsidR="00701E38" w:rsidRPr="00701E38" w:rsidRDefault="00701E38" w:rsidP="00701E38">
      <w:pPr>
        <w:rPr>
          <w:rFonts w:ascii="Courier New" w:hAnsi="Courier New" w:cs="Courier New"/>
        </w:rPr>
      </w:pPr>
      <w:r w:rsidRPr="00701E38">
        <w:rPr>
          <w:rFonts w:ascii="Courier New" w:hAnsi="Courier New" w:cs="Courier New"/>
        </w:rPr>
        <w:t>http://www.linkedin.com/pub/randy-brooks/6/327/998</w:t>
      </w:r>
    </w:p>
    <w:p w14:paraId="50E61EC6" w14:textId="77777777" w:rsidR="00701E38" w:rsidRPr="00701E38" w:rsidRDefault="00701E38" w:rsidP="00701E38">
      <w:pPr>
        <w:rPr>
          <w:rFonts w:ascii="Courier New" w:hAnsi="Courier New" w:cs="Courier New"/>
        </w:rPr>
      </w:pPr>
      <w:r w:rsidRPr="00701E38">
        <w:rPr>
          <w:rFonts w:ascii="Courier New" w:hAnsi="Courier New" w:cs="Courier New"/>
        </w:rPr>
        <w:t>http://www.linkedin.com/in/fredchankh</w:t>
      </w:r>
    </w:p>
    <w:p w14:paraId="273764BA" w14:textId="77777777" w:rsidR="00701E38" w:rsidRPr="00701E38" w:rsidRDefault="00701E38" w:rsidP="00701E38">
      <w:pPr>
        <w:rPr>
          <w:rFonts w:ascii="Courier New" w:hAnsi="Courier New" w:cs="Courier New"/>
        </w:rPr>
      </w:pPr>
      <w:r w:rsidRPr="00701E38">
        <w:rPr>
          <w:rFonts w:ascii="Courier New" w:hAnsi="Courier New" w:cs="Courier New"/>
        </w:rPr>
        <w:t>http://www.linkedin.com/in/brantburke</w:t>
      </w:r>
    </w:p>
    <w:p w14:paraId="13200266" w14:textId="77777777" w:rsidR="00701E38" w:rsidRPr="00701E38" w:rsidRDefault="00701E38" w:rsidP="00701E38">
      <w:pPr>
        <w:rPr>
          <w:rFonts w:ascii="Courier New" w:hAnsi="Courier New" w:cs="Courier New"/>
        </w:rPr>
      </w:pPr>
      <w:r w:rsidRPr="00701E38">
        <w:rPr>
          <w:rFonts w:ascii="Courier New" w:hAnsi="Courier New" w:cs="Courier New"/>
        </w:rPr>
        <w:t>http://www.linkedin.com/pub/aurelie-busollo/13/538/12b</w:t>
      </w:r>
    </w:p>
    <w:p w14:paraId="4E08B9D4" w14:textId="77777777" w:rsidR="00701E38" w:rsidRPr="00701E38" w:rsidRDefault="00701E38" w:rsidP="00701E38">
      <w:pPr>
        <w:rPr>
          <w:rFonts w:ascii="Courier New" w:hAnsi="Courier New" w:cs="Courier New"/>
        </w:rPr>
      </w:pPr>
      <w:r w:rsidRPr="00701E38">
        <w:rPr>
          <w:rFonts w:ascii="Courier New" w:hAnsi="Courier New" w:cs="Courier New"/>
        </w:rPr>
        <w:t>http://www.linkedin.com/in/hkgheadhunter</w:t>
      </w:r>
    </w:p>
    <w:p w14:paraId="3FCDCB63" w14:textId="77777777" w:rsidR="00701E38" w:rsidRPr="00701E38" w:rsidRDefault="00701E38" w:rsidP="00701E38">
      <w:pPr>
        <w:rPr>
          <w:rFonts w:ascii="Courier New" w:hAnsi="Courier New" w:cs="Courier New"/>
        </w:rPr>
      </w:pPr>
      <w:r w:rsidRPr="00701E38">
        <w:rPr>
          <w:rFonts w:ascii="Courier New" w:hAnsi="Courier New" w:cs="Courier New"/>
        </w:rPr>
        <w:t>http://www.linkedin.com/in/geraldcai</w:t>
      </w:r>
    </w:p>
    <w:p w14:paraId="4F870FF7" w14:textId="4A072AFE" w:rsidR="00701E38" w:rsidRDefault="00701E38" w:rsidP="00701E38">
      <w:pPr>
        <w:rPr>
          <w:rFonts w:ascii="Courier New" w:hAnsi="Courier New" w:cs="Courier New"/>
        </w:rPr>
      </w:pPr>
      <w:hyperlink r:id="rId14" w:history="1">
        <w:r w:rsidRPr="007F4946">
          <w:rPr>
            <w:rStyle w:val="Hyperlink"/>
            <w:rFonts w:ascii="Courier New" w:hAnsi="Courier New" w:cs="Courier New"/>
          </w:rPr>
          <w:t>http://www.linkedin.com/in/pascalcaloc</w:t>
        </w:r>
      </w:hyperlink>
    </w:p>
    <w:p w14:paraId="10093EB3" w14:textId="77777777" w:rsidR="00701E38" w:rsidRDefault="00701E38" w:rsidP="00701E38">
      <w:pPr>
        <w:rPr>
          <w:rFonts w:ascii="Courier New" w:hAnsi="Courier New" w:cs="Courier New"/>
        </w:rPr>
      </w:pPr>
    </w:p>
    <w:p w14:paraId="1E81A0E3" w14:textId="79253B73" w:rsidR="00701E38" w:rsidRDefault="00701E38" w:rsidP="00701E38">
      <w:pPr>
        <w:rPr>
          <w:rFonts w:ascii="Courier New" w:hAnsi="Courier New" w:cs="Courier New"/>
        </w:rPr>
      </w:pPr>
      <w:r>
        <w:rPr>
          <w:rFonts w:ascii="Courier New" w:hAnsi="Courier New" w:cs="Courier New"/>
          <w:b/>
        </w:rPr>
        <w:br w:type="column"/>
      </w:r>
      <w:r w:rsidR="00037D11">
        <w:rPr>
          <w:rFonts w:ascii="Courier New" w:hAnsi="Courier New" w:cs="Courier New"/>
          <w:b/>
        </w:rPr>
        <w:t>Training</w:t>
      </w:r>
      <w:r>
        <w:rPr>
          <w:rFonts w:ascii="Courier New" w:hAnsi="Courier New" w:cs="Courier New"/>
          <w:b/>
        </w:rPr>
        <w:t xml:space="preserve"> Skills data (first 20 lines)</w:t>
      </w:r>
    </w:p>
    <w:p w14:paraId="7572D998" w14:textId="77777777" w:rsidR="00701E38" w:rsidRDefault="00701E38" w:rsidP="00701E38">
      <w:pPr>
        <w:rPr>
          <w:rFonts w:ascii="Courier New" w:hAnsi="Courier New" w:cs="Courier New"/>
        </w:rPr>
      </w:pPr>
    </w:p>
    <w:p w14:paraId="668598CC" w14:textId="4C41BD46" w:rsidR="00701E38" w:rsidRPr="00701E38" w:rsidRDefault="00701E38" w:rsidP="00701E38">
      <w:pPr>
        <w:rPr>
          <w:rFonts w:ascii="Courier New" w:hAnsi="Courier New" w:cs="Courier New"/>
        </w:rPr>
      </w:pPr>
      <w:r w:rsidRPr="00701E38">
        <w:rPr>
          <w:rFonts w:ascii="Courier New" w:hAnsi="Courier New" w:cs="Courier New"/>
        </w:rPr>
        <w:t>E-commerce Online Travel Tourism Hotels Leisure Revenue Analysis Tour Operators Travel Management New Business Development Leisure Travel Hospitality Industry Hotel Management Contract Negotiation Travel Technology Negotiation Hospitality Management Hospitality Yield Management Business Travel Business Strategy Business Intelligence &amp;... Business Needs Analysis C-Level Advisory Complex Mergers &amp;...</w:t>
      </w:r>
    </w:p>
    <w:p w14:paraId="2E43A599" w14:textId="77777777" w:rsidR="00701E38" w:rsidRPr="00701E38" w:rsidRDefault="00701E38" w:rsidP="00701E38">
      <w:pPr>
        <w:rPr>
          <w:rFonts w:ascii="Courier New" w:hAnsi="Courier New" w:cs="Courier New"/>
        </w:rPr>
      </w:pPr>
      <w:r w:rsidRPr="00701E38">
        <w:rPr>
          <w:rFonts w:ascii="Courier New" w:hAnsi="Courier New" w:cs="Courier New"/>
        </w:rPr>
        <w:t>Solution Selling Enterprise Software Security Major Accounts CRM VMware</w:t>
      </w:r>
    </w:p>
    <w:p w14:paraId="7434B01A" w14:textId="77777777" w:rsidR="00701E38" w:rsidRPr="00701E38" w:rsidRDefault="00701E38" w:rsidP="00701E38">
      <w:pPr>
        <w:rPr>
          <w:rFonts w:ascii="Courier New" w:hAnsi="Courier New" w:cs="Courier New"/>
        </w:rPr>
      </w:pPr>
      <w:r w:rsidRPr="00701E38">
        <w:rPr>
          <w:rFonts w:ascii="Courier New" w:hAnsi="Courier New" w:cs="Courier New"/>
        </w:rPr>
        <w:t>E-commerce Online Marketing Start-ups Marketing Management Strategy Online Advertising</w:t>
      </w:r>
    </w:p>
    <w:p w14:paraId="2454C743" w14:textId="77777777" w:rsidR="00701E38" w:rsidRPr="00701E38" w:rsidRDefault="00701E38" w:rsidP="00701E38">
      <w:pPr>
        <w:rPr>
          <w:rFonts w:ascii="Courier New" w:hAnsi="Courier New" w:cs="Courier New"/>
        </w:rPr>
      </w:pPr>
      <w:r w:rsidRPr="00701E38">
        <w:rPr>
          <w:rFonts w:ascii="Courier New" w:hAnsi="Courier New" w:cs="Courier New"/>
        </w:rPr>
        <w:t>Information Security IT Audit CISM CISA Security Information Security...</w:t>
      </w:r>
    </w:p>
    <w:p w14:paraId="636D2BE1" w14:textId="77777777" w:rsidR="00701E38" w:rsidRPr="00701E38" w:rsidRDefault="00701E38" w:rsidP="00701E38">
      <w:pPr>
        <w:rPr>
          <w:rFonts w:ascii="Courier New" w:hAnsi="Courier New" w:cs="Courier New"/>
        </w:rPr>
      </w:pPr>
      <w:r w:rsidRPr="00701E38">
        <w:rPr>
          <w:rFonts w:ascii="Courier New" w:hAnsi="Courier New" w:cs="Courier New"/>
        </w:rPr>
        <w:t>Start-ups Entrepreneurship Mobile Applications Cloud Computing Mobile Internet Strategic Partnerships Mobile Marketing Integration Managed Services Wireless International Business Strategic Planning</w:t>
      </w:r>
    </w:p>
    <w:p w14:paraId="6E394F12" w14:textId="77777777" w:rsidR="00701E38" w:rsidRPr="00701E38" w:rsidRDefault="00701E38" w:rsidP="00701E38">
      <w:pPr>
        <w:rPr>
          <w:rFonts w:ascii="Courier New" w:hAnsi="Courier New" w:cs="Courier New"/>
        </w:rPr>
      </w:pPr>
      <w:r w:rsidRPr="00701E38">
        <w:rPr>
          <w:rFonts w:ascii="Courier New" w:hAnsi="Courier New" w:cs="Courier New"/>
        </w:rPr>
        <w:t>Internal Audit Fraud Forensic Accounting Internal Controls Auditing FCPA Due Diligence Sarbanes-Oxley Act Consolidation Investigation Litigation Support Restructuring Risk Assessment</w:t>
      </w:r>
    </w:p>
    <w:p w14:paraId="279B5ACE" w14:textId="77777777" w:rsidR="00701E38" w:rsidRPr="00701E38" w:rsidRDefault="00701E38" w:rsidP="00701E38">
      <w:pPr>
        <w:rPr>
          <w:rFonts w:ascii="Courier New" w:hAnsi="Courier New" w:cs="Courier New"/>
        </w:rPr>
      </w:pPr>
      <w:r w:rsidRPr="00701E38">
        <w:rPr>
          <w:rFonts w:ascii="Courier New" w:hAnsi="Courier New" w:cs="Courier New"/>
        </w:rPr>
        <w:t>Program Management Governance Leadership Project Management Information Security Security</w:t>
      </w:r>
    </w:p>
    <w:p w14:paraId="0DF74EA8" w14:textId="77777777" w:rsidR="00701E38" w:rsidRPr="00701E38" w:rsidRDefault="00701E38" w:rsidP="00701E38">
      <w:pPr>
        <w:rPr>
          <w:rFonts w:ascii="Courier New" w:hAnsi="Courier New" w:cs="Courier New"/>
        </w:rPr>
      </w:pPr>
      <w:r w:rsidRPr="00701E38">
        <w:rPr>
          <w:rFonts w:ascii="Courier New" w:hAnsi="Courier New" w:cs="Courier New"/>
        </w:rPr>
        <w:t>Digital Marketing Digital Media Social Media Mobile Marketing</w:t>
      </w:r>
    </w:p>
    <w:p w14:paraId="540D5499" w14:textId="566E140C" w:rsidR="00701E38" w:rsidRPr="00701E38" w:rsidRDefault="00701E38" w:rsidP="00701E38">
      <w:pPr>
        <w:rPr>
          <w:rFonts w:ascii="Courier New" w:hAnsi="Courier New" w:cs="Courier New"/>
        </w:rPr>
      </w:pPr>
      <w:r w:rsidRPr="00701E38">
        <w:rPr>
          <w:rFonts w:ascii="Courier New" w:hAnsi="Courier New" w:cs="Courier New"/>
        </w:rPr>
        <w:t>Executive Coaching Workshop Facilitation Training Delivery Leadership Development Management Consulting Change Management Strategy</w:t>
      </w:r>
    </w:p>
    <w:p w14:paraId="1E734D26" w14:textId="77777777" w:rsidR="00701E38" w:rsidRPr="00701E38" w:rsidRDefault="00701E38" w:rsidP="00701E38">
      <w:pPr>
        <w:rPr>
          <w:rFonts w:ascii="Courier New" w:hAnsi="Courier New" w:cs="Courier New"/>
        </w:rPr>
      </w:pPr>
      <w:r w:rsidRPr="00701E38">
        <w:rPr>
          <w:rFonts w:ascii="Courier New" w:hAnsi="Courier New" w:cs="Courier New"/>
        </w:rPr>
        <w:t>CISA Governance Information Security Risk Management CISM IT Audit</w:t>
      </w:r>
    </w:p>
    <w:p w14:paraId="48635CEE" w14:textId="77777777" w:rsidR="00701E38" w:rsidRPr="00701E38" w:rsidRDefault="00701E38" w:rsidP="00701E38">
      <w:pPr>
        <w:rPr>
          <w:rFonts w:ascii="Courier New" w:hAnsi="Courier New" w:cs="Courier New"/>
        </w:rPr>
      </w:pPr>
      <w:r w:rsidRPr="00701E38">
        <w:rPr>
          <w:rFonts w:ascii="Courier New" w:hAnsi="Courier New" w:cs="Courier New"/>
        </w:rPr>
        <w:t>Robotics University Teaching Lecturing Research Science Teaching</w:t>
      </w:r>
    </w:p>
    <w:p w14:paraId="26F10428" w14:textId="77777777" w:rsidR="00701E38" w:rsidRPr="00701E38" w:rsidRDefault="00701E38" w:rsidP="00701E38">
      <w:pPr>
        <w:rPr>
          <w:rFonts w:ascii="Courier New" w:hAnsi="Courier New" w:cs="Courier New"/>
        </w:rPr>
      </w:pPr>
      <w:r w:rsidRPr="00701E38">
        <w:rPr>
          <w:rFonts w:ascii="Courier New" w:hAnsi="Courier New" w:cs="Courier New"/>
        </w:rPr>
        <w:t>Strategy Enterprise Software ITIL Data Center CRM Outsourcing Information Security</w:t>
      </w:r>
    </w:p>
    <w:p w14:paraId="07394960" w14:textId="77777777" w:rsidR="00701E38" w:rsidRPr="00701E38" w:rsidRDefault="00701E38" w:rsidP="00701E38">
      <w:pPr>
        <w:rPr>
          <w:rFonts w:ascii="Courier New" w:hAnsi="Courier New" w:cs="Courier New"/>
        </w:rPr>
      </w:pPr>
      <w:r w:rsidRPr="00701E38">
        <w:rPr>
          <w:rFonts w:ascii="Courier New" w:hAnsi="Courier New" w:cs="Courier New"/>
        </w:rPr>
        <w:t>Strategy Recruiting Management Consulting Consulting</w:t>
      </w:r>
    </w:p>
    <w:p w14:paraId="3BC0AF5B" w14:textId="77777777" w:rsidR="00701E38" w:rsidRPr="00701E38" w:rsidRDefault="00701E38" w:rsidP="00701E38">
      <w:pPr>
        <w:rPr>
          <w:rFonts w:ascii="Courier New" w:hAnsi="Courier New" w:cs="Courier New"/>
        </w:rPr>
      </w:pPr>
      <w:r w:rsidRPr="00701E38">
        <w:rPr>
          <w:rFonts w:ascii="Courier New" w:hAnsi="Courier New" w:cs="Courier New"/>
        </w:rPr>
        <w:t>Executive Search Talent Management Recruiting Marketing Talent Acquisition Sourcing</w:t>
      </w:r>
    </w:p>
    <w:p w14:paraId="6A141AD6" w14:textId="77777777" w:rsidR="00701E38" w:rsidRPr="00701E38" w:rsidRDefault="00701E38" w:rsidP="00701E38">
      <w:pPr>
        <w:rPr>
          <w:rFonts w:ascii="Courier New" w:hAnsi="Courier New" w:cs="Courier New"/>
        </w:rPr>
      </w:pPr>
      <w:r w:rsidRPr="00701E38">
        <w:rPr>
          <w:rFonts w:ascii="Courier New" w:hAnsi="Courier New" w:cs="Courier New"/>
        </w:rPr>
        <w:t>Video Games Mobile Games Xbox 360 Game Development Social Games Online Gaming Photoshop</w:t>
      </w:r>
    </w:p>
    <w:p w14:paraId="20566959" w14:textId="77777777" w:rsidR="00701E38" w:rsidRPr="00701E38" w:rsidRDefault="00701E38" w:rsidP="00701E38">
      <w:pPr>
        <w:rPr>
          <w:rFonts w:ascii="Courier New" w:hAnsi="Courier New" w:cs="Courier New"/>
        </w:rPr>
      </w:pPr>
      <w:r w:rsidRPr="00701E38">
        <w:rPr>
          <w:rFonts w:ascii="Courier New" w:hAnsi="Courier New" w:cs="Courier New"/>
        </w:rPr>
        <w:t>Executive Search Recruiting Business Development Networking Technical Recruiting Human Resources Telecommunications Information Technology Marketing Management</w:t>
      </w:r>
    </w:p>
    <w:p w14:paraId="2E143A7F" w14:textId="77777777" w:rsidR="00701E38" w:rsidRPr="00701E38" w:rsidRDefault="00701E38" w:rsidP="00701E38">
      <w:pPr>
        <w:rPr>
          <w:rFonts w:ascii="Courier New" w:hAnsi="Courier New" w:cs="Courier New"/>
        </w:rPr>
      </w:pPr>
      <w:r w:rsidRPr="00701E38">
        <w:rPr>
          <w:rFonts w:ascii="Courier New" w:hAnsi="Courier New" w:cs="Courier New"/>
        </w:rPr>
        <w:t>Business Development Product Development Sales Management Strategic Planning Market Development</w:t>
      </w:r>
    </w:p>
    <w:p w14:paraId="460E6EEA" w14:textId="77777777" w:rsidR="00037D11" w:rsidRDefault="00701E38" w:rsidP="00701E38">
      <w:pPr>
        <w:rPr>
          <w:rFonts w:ascii="Courier New" w:hAnsi="Courier New" w:cs="Courier New"/>
          <w:b/>
        </w:rPr>
      </w:pPr>
      <w:r w:rsidRPr="00701E38">
        <w:rPr>
          <w:rFonts w:ascii="Courier New" w:hAnsi="Courier New" w:cs="Courier New"/>
        </w:rPr>
        <w:t>Business Development Team Leadership Change Management Project Management Cloud Computing Executive Search Leadership Interviews Analytics</w:t>
      </w:r>
      <w:r w:rsidRPr="00701E38">
        <w:rPr>
          <w:rFonts w:ascii="Courier New" w:hAnsi="Courier New" w:cs="Courier New"/>
          <w:b/>
        </w:rPr>
        <w:t xml:space="preserve"> </w:t>
      </w:r>
    </w:p>
    <w:p w14:paraId="5320B366" w14:textId="77777777" w:rsidR="00037D11" w:rsidRDefault="00037D11" w:rsidP="00701E38">
      <w:pPr>
        <w:rPr>
          <w:rFonts w:ascii="Courier New" w:hAnsi="Courier New" w:cs="Courier New"/>
          <w:b/>
        </w:rPr>
      </w:pPr>
    </w:p>
    <w:p w14:paraId="288F39A1" w14:textId="7C416BCD" w:rsidR="00037D11" w:rsidRDefault="00037D11" w:rsidP="00037D11">
      <w:pPr>
        <w:rPr>
          <w:rFonts w:ascii="Courier New" w:hAnsi="Courier New" w:cs="Courier New"/>
        </w:rPr>
      </w:pPr>
      <w:r>
        <w:rPr>
          <w:rFonts w:ascii="Courier New" w:hAnsi="Courier New" w:cs="Courier New"/>
          <w:b/>
        </w:rPr>
        <w:t>Test Skills data</w:t>
      </w:r>
    </w:p>
    <w:p w14:paraId="19A2ACB5" w14:textId="77777777" w:rsidR="00037D11" w:rsidRDefault="00037D11" w:rsidP="00037D11">
      <w:pPr>
        <w:rPr>
          <w:rFonts w:ascii="Courier New" w:hAnsi="Courier New" w:cs="Courier New"/>
        </w:rPr>
      </w:pPr>
    </w:p>
    <w:p w14:paraId="5C95EACF" w14:textId="5E7EC5D8" w:rsidR="00261E08" w:rsidRPr="00261E08" w:rsidRDefault="00037D11" w:rsidP="00037D11">
      <w:pPr>
        <w:rPr>
          <w:b/>
        </w:rPr>
      </w:pPr>
      <w:r w:rsidRPr="00037D11">
        <w:rPr>
          <w:rFonts w:ascii="Courier New" w:hAnsi="Courier New" w:cs="Courier New"/>
        </w:rPr>
        <w:t>IT Strategy Information Technology Cloud Computing IT Management Project Management Security IT Audit PKI Databases Internet Technologies</w:t>
      </w:r>
      <w:r w:rsidRPr="00701E38">
        <w:rPr>
          <w:rFonts w:ascii="Courier New" w:hAnsi="Courier New" w:cs="Courier New"/>
        </w:rPr>
        <w:t xml:space="preserve"> </w:t>
      </w:r>
      <w:r w:rsidR="00701E38">
        <w:rPr>
          <w:b/>
        </w:rPr>
        <w:br w:type="column"/>
      </w:r>
      <w:r w:rsidR="00261E08" w:rsidRPr="00261E08">
        <w:rPr>
          <w:b/>
        </w:rPr>
        <w:t xml:space="preserve">Program_1.py </w:t>
      </w:r>
      <w:r w:rsidR="00261E08">
        <w:rPr>
          <w:b/>
        </w:rPr>
        <w:t xml:space="preserve"> - Connect to Linkedin and get the connections’ URLs</w:t>
      </w:r>
    </w:p>
    <w:p w14:paraId="1285C883" w14:textId="77777777" w:rsidR="00261E08" w:rsidRPr="00261E08" w:rsidRDefault="00261E08" w:rsidP="00261E08"/>
    <w:p w14:paraId="5D3E390B" w14:textId="77777777" w:rsidR="00DD6CC5" w:rsidRPr="00DD6CC5" w:rsidRDefault="00DD6CC5" w:rsidP="00DD6CC5">
      <w:pPr>
        <w:rPr>
          <w:rFonts w:ascii="Courier New" w:hAnsi="Courier New" w:cs="Courier New"/>
        </w:rPr>
      </w:pPr>
      <w:r w:rsidRPr="00DD6CC5">
        <w:rPr>
          <w:rFonts w:ascii="Courier New" w:hAnsi="Courier New" w:cs="Courier New"/>
        </w:rPr>
        <w:t>"""</w:t>
      </w:r>
    </w:p>
    <w:p w14:paraId="371F3057" w14:textId="77777777" w:rsidR="00DD6CC5" w:rsidRPr="00DD6CC5" w:rsidRDefault="00DD6CC5" w:rsidP="00DD6CC5">
      <w:pPr>
        <w:rPr>
          <w:rFonts w:ascii="Courier New" w:hAnsi="Courier New" w:cs="Courier New"/>
        </w:rPr>
      </w:pPr>
      <w:r w:rsidRPr="00DD6CC5">
        <w:rPr>
          <w:rFonts w:ascii="Courier New" w:hAnsi="Courier New" w:cs="Courier New"/>
        </w:rPr>
        <w:t>### GA Data Science Class Final Project</w:t>
      </w:r>
    </w:p>
    <w:p w14:paraId="428E4F2C" w14:textId="77777777" w:rsidR="00DD6CC5" w:rsidRPr="00DD6CC5" w:rsidRDefault="00DD6CC5" w:rsidP="00DD6CC5">
      <w:pPr>
        <w:rPr>
          <w:rFonts w:ascii="Courier New" w:hAnsi="Courier New" w:cs="Courier New"/>
        </w:rPr>
      </w:pPr>
      <w:r w:rsidRPr="00DD6CC5">
        <w:rPr>
          <w:rFonts w:ascii="Courier New" w:hAnsi="Courier New" w:cs="Courier New"/>
        </w:rPr>
        <w:t>###</w:t>
      </w:r>
    </w:p>
    <w:p w14:paraId="68803575" w14:textId="77777777" w:rsidR="00DD6CC5" w:rsidRPr="00DD6CC5" w:rsidRDefault="00DD6CC5" w:rsidP="00DD6CC5">
      <w:pPr>
        <w:rPr>
          <w:rFonts w:ascii="Courier New" w:hAnsi="Courier New" w:cs="Courier New"/>
        </w:rPr>
      </w:pPr>
      <w:r w:rsidRPr="00DD6CC5">
        <w:rPr>
          <w:rFonts w:ascii="Courier New" w:hAnsi="Courier New" w:cs="Courier New"/>
        </w:rPr>
        <w:t>### Michael Yung</w:t>
      </w:r>
    </w:p>
    <w:p w14:paraId="198FA79E" w14:textId="77777777" w:rsidR="00DD6CC5" w:rsidRPr="00DD6CC5" w:rsidRDefault="00DD6CC5" w:rsidP="00DD6CC5">
      <w:pPr>
        <w:rPr>
          <w:rFonts w:ascii="Courier New" w:hAnsi="Courier New" w:cs="Courier New"/>
        </w:rPr>
      </w:pPr>
      <w:r w:rsidRPr="00DD6CC5">
        <w:rPr>
          <w:rFonts w:ascii="Courier New" w:hAnsi="Courier New" w:cs="Courier New"/>
        </w:rPr>
        <w:t>###</w:t>
      </w:r>
    </w:p>
    <w:p w14:paraId="371E1145" w14:textId="77777777" w:rsidR="00DD6CC5" w:rsidRPr="00DD6CC5" w:rsidRDefault="00DD6CC5" w:rsidP="00DD6CC5">
      <w:pPr>
        <w:rPr>
          <w:rFonts w:ascii="Courier New" w:hAnsi="Courier New" w:cs="Courier New"/>
        </w:rPr>
      </w:pPr>
      <w:r w:rsidRPr="00DD6CC5">
        <w:rPr>
          <w:rFonts w:ascii="Courier New" w:hAnsi="Courier New" w:cs="Courier New"/>
        </w:rPr>
        <w:t>### program_1.py</w:t>
      </w:r>
    </w:p>
    <w:p w14:paraId="178958BD" w14:textId="77777777" w:rsidR="00DD6CC5" w:rsidRPr="00DD6CC5" w:rsidRDefault="00DD6CC5" w:rsidP="00DD6CC5">
      <w:pPr>
        <w:rPr>
          <w:rFonts w:ascii="Courier New" w:hAnsi="Courier New" w:cs="Courier New"/>
        </w:rPr>
      </w:pPr>
      <w:r w:rsidRPr="00DD6CC5">
        <w:rPr>
          <w:rFonts w:ascii="Courier New" w:hAnsi="Courier New" w:cs="Courier New"/>
        </w:rPr>
        <w:t>###</w:t>
      </w:r>
    </w:p>
    <w:p w14:paraId="0B1E07E1" w14:textId="77777777" w:rsidR="00DD6CC5" w:rsidRPr="00DD6CC5" w:rsidRDefault="00DD6CC5" w:rsidP="00DD6CC5">
      <w:pPr>
        <w:rPr>
          <w:rFonts w:ascii="Courier New" w:hAnsi="Courier New" w:cs="Courier New"/>
        </w:rPr>
      </w:pPr>
      <w:r w:rsidRPr="00DD6CC5">
        <w:rPr>
          <w:rFonts w:ascii="Courier New" w:hAnsi="Courier New" w:cs="Courier New"/>
        </w:rPr>
        <w:t>### First Linkedin program to output my connections' URL and my skills</w:t>
      </w:r>
    </w:p>
    <w:p w14:paraId="1A210594" w14:textId="77777777" w:rsidR="00DD6CC5" w:rsidRPr="00DD6CC5" w:rsidRDefault="00DD6CC5" w:rsidP="00DD6CC5">
      <w:pPr>
        <w:rPr>
          <w:rFonts w:ascii="Courier New" w:hAnsi="Courier New" w:cs="Courier New"/>
        </w:rPr>
      </w:pPr>
      <w:r w:rsidRPr="00DD6CC5">
        <w:rPr>
          <w:rFonts w:ascii="Courier New" w:hAnsi="Courier New" w:cs="Courier New"/>
        </w:rPr>
        <w:t>###</w:t>
      </w:r>
    </w:p>
    <w:p w14:paraId="7FDFB323" w14:textId="77777777" w:rsidR="00DD6CC5" w:rsidRPr="00DD6CC5" w:rsidRDefault="00DD6CC5" w:rsidP="00DD6CC5">
      <w:pPr>
        <w:rPr>
          <w:rFonts w:ascii="Courier New" w:hAnsi="Courier New" w:cs="Courier New"/>
        </w:rPr>
      </w:pPr>
      <w:r w:rsidRPr="00DD6CC5">
        <w:rPr>
          <w:rFonts w:ascii="Courier New" w:hAnsi="Courier New" w:cs="Courier New"/>
        </w:rPr>
        <w:t>### Input - n/a</w:t>
      </w:r>
    </w:p>
    <w:p w14:paraId="43E844A5" w14:textId="77777777" w:rsidR="00DD6CC5" w:rsidRPr="00DD6CC5" w:rsidRDefault="00DD6CC5" w:rsidP="00DD6CC5">
      <w:pPr>
        <w:rPr>
          <w:rFonts w:ascii="Courier New" w:hAnsi="Courier New" w:cs="Courier New"/>
        </w:rPr>
      </w:pPr>
      <w:r w:rsidRPr="00DD6CC5">
        <w:rPr>
          <w:rFonts w:ascii="Courier New" w:hAnsi="Courier New" w:cs="Courier New"/>
        </w:rPr>
        <w:t>### Output -</w:t>
      </w:r>
    </w:p>
    <w:p w14:paraId="409E3C64" w14:textId="77777777" w:rsidR="00DD6CC5" w:rsidRPr="00DD6CC5" w:rsidRDefault="00DD6CC5" w:rsidP="00DD6CC5">
      <w:pPr>
        <w:rPr>
          <w:rFonts w:ascii="Courier New" w:hAnsi="Courier New" w:cs="Courier New"/>
        </w:rPr>
      </w:pPr>
      <w:r w:rsidRPr="00DD6CC5">
        <w:rPr>
          <w:rFonts w:ascii="Courier New" w:hAnsi="Courier New" w:cs="Courier New"/>
        </w:rPr>
        <w:t>### Connections' URL - output_connections_url.csv</w:t>
      </w:r>
    </w:p>
    <w:p w14:paraId="117FA8FD" w14:textId="77777777" w:rsidR="00DD6CC5" w:rsidRPr="00DD6CC5" w:rsidRDefault="00DD6CC5" w:rsidP="00DD6CC5">
      <w:pPr>
        <w:rPr>
          <w:rFonts w:ascii="Courier New" w:hAnsi="Courier New" w:cs="Courier New"/>
        </w:rPr>
      </w:pPr>
      <w:r w:rsidRPr="00DD6CC5">
        <w:rPr>
          <w:rFonts w:ascii="Courier New" w:hAnsi="Courier New" w:cs="Courier New"/>
        </w:rPr>
        <w:t>###       Public URL - output_public_url.csv</w:t>
      </w:r>
    </w:p>
    <w:p w14:paraId="6982B186" w14:textId="77777777" w:rsidR="00DD6CC5" w:rsidRPr="00DD6CC5" w:rsidRDefault="00DD6CC5" w:rsidP="00DD6CC5">
      <w:pPr>
        <w:rPr>
          <w:rFonts w:ascii="Courier New" w:hAnsi="Courier New" w:cs="Courier New"/>
        </w:rPr>
      </w:pPr>
      <w:r w:rsidRPr="00DD6CC5">
        <w:rPr>
          <w:rFonts w:ascii="Courier New" w:hAnsi="Courier New" w:cs="Courier New"/>
        </w:rPr>
        <w:t>###        My Skills - output_my_skills.csv</w:t>
      </w:r>
    </w:p>
    <w:p w14:paraId="55E143AF" w14:textId="77777777" w:rsidR="00DD6CC5" w:rsidRPr="00DD6CC5" w:rsidRDefault="00DD6CC5" w:rsidP="00DD6CC5">
      <w:pPr>
        <w:rPr>
          <w:rFonts w:ascii="Courier New" w:hAnsi="Courier New" w:cs="Courier New"/>
        </w:rPr>
      </w:pPr>
      <w:r w:rsidRPr="00DD6CC5">
        <w:rPr>
          <w:rFonts w:ascii="Courier New" w:hAnsi="Courier New" w:cs="Courier New"/>
        </w:rPr>
        <w:t>"""</w:t>
      </w:r>
    </w:p>
    <w:p w14:paraId="3DEE80E4" w14:textId="77777777" w:rsidR="00DD6CC5" w:rsidRPr="00DD6CC5" w:rsidRDefault="00DD6CC5" w:rsidP="00DD6CC5">
      <w:pPr>
        <w:rPr>
          <w:rFonts w:ascii="Courier New" w:hAnsi="Courier New" w:cs="Courier New"/>
        </w:rPr>
      </w:pPr>
    </w:p>
    <w:p w14:paraId="01D38F63" w14:textId="77777777" w:rsidR="00DD6CC5" w:rsidRPr="00DD6CC5" w:rsidRDefault="00DD6CC5" w:rsidP="00DD6CC5">
      <w:pPr>
        <w:rPr>
          <w:rFonts w:ascii="Courier New" w:hAnsi="Courier New" w:cs="Courier New"/>
        </w:rPr>
      </w:pPr>
      <w:r w:rsidRPr="00DD6CC5">
        <w:rPr>
          <w:rFonts w:ascii="Courier New" w:hAnsi="Courier New" w:cs="Courier New"/>
        </w:rPr>
        <w:t>from linkedin import linkedin # pip install python-linkedin</w:t>
      </w:r>
    </w:p>
    <w:p w14:paraId="2C30734D" w14:textId="77777777" w:rsidR="00DD6CC5" w:rsidRPr="00DD6CC5" w:rsidRDefault="00DD6CC5" w:rsidP="00DD6CC5">
      <w:pPr>
        <w:rPr>
          <w:rFonts w:ascii="Courier New" w:hAnsi="Courier New" w:cs="Courier New"/>
        </w:rPr>
      </w:pPr>
      <w:r w:rsidRPr="00DD6CC5">
        <w:rPr>
          <w:rFonts w:ascii="Courier New" w:hAnsi="Courier New" w:cs="Courier New"/>
        </w:rPr>
        <w:t>from prettytable import PrettyTable # pip install prettytable</w:t>
      </w:r>
    </w:p>
    <w:p w14:paraId="59C41C80" w14:textId="77777777" w:rsidR="00DD6CC5" w:rsidRPr="00DD6CC5" w:rsidRDefault="00DD6CC5" w:rsidP="00DD6CC5">
      <w:pPr>
        <w:rPr>
          <w:rFonts w:ascii="Courier New" w:hAnsi="Courier New" w:cs="Courier New"/>
        </w:rPr>
      </w:pPr>
      <w:r w:rsidRPr="00DD6CC5">
        <w:rPr>
          <w:rFonts w:ascii="Courier New" w:hAnsi="Courier New" w:cs="Courier New"/>
        </w:rPr>
        <w:t>import json</w:t>
      </w:r>
    </w:p>
    <w:p w14:paraId="53864EF0" w14:textId="77777777" w:rsidR="00DD6CC5" w:rsidRPr="00DD6CC5" w:rsidRDefault="00DD6CC5" w:rsidP="00DD6CC5">
      <w:pPr>
        <w:rPr>
          <w:rFonts w:ascii="Courier New" w:hAnsi="Courier New" w:cs="Courier New"/>
        </w:rPr>
      </w:pPr>
    </w:p>
    <w:p w14:paraId="628F315D" w14:textId="77777777" w:rsidR="00DD6CC5" w:rsidRPr="00DD6CC5" w:rsidRDefault="00DD6CC5" w:rsidP="00DD6CC5">
      <w:pPr>
        <w:rPr>
          <w:rFonts w:ascii="Courier New" w:hAnsi="Courier New" w:cs="Courier New"/>
        </w:rPr>
      </w:pPr>
      <w:r w:rsidRPr="00DD6CC5">
        <w:rPr>
          <w:rFonts w:ascii="Courier New" w:hAnsi="Courier New" w:cs="Courier New"/>
        </w:rPr>
        <w:t>"""</w:t>
      </w:r>
    </w:p>
    <w:p w14:paraId="2A65B75F" w14:textId="77777777" w:rsidR="00DD6CC5" w:rsidRPr="00DD6CC5" w:rsidRDefault="00DD6CC5" w:rsidP="00DD6CC5">
      <w:pPr>
        <w:rPr>
          <w:rFonts w:ascii="Courier New" w:hAnsi="Courier New" w:cs="Courier New"/>
        </w:rPr>
      </w:pPr>
      <w:r w:rsidRPr="00DD6CC5">
        <w:rPr>
          <w:rFonts w:ascii="Courier New" w:hAnsi="Courier New" w:cs="Courier New"/>
        </w:rPr>
        <w:t xml:space="preserve">### Define CONSUMER_KEY, CONSUMER_SECRET,  </w:t>
      </w:r>
    </w:p>
    <w:p w14:paraId="1B387149" w14:textId="77777777" w:rsidR="00DD6CC5" w:rsidRPr="00DD6CC5" w:rsidRDefault="00DD6CC5" w:rsidP="00DD6CC5">
      <w:pPr>
        <w:rPr>
          <w:rFonts w:ascii="Courier New" w:hAnsi="Courier New" w:cs="Courier New"/>
        </w:rPr>
      </w:pPr>
      <w:r w:rsidRPr="00DD6CC5">
        <w:rPr>
          <w:rFonts w:ascii="Courier New" w:hAnsi="Courier New" w:cs="Courier New"/>
        </w:rPr>
        <w:t>### USER_TOKEN, and USER_SECRET from the credentials provided in LinkedIn application</w:t>
      </w:r>
    </w:p>
    <w:p w14:paraId="5F5EB2B8" w14:textId="77777777" w:rsidR="00DD6CC5" w:rsidRPr="00DD6CC5" w:rsidRDefault="00DD6CC5" w:rsidP="00DD6CC5">
      <w:pPr>
        <w:rPr>
          <w:rFonts w:ascii="Courier New" w:hAnsi="Courier New" w:cs="Courier New"/>
        </w:rPr>
      </w:pPr>
      <w:r w:rsidRPr="00DD6CC5">
        <w:rPr>
          <w:rFonts w:ascii="Courier New" w:hAnsi="Courier New" w:cs="Courier New"/>
        </w:rPr>
        <w:t>"""</w:t>
      </w:r>
    </w:p>
    <w:p w14:paraId="4EFB1555" w14:textId="77777777" w:rsidR="00DD6CC5" w:rsidRPr="00DD6CC5" w:rsidRDefault="00DD6CC5" w:rsidP="00DD6CC5">
      <w:pPr>
        <w:rPr>
          <w:rFonts w:ascii="Courier New" w:hAnsi="Courier New" w:cs="Courier New"/>
        </w:rPr>
      </w:pPr>
    </w:p>
    <w:p w14:paraId="116E4B94" w14:textId="4578AC10" w:rsidR="00DD6CC5" w:rsidRPr="00DD6CC5" w:rsidRDefault="00DD6CC5" w:rsidP="00DD6CC5">
      <w:pPr>
        <w:rPr>
          <w:rFonts w:ascii="Courier New" w:hAnsi="Courier New" w:cs="Courier New"/>
        </w:rPr>
      </w:pPr>
      <w:r w:rsidRPr="00DD6CC5">
        <w:rPr>
          <w:rFonts w:ascii="Courier New" w:hAnsi="Courier New" w:cs="Courier New"/>
        </w:rPr>
        <w:t>CONSUMER_KEY = '</w:t>
      </w:r>
      <w:r w:rsidR="00261E08">
        <w:rPr>
          <w:rFonts w:ascii="Courier New" w:hAnsi="Courier New" w:cs="Courier New"/>
        </w:rPr>
        <w:t xml:space="preserve"> </w:t>
      </w:r>
      <w:r w:rsidRPr="00DD6CC5">
        <w:rPr>
          <w:rFonts w:ascii="Courier New" w:hAnsi="Courier New" w:cs="Courier New"/>
        </w:rPr>
        <w:t>'</w:t>
      </w:r>
    </w:p>
    <w:p w14:paraId="4F561D3E" w14:textId="276362C2" w:rsidR="00DD6CC5" w:rsidRPr="00DD6CC5" w:rsidRDefault="00DD6CC5" w:rsidP="00DD6CC5">
      <w:pPr>
        <w:rPr>
          <w:rFonts w:ascii="Courier New" w:hAnsi="Courier New" w:cs="Courier New"/>
        </w:rPr>
      </w:pPr>
      <w:r w:rsidRPr="00DD6CC5">
        <w:rPr>
          <w:rFonts w:ascii="Courier New" w:hAnsi="Courier New" w:cs="Courier New"/>
        </w:rPr>
        <w:t>CONSUMER_SECRET = '</w:t>
      </w:r>
      <w:r w:rsidR="00261E08">
        <w:rPr>
          <w:rFonts w:ascii="Courier New" w:hAnsi="Courier New" w:cs="Courier New"/>
        </w:rPr>
        <w:t xml:space="preserve"> </w:t>
      </w:r>
      <w:r w:rsidRPr="00DD6CC5">
        <w:rPr>
          <w:rFonts w:ascii="Courier New" w:hAnsi="Courier New" w:cs="Courier New"/>
        </w:rPr>
        <w:t>'</w:t>
      </w:r>
    </w:p>
    <w:p w14:paraId="35ACC15F" w14:textId="1B5EF2E1" w:rsidR="00DD6CC5" w:rsidRPr="00DD6CC5" w:rsidRDefault="00DD6CC5" w:rsidP="00DD6CC5">
      <w:pPr>
        <w:rPr>
          <w:rFonts w:ascii="Courier New" w:hAnsi="Courier New" w:cs="Courier New"/>
        </w:rPr>
      </w:pPr>
      <w:r w:rsidRPr="00DD6CC5">
        <w:rPr>
          <w:rFonts w:ascii="Courier New" w:hAnsi="Courier New" w:cs="Courier New"/>
        </w:rPr>
        <w:t>USER_TOKEN = '</w:t>
      </w:r>
      <w:r w:rsidR="00261E08">
        <w:rPr>
          <w:rFonts w:ascii="Courier New" w:hAnsi="Courier New" w:cs="Courier New"/>
        </w:rPr>
        <w:t xml:space="preserve"> </w:t>
      </w:r>
      <w:r w:rsidRPr="00DD6CC5">
        <w:rPr>
          <w:rFonts w:ascii="Courier New" w:hAnsi="Courier New" w:cs="Courier New"/>
        </w:rPr>
        <w:t>'</w:t>
      </w:r>
    </w:p>
    <w:p w14:paraId="3F8317ED" w14:textId="0393EA73" w:rsidR="00DD6CC5" w:rsidRPr="00DD6CC5" w:rsidRDefault="00DD6CC5" w:rsidP="00DD6CC5">
      <w:pPr>
        <w:rPr>
          <w:rFonts w:ascii="Courier New" w:hAnsi="Courier New" w:cs="Courier New"/>
        </w:rPr>
      </w:pPr>
      <w:r w:rsidRPr="00DD6CC5">
        <w:rPr>
          <w:rFonts w:ascii="Courier New" w:hAnsi="Courier New" w:cs="Courier New"/>
        </w:rPr>
        <w:t>USER_SECRET = '</w:t>
      </w:r>
      <w:r w:rsidR="00261E08">
        <w:rPr>
          <w:rFonts w:ascii="Courier New" w:hAnsi="Courier New" w:cs="Courier New"/>
        </w:rPr>
        <w:t xml:space="preserve"> </w:t>
      </w:r>
      <w:r w:rsidRPr="00DD6CC5">
        <w:rPr>
          <w:rFonts w:ascii="Courier New" w:hAnsi="Courier New" w:cs="Courier New"/>
        </w:rPr>
        <w:t>'</w:t>
      </w:r>
    </w:p>
    <w:p w14:paraId="2339C4B4" w14:textId="77777777" w:rsidR="00DD6CC5" w:rsidRPr="00DD6CC5" w:rsidRDefault="00DD6CC5" w:rsidP="00DD6CC5">
      <w:pPr>
        <w:rPr>
          <w:rFonts w:ascii="Courier New" w:hAnsi="Courier New" w:cs="Courier New"/>
        </w:rPr>
      </w:pPr>
    </w:p>
    <w:p w14:paraId="7A3BEC8D" w14:textId="77777777" w:rsidR="00DD6CC5" w:rsidRPr="00DD6CC5" w:rsidRDefault="00DD6CC5" w:rsidP="00DD6CC5">
      <w:pPr>
        <w:rPr>
          <w:rFonts w:ascii="Courier New" w:hAnsi="Courier New" w:cs="Courier New"/>
        </w:rPr>
      </w:pPr>
      <w:r w:rsidRPr="00DD6CC5">
        <w:rPr>
          <w:rFonts w:ascii="Courier New" w:hAnsi="Courier New" w:cs="Courier New"/>
        </w:rPr>
        <w:t>RETURN_URL = '' # Not required for developer authentication</w:t>
      </w:r>
    </w:p>
    <w:p w14:paraId="67EEE225" w14:textId="77777777" w:rsidR="00DD6CC5" w:rsidRPr="00DD6CC5" w:rsidRDefault="00DD6CC5" w:rsidP="00DD6CC5">
      <w:pPr>
        <w:rPr>
          <w:rFonts w:ascii="Courier New" w:hAnsi="Courier New" w:cs="Courier New"/>
        </w:rPr>
      </w:pPr>
    </w:p>
    <w:p w14:paraId="52668845" w14:textId="77777777" w:rsidR="00DD6CC5" w:rsidRPr="00DD6CC5" w:rsidRDefault="00DD6CC5" w:rsidP="00DD6CC5">
      <w:pPr>
        <w:rPr>
          <w:rFonts w:ascii="Courier New" w:hAnsi="Courier New" w:cs="Courier New"/>
        </w:rPr>
      </w:pPr>
      <w:r w:rsidRPr="00DD6CC5">
        <w:rPr>
          <w:rFonts w:ascii="Courier New" w:hAnsi="Courier New" w:cs="Courier New"/>
        </w:rPr>
        <w:t># Instantiate the developer authentication class</w:t>
      </w:r>
    </w:p>
    <w:p w14:paraId="4286AF4F" w14:textId="77777777" w:rsidR="00DD6CC5" w:rsidRPr="00DD6CC5" w:rsidRDefault="00DD6CC5" w:rsidP="00DD6CC5">
      <w:pPr>
        <w:rPr>
          <w:rFonts w:ascii="Courier New" w:hAnsi="Courier New" w:cs="Courier New"/>
        </w:rPr>
      </w:pPr>
    </w:p>
    <w:p w14:paraId="44004749" w14:textId="77777777" w:rsidR="00DD6CC5" w:rsidRPr="00DD6CC5" w:rsidRDefault="00DD6CC5" w:rsidP="00DD6CC5">
      <w:pPr>
        <w:rPr>
          <w:rFonts w:ascii="Courier New" w:hAnsi="Courier New" w:cs="Courier New"/>
        </w:rPr>
      </w:pPr>
      <w:r w:rsidRPr="00DD6CC5">
        <w:rPr>
          <w:rFonts w:ascii="Courier New" w:hAnsi="Courier New" w:cs="Courier New"/>
        </w:rPr>
        <w:t xml:space="preserve">auth = linkedin.LinkedInDeveloperAuthentication(CONSUMER_KEY, CONSUMER_SECRET, </w:t>
      </w:r>
    </w:p>
    <w:p w14:paraId="59BB9056" w14:textId="77777777" w:rsidR="00DD6CC5" w:rsidRPr="00DD6CC5" w:rsidRDefault="00DD6CC5" w:rsidP="00DD6CC5">
      <w:pPr>
        <w:rPr>
          <w:rFonts w:ascii="Courier New" w:hAnsi="Courier New" w:cs="Courier New"/>
        </w:rPr>
      </w:pPr>
      <w:r w:rsidRPr="00DD6CC5">
        <w:rPr>
          <w:rFonts w:ascii="Courier New" w:hAnsi="Courier New" w:cs="Courier New"/>
        </w:rPr>
        <w:t xml:space="preserve">                                USER_TOKEN, USER_SECRET, </w:t>
      </w:r>
    </w:p>
    <w:p w14:paraId="0B9D24C3" w14:textId="77777777" w:rsidR="00DD6CC5" w:rsidRPr="00DD6CC5" w:rsidRDefault="00DD6CC5" w:rsidP="00DD6CC5">
      <w:pPr>
        <w:rPr>
          <w:rFonts w:ascii="Courier New" w:hAnsi="Courier New" w:cs="Courier New"/>
        </w:rPr>
      </w:pPr>
      <w:r w:rsidRPr="00DD6CC5">
        <w:rPr>
          <w:rFonts w:ascii="Courier New" w:hAnsi="Courier New" w:cs="Courier New"/>
        </w:rPr>
        <w:t xml:space="preserve">                                RETURN_URL, </w:t>
      </w:r>
    </w:p>
    <w:p w14:paraId="26980770" w14:textId="77777777" w:rsidR="00DD6CC5" w:rsidRPr="00DD6CC5" w:rsidRDefault="00DD6CC5" w:rsidP="00DD6CC5">
      <w:pPr>
        <w:rPr>
          <w:rFonts w:ascii="Courier New" w:hAnsi="Courier New" w:cs="Courier New"/>
        </w:rPr>
      </w:pPr>
      <w:r w:rsidRPr="00DD6CC5">
        <w:rPr>
          <w:rFonts w:ascii="Courier New" w:hAnsi="Courier New" w:cs="Courier New"/>
        </w:rPr>
        <w:t xml:space="preserve">                                permissions=linkedin.PERMISSIONS.enums.values())</w:t>
      </w:r>
    </w:p>
    <w:p w14:paraId="316208D0" w14:textId="77777777" w:rsidR="00DD6CC5" w:rsidRPr="00DD6CC5" w:rsidRDefault="00DD6CC5" w:rsidP="00DD6CC5">
      <w:pPr>
        <w:rPr>
          <w:rFonts w:ascii="Courier New" w:hAnsi="Courier New" w:cs="Courier New"/>
        </w:rPr>
      </w:pPr>
    </w:p>
    <w:p w14:paraId="2A422EAD" w14:textId="77777777" w:rsidR="00DD6CC5" w:rsidRPr="00DD6CC5" w:rsidRDefault="00DD6CC5" w:rsidP="00DD6CC5">
      <w:pPr>
        <w:rPr>
          <w:rFonts w:ascii="Courier New" w:hAnsi="Courier New" w:cs="Courier New"/>
        </w:rPr>
      </w:pPr>
    </w:p>
    <w:p w14:paraId="48056D40" w14:textId="77777777" w:rsidR="00DD6CC5" w:rsidRPr="00DD6CC5" w:rsidRDefault="00DD6CC5" w:rsidP="00DD6CC5">
      <w:pPr>
        <w:rPr>
          <w:rFonts w:ascii="Courier New" w:hAnsi="Courier New" w:cs="Courier New"/>
        </w:rPr>
      </w:pPr>
      <w:r w:rsidRPr="00DD6CC5">
        <w:rPr>
          <w:rFonts w:ascii="Courier New" w:hAnsi="Courier New" w:cs="Courier New"/>
        </w:rPr>
        <w:t>"""</w:t>
      </w:r>
    </w:p>
    <w:p w14:paraId="133D1841" w14:textId="77777777" w:rsidR="00DD6CC5" w:rsidRPr="00DD6CC5" w:rsidRDefault="00DD6CC5" w:rsidP="00DD6CC5">
      <w:pPr>
        <w:rPr>
          <w:rFonts w:ascii="Courier New" w:hAnsi="Courier New" w:cs="Courier New"/>
        </w:rPr>
      </w:pPr>
      <w:r w:rsidRPr="00DD6CC5">
        <w:rPr>
          <w:rFonts w:ascii="Courier New" w:hAnsi="Courier New" w:cs="Courier New"/>
        </w:rPr>
        <w:t>### The meat starts here ...</w:t>
      </w:r>
    </w:p>
    <w:p w14:paraId="29D82D96" w14:textId="77777777" w:rsidR="00DD6CC5" w:rsidRPr="00DD6CC5" w:rsidRDefault="00DD6CC5" w:rsidP="00DD6CC5">
      <w:pPr>
        <w:rPr>
          <w:rFonts w:ascii="Courier New" w:hAnsi="Courier New" w:cs="Courier New"/>
        </w:rPr>
      </w:pPr>
      <w:r w:rsidRPr="00DD6CC5">
        <w:rPr>
          <w:rFonts w:ascii="Courier New" w:hAnsi="Courier New" w:cs="Courier New"/>
        </w:rPr>
        <w:t>"""</w:t>
      </w:r>
    </w:p>
    <w:p w14:paraId="6559A144" w14:textId="77777777" w:rsidR="00DD6CC5" w:rsidRPr="00DD6CC5" w:rsidRDefault="00DD6CC5" w:rsidP="00DD6CC5">
      <w:pPr>
        <w:rPr>
          <w:rFonts w:ascii="Courier New" w:hAnsi="Courier New" w:cs="Courier New"/>
        </w:rPr>
      </w:pPr>
    </w:p>
    <w:p w14:paraId="3A8C9C5F" w14:textId="77777777" w:rsidR="00DD6CC5" w:rsidRPr="00DD6CC5" w:rsidRDefault="00DD6CC5" w:rsidP="00DD6CC5">
      <w:pPr>
        <w:rPr>
          <w:rFonts w:ascii="Courier New" w:hAnsi="Courier New" w:cs="Courier New"/>
        </w:rPr>
      </w:pPr>
      <w:r w:rsidRPr="00DD6CC5">
        <w:rPr>
          <w:rFonts w:ascii="Courier New" w:hAnsi="Courier New" w:cs="Courier New"/>
        </w:rPr>
        <w:t>print "Connect to Linkedin ..."</w:t>
      </w:r>
    </w:p>
    <w:p w14:paraId="2668959E" w14:textId="45DB9467" w:rsidR="00DD6CC5" w:rsidRPr="00DD6CC5" w:rsidRDefault="00DD6CC5" w:rsidP="00DD6CC5">
      <w:pPr>
        <w:rPr>
          <w:rFonts w:ascii="Courier New" w:hAnsi="Courier New" w:cs="Courier New"/>
        </w:rPr>
      </w:pPr>
      <w:r w:rsidRPr="00DD6CC5">
        <w:rPr>
          <w:rFonts w:ascii="Courier New" w:hAnsi="Courier New" w:cs="Courier New"/>
        </w:rPr>
        <w:t>app = linkedin.LinkedInApplicat</w:t>
      </w:r>
      <w:r w:rsidR="00261E08">
        <w:rPr>
          <w:rFonts w:ascii="Courier New" w:hAnsi="Courier New" w:cs="Courier New"/>
        </w:rPr>
        <w:t>ion(auth)</w:t>
      </w:r>
    </w:p>
    <w:p w14:paraId="154091B0" w14:textId="77777777" w:rsidR="00DD6CC5" w:rsidRPr="00DD6CC5" w:rsidRDefault="00DD6CC5" w:rsidP="00DD6CC5">
      <w:pPr>
        <w:rPr>
          <w:rFonts w:ascii="Courier New" w:hAnsi="Courier New" w:cs="Courier New"/>
        </w:rPr>
      </w:pPr>
      <w:r w:rsidRPr="00DD6CC5">
        <w:rPr>
          <w:rFonts w:ascii="Courier New" w:hAnsi="Courier New" w:cs="Courier New"/>
        </w:rPr>
        <w:t>print "Get own profile ..."</w:t>
      </w:r>
    </w:p>
    <w:p w14:paraId="4F862CAE" w14:textId="13D916ED" w:rsidR="00DD6CC5" w:rsidRPr="00DD6CC5" w:rsidRDefault="00261E08" w:rsidP="00DD6CC5">
      <w:pPr>
        <w:rPr>
          <w:rFonts w:ascii="Courier New" w:hAnsi="Courier New" w:cs="Courier New"/>
        </w:rPr>
      </w:pPr>
      <w:r>
        <w:rPr>
          <w:rFonts w:ascii="Courier New" w:hAnsi="Courier New" w:cs="Courier New"/>
        </w:rPr>
        <w:t>profile = app.get_profile()</w:t>
      </w:r>
    </w:p>
    <w:p w14:paraId="696CDFC2" w14:textId="77777777" w:rsidR="00DD6CC5" w:rsidRPr="00DD6CC5" w:rsidRDefault="00DD6CC5" w:rsidP="00DD6CC5">
      <w:pPr>
        <w:rPr>
          <w:rFonts w:ascii="Courier New" w:hAnsi="Courier New" w:cs="Courier New"/>
        </w:rPr>
      </w:pPr>
      <w:r w:rsidRPr="00DD6CC5">
        <w:rPr>
          <w:rFonts w:ascii="Courier New" w:hAnsi="Courier New" w:cs="Courier New"/>
        </w:rPr>
        <w:t>print "Get my connections ..."</w:t>
      </w:r>
    </w:p>
    <w:p w14:paraId="3BFDD6A4" w14:textId="69C30B96" w:rsidR="00DD6CC5" w:rsidRPr="00DD6CC5" w:rsidRDefault="00DD6CC5" w:rsidP="00DD6CC5">
      <w:pPr>
        <w:rPr>
          <w:rFonts w:ascii="Courier New" w:hAnsi="Courier New" w:cs="Courier New"/>
        </w:rPr>
      </w:pPr>
      <w:r w:rsidRPr="00DD6CC5">
        <w:rPr>
          <w:rFonts w:ascii="Courier New" w:hAnsi="Courier New" w:cs="Courier New"/>
        </w:rPr>
        <w:t>conn</w:t>
      </w:r>
      <w:r w:rsidR="00261E08">
        <w:rPr>
          <w:rFonts w:ascii="Courier New" w:hAnsi="Courier New" w:cs="Courier New"/>
        </w:rPr>
        <w:t>ections = app.get_connections()</w:t>
      </w:r>
    </w:p>
    <w:p w14:paraId="142017B7" w14:textId="77777777" w:rsidR="00DD6CC5" w:rsidRPr="00DD6CC5" w:rsidRDefault="00DD6CC5" w:rsidP="00DD6CC5">
      <w:pPr>
        <w:rPr>
          <w:rFonts w:ascii="Courier New" w:hAnsi="Courier New" w:cs="Courier New"/>
        </w:rPr>
      </w:pPr>
    </w:p>
    <w:p w14:paraId="2E3A7B8F" w14:textId="77777777" w:rsidR="00DD6CC5" w:rsidRPr="00DD6CC5" w:rsidRDefault="00DD6CC5" w:rsidP="00DD6CC5">
      <w:pPr>
        <w:rPr>
          <w:rFonts w:ascii="Courier New" w:hAnsi="Courier New" w:cs="Courier New"/>
        </w:rPr>
      </w:pPr>
      <w:r w:rsidRPr="00DD6CC5">
        <w:rPr>
          <w:rFonts w:ascii="Courier New" w:hAnsi="Courier New" w:cs="Courier New"/>
        </w:rPr>
        <w:t>"""</w:t>
      </w:r>
    </w:p>
    <w:p w14:paraId="14A2D9A5" w14:textId="77777777" w:rsidR="00DD6CC5" w:rsidRPr="00DD6CC5" w:rsidRDefault="00DD6CC5" w:rsidP="00DD6CC5">
      <w:pPr>
        <w:rPr>
          <w:rFonts w:ascii="Courier New" w:hAnsi="Courier New" w:cs="Courier New"/>
        </w:rPr>
      </w:pPr>
      <w:r w:rsidRPr="00DD6CC5">
        <w:rPr>
          <w:rFonts w:ascii="Courier New" w:hAnsi="Courier New" w:cs="Courier New"/>
        </w:rPr>
        <w:t>### Get the connections' URL</w:t>
      </w:r>
    </w:p>
    <w:p w14:paraId="4684475D" w14:textId="77777777" w:rsidR="00DD6CC5" w:rsidRPr="00DD6CC5" w:rsidRDefault="00DD6CC5" w:rsidP="00DD6CC5">
      <w:pPr>
        <w:rPr>
          <w:rFonts w:ascii="Courier New" w:hAnsi="Courier New" w:cs="Courier New"/>
        </w:rPr>
      </w:pPr>
      <w:r w:rsidRPr="00DD6CC5">
        <w:rPr>
          <w:rFonts w:ascii="Courier New" w:hAnsi="Courier New" w:cs="Courier New"/>
        </w:rPr>
        <w:t>"""</w:t>
      </w:r>
    </w:p>
    <w:p w14:paraId="0E0B63A8" w14:textId="77777777" w:rsidR="00DD6CC5" w:rsidRPr="00DD6CC5" w:rsidRDefault="00DD6CC5" w:rsidP="00DD6CC5">
      <w:pPr>
        <w:rPr>
          <w:rFonts w:ascii="Courier New" w:hAnsi="Courier New" w:cs="Courier New"/>
        </w:rPr>
      </w:pPr>
    </w:p>
    <w:p w14:paraId="65FACCA4" w14:textId="77777777" w:rsidR="00DD6CC5" w:rsidRPr="00DD6CC5" w:rsidRDefault="00DD6CC5" w:rsidP="00DD6CC5">
      <w:pPr>
        <w:rPr>
          <w:rFonts w:ascii="Courier New" w:hAnsi="Courier New" w:cs="Courier New"/>
        </w:rPr>
      </w:pPr>
      <w:r w:rsidRPr="00DD6CC5">
        <w:rPr>
          <w:rFonts w:ascii="Courier New" w:hAnsi="Courier New" w:cs="Courier New"/>
        </w:rPr>
        <w:t>print "Get the Public URL of all the connections and output to csv file ..."</w:t>
      </w:r>
    </w:p>
    <w:p w14:paraId="61899AA6" w14:textId="77777777" w:rsidR="00DD6CC5" w:rsidRPr="00DD6CC5" w:rsidRDefault="00DD6CC5" w:rsidP="00DD6CC5">
      <w:pPr>
        <w:rPr>
          <w:rFonts w:ascii="Courier New" w:hAnsi="Courier New" w:cs="Courier New"/>
        </w:rPr>
      </w:pPr>
      <w:r w:rsidRPr="00DD6CC5">
        <w:rPr>
          <w:rFonts w:ascii="Courier New" w:hAnsi="Courier New" w:cs="Courier New"/>
        </w:rPr>
        <w:t>public_url = '/Users/michaelyung/DS_HK_1/finals/mikeyung/output_public_urls.csv'</w:t>
      </w:r>
    </w:p>
    <w:p w14:paraId="76FEC1CC" w14:textId="77777777" w:rsidR="00DD6CC5" w:rsidRPr="00DD6CC5" w:rsidRDefault="00DD6CC5" w:rsidP="00DD6CC5">
      <w:pPr>
        <w:rPr>
          <w:rFonts w:ascii="Courier New" w:hAnsi="Courier New" w:cs="Courier New"/>
        </w:rPr>
      </w:pPr>
      <w:r w:rsidRPr="00DD6CC5">
        <w:rPr>
          <w:rFonts w:ascii="Courier New" w:hAnsi="Courier New" w:cs="Courier New"/>
        </w:rPr>
        <w:t>f = open(public_url, 'w')</w:t>
      </w:r>
    </w:p>
    <w:p w14:paraId="265D93BD" w14:textId="77777777" w:rsidR="00DD6CC5" w:rsidRPr="00DD6CC5" w:rsidRDefault="00DD6CC5" w:rsidP="00DD6CC5">
      <w:pPr>
        <w:rPr>
          <w:rFonts w:ascii="Courier New" w:hAnsi="Courier New" w:cs="Courier New"/>
        </w:rPr>
      </w:pPr>
    </w:p>
    <w:p w14:paraId="6EF99166" w14:textId="77777777" w:rsidR="00DD6CC5" w:rsidRPr="00DD6CC5" w:rsidRDefault="00DD6CC5" w:rsidP="00DD6CC5">
      <w:pPr>
        <w:rPr>
          <w:rFonts w:ascii="Courier New" w:hAnsi="Courier New" w:cs="Courier New"/>
        </w:rPr>
      </w:pPr>
      <w:r w:rsidRPr="00DD6CC5">
        <w:rPr>
          <w:rFonts w:ascii="Courier New" w:hAnsi="Courier New" w:cs="Courier New"/>
        </w:rPr>
        <w:t>public = app.get_connections(selectors=['publicProfileUrl'])</w:t>
      </w:r>
    </w:p>
    <w:p w14:paraId="774BEACA" w14:textId="77777777" w:rsidR="00DD6CC5" w:rsidRPr="00DD6CC5" w:rsidRDefault="00DD6CC5" w:rsidP="00DD6CC5">
      <w:pPr>
        <w:rPr>
          <w:rFonts w:ascii="Courier New" w:hAnsi="Courier New" w:cs="Courier New"/>
        </w:rPr>
      </w:pPr>
      <w:r w:rsidRPr="00DD6CC5">
        <w:rPr>
          <w:rFonts w:ascii="Courier New" w:hAnsi="Courier New" w:cs="Courier New"/>
        </w:rPr>
        <w:t>for u in public["values"]:</w:t>
      </w:r>
    </w:p>
    <w:p w14:paraId="367B4796" w14:textId="77777777" w:rsidR="00DD6CC5" w:rsidRPr="00DD6CC5" w:rsidRDefault="00DD6CC5" w:rsidP="00DD6CC5">
      <w:pPr>
        <w:rPr>
          <w:rFonts w:ascii="Courier New" w:hAnsi="Courier New" w:cs="Courier New"/>
        </w:rPr>
      </w:pPr>
      <w:r w:rsidRPr="00DD6CC5">
        <w:rPr>
          <w:rFonts w:ascii="Courier New" w:hAnsi="Courier New" w:cs="Courier New"/>
        </w:rPr>
        <w:tab/>
        <w:t>if u.has_key('publicProfileUrl'):</w:t>
      </w:r>
    </w:p>
    <w:p w14:paraId="3276173D" w14:textId="77777777" w:rsidR="00DD6CC5" w:rsidRPr="00DD6CC5" w:rsidRDefault="00DD6CC5" w:rsidP="00DD6CC5">
      <w:pPr>
        <w:rPr>
          <w:rFonts w:ascii="Courier New" w:hAnsi="Courier New" w:cs="Courier New"/>
        </w:rPr>
      </w:pPr>
      <w:r w:rsidRPr="00DD6CC5">
        <w:rPr>
          <w:rFonts w:ascii="Courier New" w:hAnsi="Courier New" w:cs="Courier New"/>
        </w:rPr>
        <w:tab/>
      </w:r>
      <w:r w:rsidRPr="00DD6CC5">
        <w:rPr>
          <w:rFonts w:ascii="Courier New" w:hAnsi="Courier New" w:cs="Courier New"/>
        </w:rPr>
        <w:tab/>
        <w:t>f.write(u['publicProfileUrl'] + '\n')</w:t>
      </w:r>
    </w:p>
    <w:p w14:paraId="77665F84" w14:textId="77777777" w:rsidR="00DD6CC5" w:rsidRPr="00DD6CC5" w:rsidRDefault="00DD6CC5" w:rsidP="00DD6CC5">
      <w:pPr>
        <w:rPr>
          <w:rFonts w:ascii="Courier New" w:hAnsi="Courier New" w:cs="Courier New"/>
        </w:rPr>
      </w:pPr>
    </w:p>
    <w:p w14:paraId="2D6B3B6C" w14:textId="77777777" w:rsidR="00DD6CC5" w:rsidRPr="00DD6CC5" w:rsidRDefault="00DD6CC5" w:rsidP="00DD6CC5">
      <w:pPr>
        <w:rPr>
          <w:rFonts w:ascii="Courier New" w:hAnsi="Courier New" w:cs="Courier New"/>
        </w:rPr>
      </w:pPr>
      <w:r w:rsidRPr="00DD6CC5">
        <w:rPr>
          <w:rFonts w:ascii="Courier New" w:hAnsi="Courier New" w:cs="Courier New"/>
        </w:rPr>
        <w:t>f.close()</w:t>
      </w:r>
    </w:p>
    <w:p w14:paraId="05D36A71" w14:textId="77777777" w:rsidR="00DD6CC5" w:rsidRPr="00DD6CC5" w:rsidRDefault="00DD6CC5" w:rsidP="00DD6CC5">
      <w:pPr>
        <w:rPr>
          <w:rFonts w:ascii="Courier New" w:hAnsi="Courier New" w:cs="Courier New"/>
        </w:rPr>
      </w:pPr>
    </w:p>
    <w:p w14:paraId="1AA71A1D" w14:textId="77777777" w:rsidR="00DD6CC5" w:rsidRPr="00DD6CC5" w:rsidRDefault="00DD6CC5" w:rsidP="00DD6CC5">
      <w:pPr>
        <w:rPr>
          <w:rFonts w:ascii="Courier New" w:hAnsi="Courier New" w:cs="Courier New"/>
        </w:rPr>
      </w:pPr>
      <w:r w:rsidRPr="00DD6CC5">
        <w:rPr>
          <w:rFonts w:ascii="Courier New" w:hAnsi="Courier New" w:cs="Courier New"/>
        </w:rPr>
        <w:t>"""</w:t>
      </w:r>
    </w:p>
    <w:p w14:paraId="17A192B2" w14:textId="77777777" w:rsidR="00DD6CC5" w:rsidRPr="00DD6CC5" w:rsidRDefault="00DD6CC5" w:rsidP="00DD6CC5">
      <w:pPr>
        <w:rPr>
          <w:rFonts w:ascii="Courier New" w:hAnsi="Courier New" w:cs="Courier New"/>
        </w:rPr>
      </w:pPr>
      <w:r w:rsidRPr="00DD6CC5">
        <w:rPr>
          <w:rFonts w:ascii="Courier New" w:hAnsi="Courier New" w:cs="Courier New"/>
        </w:rPr>
        <w:t>### My own data - skills using selectors</w:t>
      </w:r>
    </w:p>
    <w:p w14:paraId="2C856712" w14:textId="77777777" w:rsidR="00DD6CC5" w:rsidRPr="00DD6CC5" w:rsidRDefault="00DD6CC5" w:rsidP="00DD6CC5">
      <w:pPr>
        <w:rPr>
          <w:rFonts w:ascii="Courier New" w:hAnsi="Courier New" w:cs="Courier New"/>
        </w:rPr>
      </w:pPr>
      <w:r w:rsidRPr="00DD6CC5">
        <w:rPr>
          <w:rFonts w:ascii="Courier New" w:hAnsi="Courier New" w:cs="Courier New"/>
        </w:rPr>
        <w:t>"""</w:t>
      </w:r>
    </w:p>
    <w:p w14:paraId="14CFDE0E" w14:textId="77777777" w:rsidR="00DD6CC5" w:rsidRPr="00DD6CC5" w:rsidRDefault="00DD6CC5" w:rsidP="00DD6CC5">
      <w:pPr>
        <w:rPr>
          <w:rFonts w:ascii="Courier New" w:hAnsi="Courier New" w:cs="Courier New"/>
        </w:rPr>
      </w:pPr>
    </w:p>
    <w:p w14:paraId="058681A0" w14:textId="77777777" w:rsidR="00DD6CC5" w:rsidRPr="00DD6CC5" w:rsidRDefault="00DD6CC5" w:rsidP="00DD6CC5">
      <w:pPr>
        <w:rPr>
          <w:rFonts w:ascii="Courier New" w:hAnsi="Courier New" w:cs="Courier New"/>
        </w:rPr>
      </w:pPr>
      <w:r w:rsidRPr="00DD6CC5">
        <w:rPr>
          <w:rFonts w:ascii="Courier New" w:hAnsi="Courier New" w:cs="Courier New"/>
        </w:rPr>
        <w:t>print "Get my own skills and output to csv file ..."</w:t>
      </w:r>
    </w:p>
    <w:p w14:paraId="142795FE" w14:textId="77777777" w:rsidR="00DD6CC5" w:rsidRPr="00DD6CC5" w:rsidRDefault="00DD6CC5" w:rsidP="00DD6CC5">
      <w:pPr>
        <w:rPr>
          <w:rFonts w:ascii="Courier New" w:hAnsi="Courier New" w:cs="Courier New"/>
        </w:rPr>
      </w:pPr>
      <w:r w:rsidRPr="00DD6CC5">
        <w:rPr>
          <w:rFonts w:ascii="Courier New" w:hAnsi="Courier New" w:cs="Courier New"/>
        </w:rPr>
        <w:t>my_skills = app.get_profile(selectors=['skills:(skill:(name))'])</w:t>
      </w:r>
    </w:p>
    <w:p w14:paraId="4DB1F3F6" w14:textId="77777777" w:rsidR="00DD6CC5" w:rsidRPr="00DD6CC5" w:rsidRDefault="00DD6CC5" w:rsidP="00DD6CC5">
      <w:pPr>
        <w:rPr>
          <w:rFonts w:ascii="Courier New" w:hAnsi="Courier New" w:cs="Courier New"/>
        </w:rPr>
      </w:pPr>
      <w:r w:rsidRPr="00DD6CC5">
        <w:rPr>
          <w:rFonts w:ascii="Courier New" w:hAnsi="Courier New" w:cs="Courier New"/>
        </w:rPr>
        <w:t>result = my_skills["skills"]["values"]</w:t>
      </w:r>
    </w:p>
    <w:p w14:paraId="3EE8F12B" w14:textId="77777777" w:rsidR="00DD6CC5" w:rsidRPr="00DD6CC5" w:rsidRDefault="00DD6CC5" w:rsidP="00DD6CC5">
      <w:pPr>
        <w:rPr>
          <w:rFonts w:ascii="Courier New" w:hAnsi="Courier New" w:cs="Courier New"/>
        </w:rPr>
      </w:pPr>
    </w:p>
    <w:p w14:paraId="0978DF6F" w14:textId="77777777" w:rsidR="00DD6CC5" w:rsidRPr="00DD6CC5" w:rsidRDefault="00DD6CC5" w:rsidP="00DD6CC5">
      <w:pPr>
        <w:rPr>
          <w:rFonts w:ascii="Courier New" w:hAnsi="Courier New" w:cs="Courier New"/>
        </w:rPr>
      </w:pPr>
      <w:r w:rsidRPr="00DD6CC5">
        <w:rPr>
          <w:rFonts w:ascii="Courier New" w:hAnsi="Courier New" w:cs="Courier New"/>
        </w:rPr>
        <w:t>my_skills_data = '/Users/michaelyung/DS_HK_1/finals/mikeyung/output_my_skills.csv'</w:t>
      </w:r>
    </w:p>
    <w:p w14:paraId="5B24175A" w14:textId="4F4077A6" w:rsidR="00DD6CC5" w:rsidRPr="00DD6CC5" w:rsidRDefault="00DD6CC5" w:rsidP="00DD6CC5">
      <w:pPr>
        <w:rPr>
          <w:rFonts w:ascii="Courier New" w:hAnsi="Courier New" w:cs="Courier New"/>
        </w:rPr>
      </w:pPr>
      <w:r w:rsidRPr="00DD6CC5">
        <w:rPr>
          <w:rFonts w:ascii="Courier New" w:hAnsi="Courier New" w:cs="Courier New"/>
        </w:rPr>
        <w:t>f = open(my_skills_data, 'w')</w:t>
      </w:r>
    </w:p>
    <w:p w14:paraId="12A0C8EA" w14:textId="77777777" w:rsidR="00DD6CC5" w:rsidRPr="00DD6CC5" w:rsidRDefault="00DD6CC5" w:rsidP="00DD6CC5">
      <w:pPr>
        <w:rPr>
          <w:rFonts w:ascii="Courier New" w:hAnsi="Courier New" w:cs="Courier New"/>
        </w:rPr>
      </w:pPr>
      <w:r w:rsidRPr="00DD6CC5">
        <w:rPr>
          <w:rFonts w:ascii="Courier New" w:hAnsi="Courier New" w:cs="Courier New"/>
        </w:rPr>
        <w:t>for rs in result:</w:t>
      </w:r>
    </w:p>
    <w:p w14:paraId="3D487E18" w14:textId="77777777" w:rsidR="00DD6CC5" w:rsidRPr="00DD6CC5" w:rsidRDefault="00DD6CC5" w:rsidP="00DD6CC5">
      <w:pPr>
        <w:rPr>
          <w:rFonts w:ascii="Courier New" w:hAnsi="Courier New" w:cs="Courier New"/>
        </w:rPr>
      </w:pPr>
      <w:r w:rsidRPr="00DD6CC5">
        <w:rPr>
          <w:rFonts w:ascii="Courier New" w:hAnsi="Courier New" w:cs="Courier New"/>
        </w:rPr>
        <w:tab/>
        <w:t>f.write(rs["skill"]["name"] + '\n')</w:t>
      </w:r>
    </w:p>
    <w:p w14:paraId="211A2454" w14:textId="77777777" w:rsidR="00DD6CC5" w:rsidRPr="00DD6CC5" w:rsidRDefault="00DD6CC5" w:rsidP="00DD6CC5">
      <w:pPr>
        <w:rPr>
          <w:rFonts w:ascii="Courier New" w:hAnsi="Courier New" w:cs="Courier New"/>
        </w:rPr>
      </w:pPr>
    </w:p>
    <w:p w14:paraId="02F07A8B" w14:textId="77777777" w:rsidR="00DD6CC5" w:rsidRPr="00DD6CC5" w:rsidRDefault="00DD6CC5" w:rsidP="00DD6CC5">
      <w:pPr>
        <w:rPr>
          <w:rFonts w:ascii="Courier New" w:hAnsi="Courier New" w:cs="Courier New"/>
        </w:rPr>
      </w:pPr>
      <w:r w:rsidRPr="00DD6CC5">
        <w:rPr>
          <w:rFonts w:ascii="Courier New" w:hAnsi="Courier New" w:cs="Courier New"/>
        </w:rPr>
        <w:t>f.close()</w:t>
      </w:r>
    </w:p>
    <w:p w14:paraId="768B5EC9" w14:textId="19D96E81" w:rsidR="008D0370" w:rsidRDefault="00261E08" w:rsidP="00261E08">
      <w:pPr>
        <w:rPr>
          <w:rFonts w:ascii="Courier New" w:hAnsi="Courier New" w:cs="Courier New"/>
          <w:b/>
        </w:rPr>
      </w:pPr>
      <w:r>
        <w:rPr>
          <w:sz w:val="24"/>
        </w:rPr>
        <w:br w:type="column"/>
      </w:r>
      <w:r w:rsidRPr="00261E08">
        <w:rPr>
          <w:rFonts w:ascii="Courier New" w:hAnsi="Courier New" w:cs="Courier New"/>
          <w:b/>
        </w:rPr>
        <w:t>Program_2.py</w:t>
      </w:r>
      <w:r>
        <w:rPr>
          <w:rFonts w:ascii="Courier New" w:hAnsi="Courier New" w:cs="Courier New"/>
          <w:b/>
        </w:rPr>
        <w:t xml:space="preserve"> – use BeautifulSoup to scrape each connections’ skill</w:t>
      </w:r>
    </w:p>
    <w:p w14:paraId="17AB188C" w14:textId="77777777" w:rsidR="00261E08" w:rsidRPr="00261E08" w:rsidRDefault="00261E08" w:rsidP="00261E08">
      <w:pPr>
        <w:rPr>
          <w:rFonts w:ascii="Courier New" w:hAnsi="Courier New" w:cs="Courier New"/>
          <w:b/>
        </w:rPr>
      </w:pPr>
    </w:p>
    <w:p w14:paraId="32238138" w14:textId="77777777" w:rsidR="00261E08" w:rsidRPr="00261E08" w:rsidRDefault="00261E08" w:rsidP="00261E08">
      <w:pPr>
        <w:rPr>
          <w:rFonts w:ascii="Courier New" w:hAnsi="Courier New" w:cs="Courier New"/>
        </w:rPr>
      </w:pPr>
      <w:r w:rsidRPr="00261E08">
        <w:rPr>
          <w:rFonts w:ascii="Courier New" w:hAnsi="Courier New" w:cs="Courier New"/>
        </w:rPr>
        <w:t>"""</w:t>
      </w:r>
    </w:p>
    <w:p w14:paraId="1720FFFD" w14:textId="77777777" w:rsidR="00261E08" w:rsidRPr="00261E08" w:rsidRDefault="00261E08" w:rsidP="00261E08">
      <w:pPr>
        <w:rPr>
          <w:rFonts w:ascii="Courier New" w:hAnsi="Courier New" w:cs="Courier New"/>
        </w:rPr>
      </w:pPr>
      <w:r w:rsidRPr="00261E08">
        <w:rPr>
          <w:rFonts w:ascii="Courier New" w:hAnsi="Courier New" w:cs="Courier New"/>
        </w:rPr>
        <w:t>### GA Data Science Class Final Project</w:t>
      </w:r>
    </w:p>
    <w:p w14:paraId="68093AB0" w14:textId="77777777" w:rsidR="00261E08" w:rsidRPr="00261E08" w:rsidRDefault="00261E08" w:rsidP="00261E08">
      <w:pPr>
        <w:rPr>
          <w:rFonts w:ascii="Courier New" w:hAnsi="Courier New" w:cs="Courier New"/>
        </w:rPr>
      </w:pPr>
      <w:r w:rsidRPr="00261E08">
        <w:rPr>
          <w:rFonts w:ascii="Courier New" w:hAnsi="Courier New" w:cs="Courier New"/>
        </w:rPr>
        <w:t>###</w:t>
      </w:r>
    </w:p>
    <w:p w14:paraId="451D7177" w14:textId="77777777" w:rsidR="00261E08" w:rsidRPr="00261E08" w:rsidRDefault="00261E08" w:rsidP="00261E08">
      <w:pPr>
        <w:rPr>
          <w:rFonts w:ascii="Courier New" w:hAnsi="Courier New" w:cs="Courier New"/>
        </w:rPr>
      </w:pPr>
      <w:r w:rsidRPr="00261E08">
        <w:rPr>
          <w:rFonts w:ascii="Courier New" w:hAnsi="Courier New" w:cs="Courier New"/>
        </w:rPr>
        <w:t>### Michael Yung</w:t>
      </w:r>
    </w:p>
    <w:p w14:paraId="1596C1EB" w14:textId="77777777" w:rsidR="00261E08" w:rsidRPr="00261E08" w:rsidRDefault="00261E08" w:rsidP="00261E08">
      <w:pPr>
        <w:rPr>
          <w:rFonts w:ascii="Courier New" w:hAnsi="Courier New" w:cs="Courier New"/>
        </w:rPr>
      </w:pPr>
      <w:r w:rsidRPr="00261E08">
        <w:rPr>
          <w:rFonts w:ascii="Courier New" w:hAnsi="Courier New" w:cs="Courier New"/>
        </w:rPr>
        <w:t>###</w:t>
      </w:r>
    </w:p>
    <w:p w14:paraId="539A061F" w14:textId="77777777" w:rsidR="00261E08" w:rsidRPr="00261E08" w:rsidRDefault="00261E08" w:rsidP="00261E08">
      <w:pPr>
        <w:rPr>
          <w:rFonts w:ascii="Courier New" w:hAnsi="Courier New" w:cs="Courier New"/>
        </w:rPr>
      </w:pPr>
      <w:r w:rsidRPr="00261E08">
        <w:rPr>
          <w:rFonts w:ascii="Courier New" w:hAnsi="Courier New" w:cs="Courier New"/>
        </w:rPr>
        <w:t>### program_2.py</w:t>
      </w:r>
    </w:p>
    <w:p w14:paraId="56E9C47A" w14:textId="77777777" w:rsidR="00261E08" w:rsidRPr="00261E08" w:rsidRDefault="00261E08" w:rsidP="00261E08">
      <w:pPr>
        <w:rPr>
          <w:rFonts w:ascii="Courier New" w:hAnsi="Courier New" w:cs="Courier New"/>
        </w:rPr>
      </w:pPr>
      <w:r w:rsidRPr="00261E08">
        <w:rPr>
          <w:rFonts w:ascii="Courier New" w:hAnsi="Courier New" w:cs="Courier New"/>
        </w:rPr>
        <w:t>###</w:t>
      </w:r>
    </w:p>
    <w:p w14:paraId="612367C4" w14:textId="77777777" w:rsidR="00261E08" w:rsidRPr="00261E08" w:rsidRDefault="00261E08" w:rsidP="00261E08">
      <w:pPr>
        <w:rPr>
          <w:rFonts w:ascii="Courier New" w:hAnsi="Courier New" w:cs="Courier New"/>
        </w:rPr>
      </w:pPr>
      <w:r w:rsidRPr="00261E08">
        <w:rPr>
          <w:rFonts w:ascii="Courier New" w:hAnsi="Courier New" w:cs="Courier New"/>
        </w:rPr>
        <w:t>### Python program to output my connections' skills by scraping their Linkedin public profile</w:t>
      </w:r>
    </w:p>
    <w:p w14:paraId="2650B62D" w14:textId="77777777" w:rsidR="00261E08" w:rsidRPr="00261E08" w:rsidRDefault="00261E08" w:rsidP="00261E08">
      <w:pPr>
        <w:rPr>
          <w:rFonts w:ascii="Courier New" w:hAnsi="Courier New" w:cs="Courier New"/>
        </w:rPr>
      </w:pPr>
      <w:r w:rsidRPr="00261E08">
        <w:rPr>
          <w:rFonts w:ascii="Courier New" w:hAnsi="Courier New" w:cs="Courier New"/>
        </w:rPr>
        <w:t>### with BeautifulSoup</w:t>
      </w:r>
    </w:p>
    <w:p w14:paraId="0169AC60" w14:textId="77777777" w:rsidR="00261E08" w:rsidRPr="00261E08" w:rsidRDefault="00261E08" w:rsidP="00261E08">
      <w:pPr>
        <w:rPr>
          <w:rFonts w:ascii="Courier New" w:hAnsi="Courier New" w:cs="Courier New"/>
        </w:rPr>
      </w:pPr>
      <w:r w:rsidRPr="00261E08">
        <w:rPr>
          <w:rFonts w:ascii="Courier New" w:hAnsi="Courier New" w:cs="Courier New"/>
        </w:rPr>
        <w:t>###</w:t>
      </w:r>
    </w:p>
    <w:p w14:paraId="4E06920D" w14:textId="77777777" w:rsidR="00261E08" w:rsidRPr="00261E08" w:rsidRDefault="00261E08" w:rsidP="00261E08">
      <w:pPr>
        <w:rPr>
          <w:rFonts w:ascii="Courier New" w:hAnsi="Courier New" w:cs="Courier New"/>
        </w:rPr>
      </w:pPr>
      <w:r w:rsidRPr="00261E08">
        <w:rPr>
          <w:rFonts w:ascii="Courier New" w:hAnsi="Courier New" w:cs="Courier New"/>
        </w:rPr>
        <w:t>### Input - n/a</w:t>
      </w:r>
    </w:p>
    <w:p w14:paraId="6D1DD8E2" w14:textId="77777777" w:rsidR="00261E08" w:rsidRPr="00261E08" w:rsidRDefault="00261E08" w:rsidP="00261E08">
      <w:pPr>
        <w:rPr>
          <w:rFonts w:ascii="Courier New" w:hAnsi="Courier New" w:cs="Courier New"/>
        </w:rPr>
      </w:pPr>
      <w:r w:rsidRPr="00261E08">
        <w:rPr>
          <w:rFonts w:ascii="Courier New" w:hAnsi="Courier New" w:cs="Courier New"/>
        </w:rPr>
        <w:t>### Output -</w:t>
      </w:r>
    </w:p>
    <w:p w14:paraId="2D164B71" w14:textId="77777777" w:rsidR="00261E08" w:rsidRPr="00261E08" w:rsidRDefault="00261E08" w:rsidP="00261E08">
      <w:pPr>
        <w:rPr>
          <w:rFonts w:ascii="Courier New" w:hAnsi="Courier New" w:cs="Courier New"/>
        </w:rPr>
      </w:pPr>
      <w:r w:rsidRPr="00261E08">
        <w:rPr>
          <w:rFonts w:ascii="Courier New" w:hAnsi="Courier New" w:cs="Courier New"/>
        </w:rPr>
        <w:t>### Connections' skills - output_connections_skills.csv</w:t>
      </w:r>
    </w:p>
    <w:p w14:paraId="4B58F2E9" w14:textId="77777777" w:rsidR="00261E08" w:rsidRPr="00261E08" w:rsidRDefault="00261E08" w:rsidP="00261E08">
      <w:pPr>
        <w:rPr>
          <w:rFonts w:ascii="Courier New" w:hAnsi="Courier New" w:cs="Courier New"/>
        </w:rPr>
      </w:pPr>
      <w:r w:rsidRPr="00261E08">
        <w:rPr>
          <w:rFonts w:ascii="Courier New" w:hAnsi="Courier New" w:cs="Courier New"/>
        </w:rPr>
        <w:t>###</w:t>
      </w:r>
    </w:p>
    <w:p w14:paraId="2E6BABB6" w14:textId="77777777" w:rsidR="00261E08" w:rsidRPr="00261E08" w:rsidRDefault="00261E08" w:rsidP="00261E08">
      <w:pPr>
        <w:rPr>
          <w:rFonts w:ascii="Courier New" w:hAnsi="Courier New" w:cs="Courier New"/>
        </w:rPr>
      </w:pPr>
      <w:r w:rsidRPr="00261E08">
        <w:rPr>
          <w:rFonts w:ascii="Courier New" w:hAnsi="Courier New" w:cs="Courier New"/>
        </w:rPr>
        <w:t>"""</w:t>
      </w:r>
    </w:p>
    <w:p w14:paraId="73A74180" w14:textId="77777777" w:rsidR="00261E08" w:rsidRPr="00261E08" w:rsidRDefault="00261E08" w:rsidP="00261E08">
      <w:pPr>
        <w:rPr>
          <w:rFonts w:ascii="Courier New" w:hAnsi="Courier New" w:cs="Courier New"/>
        </w:rPr>
      </w:pPr>
    </w:p>
    <w:p w14:paraId="7288CA47" w14:textId="77777777" w:rsidR="00261E08" w:rsidRPr="00261E08" w:rsidRDefault="00261E08" w:rsidP="00261E08">
      <w:pPr>
        <w:rPr>
          <w:rFonts w:ascii="Courier New" w:hAnsi="Courier New" w:cs="Courier New"/>
        </w:rPr>
      </w:pPr>
      <w:r w:rsidRPr="00261E08">
        <w:rPr>
          <w:rFonts w:ascii="Courier New" w:hAnsi="Courier New" w:cs="Courier New"/>
        </w:rPr>
        <w:t>import cookielib</w:t>
      </w:r>
    </w:p>
    <w:p w14:paraId="04C4EC86" w14:textId="77777777" w:rsidR="00261E08" w:rsidRPr="00261E08" w:rsidRDefault="00261E08" w:rsidP="00261E08">
      <w:pPr>
        <w:rPr>
          <w:rFonts w:ascii="Courier New" w:hAnsi="Courier New" w:cs="Courier New"/>
        </w:rPr>
      </w:pPr>
      <w:r w:rsidRPr="00261E08">
        <w:rPr>
          <w:rFonts w:ascii="Courier New" w:hAnsi="Courier New" w:cs="Courier New"/>
        </w:rPr>
        <w:t>import os</w:t>
      </w:r>
    </w:p>
    <w:p w14:paraId="11B2855C" w14:textId="77777777" w:rsidR="00261E08" w:rsidRPr="00261E08" w:rsidRDefault="00261E08" w:rsidP="00261E08">
      <w:pPr>
        <w:rPr>
          <w:rFonts w:ascii="Courier New" w:hAnsi="Courier New" w:cs="Courier New"/>
        </w:rPr>
      </w:pPr>
      <w:r w:rsidRPr="00261E08">
        <w:rPr>
          <w:rFonts w:ascii="Courier New" w:hAnsi="Courier New" w:cs="Courier New"/>
        </w:rPr>
        <w:t>import urllib</w:t>
      </w:r>
    </w:p>
    <w:p w14:paraId="08B2C223" w14:textId="77777777" w:rsidR="00261E08" w:rsidRPr="00261E08" w:rsidRDefault="00261E08" w:rsidP="00261E08">
      <w:pPr>
        <w:rPr>
          <w:rFonts w:ascii="Courier New" w:hAnsi="Courier New" w:cs="Courier New"/>
        </w:rPr>
      </w:pPr>
      <w:r w:rsidRPr="00261E08">
        <w:rPr>
          <w:rFonts w:ascii="Courier New" w:hAnsi="Courier New" w:cs="Courier New"/>
        </w:rPr>
        <w:t>import urllib2</w:t>
      </w:r>
    </w:p>
    <w:p w14:paraId="4CCE7688" w14:textId="77777777" w:rsidR="00261E08" w:rsidRPr="00261E08" w:rsidRDefault="00261E08" w:rsidP="00261E08">
      <w:pPr>
        <w:rPr>
          <w:rFonts w:ascii="Courier New" w:hAnsi="Courier New" w:cs="Courier New"/>
        </w:rPr>
      </w:pPr>
      <w:r w:rsidRPr="00261E08">
        <w:rPr>
          <w:rFonts w:ascii="Courier New" w:hAnsi="Courier New" w:cs="Courier New"/>
        </w:rPr>
        <w:t>import re</w:t>
      </w:r>
    </w:p>
    <w:p w14:paraId="27A613A1" w14:textId="77777777" w:rsidR="00261E08" w:rsidRPr="00261E08" w:rsidRDefault="00261E08" w:rsidP="00261E08">
      <w:pPr>
        <w:rPr>
          <w:rFonts w:ascii="Courier New" w:hAnsi="Courier New" w:cs="Courier New"/>
        </w:rPr>
      </w:pPr>
      <w:r w:rsidRPr="00261E08">
        <w:rPr>
          <w:rFonts w:ascii="Courier New" w:hAnsi="Courier New" w:cs="Courier New"/>
        </w:rPr>
        <w:t>import string</w:t>
      </w:r>
    </w:p>
    <w:p w14:paraId="294BC142" w14:textId="77777777" w:rsidR="00261E08" w:rsidRPr="00261E08" w:rsidRDefault="00261E08" w:rsidP="00261E08">
      <w:pPr>
        <w:rPr>
          <w:rFonts w:ascii="Courier New" w:hAnsi="Courier New" w:cs="Courier New"/>
        </w:rPr>
      </w:pPr>
      <w:r w:rsidRPr="00261E08">
        <w:rPr>
          <w:rFonts w:ascii="Courier New" w:hAnsi="Courier New" w:cs="Courier New"/>
        </w:rPr>
        <w:t>from bs4 import BeautifulSoup</w:t>
      </w:r>
    </w:p>
    <w:p w14:paraId="5A41DC8A" w14:textId="77777777" w:rsidR="00261E08" w:rsidRPr="00261E08" w:rsidRDefault="00261E08" w:rsidP="00261E08">
      <w:pPr>
        <w:rPr>
          <w:rFonts w:ascii="Courier New" w:hAnsi="Courier New" w:cs="Courier New"/>
        </w:rPr>
      </w:pPr>
    </w:p>
    <w:p w14:paraId="2BB672A0" w14:textId="77777777" w:rsidR="00261E08" w:rsidRPr="00261E08" w:rsidRDefault="00261E08" w:rsidP="00261E08">
      <w:pPr>
        <w:rPr>
          <w:rFonts w:ascii="Courier New" w:hAnsi="Courier New" w:cs="Courier New"/>
        </w:rPr>
      </w:pPr>
      <w:r w:rsidRPr="00261E08">
        <w:rPr>
          <w:rFonts w:ascii="Courier New" w:hAnsi="Courier New" w:cs="Courier New"/>
        </w:rPr>
        <w:t>username = " "</w:t>
      </w:r>
    </w:p>
    <w:p w14:paraId="11582B76" w14:textId="77777777" w:rsidR="00261E08" w:rsidRPr="00261E08" w:rsidRDefault="00261E08" w:rsidP="00261E08">
      <w:pPr>
        <w:rPr>
          <w:rFonts w:ascii="Courier New" w:hAnsi="Courier New" w:cs="Courier New"/>
        </w:rPr>
      </w:pPr>
      <w:r w:rsidRPr="00261E08">
        <w:rPr>
          <w:rFonts w:ascii="Courier New" w:hAnsi="Courier New" w:cs="Courier New"/>
        </w:rPr>
        <w:t>password = " "</w:t>
      </w:r>
    </w:p>
    <w:p w14:paraId="7E87FE58" w14:textId="77777777" w:rsidR="00261E08" w:rsidRPr="00261E08" w:rsidRDefault="00261E08" w:rsidP="00261E08">
      <w:pPr>
        <w:rPr>
          <w:rFonts w:ascii="Courier New" w:hAnsi="Courier New" w:cs="Courier New"/>
        </w:rPr>
      </w:pPr>
    </w:p>
    <w:p w14:paraId="423563D0" w14:textId="77777777" w:rsidR="00261E08" w:rsidRPr="00261E08" w:rsidRDefault="00261E08" w:rsidP="00261E08">
      <w:pPr>
        <w:rPr>
          <w:rFonts w:ascii="Courier New" w:hAnsi="Courier New" w:cs="Courier New"/>
        </w:rPr>
      </w:pPr>
      <w:r w:rsidRPr="00261E08">
        <w:rPr>
          <w:rFonts w:ascii="Courier New" w:hAnsi="Courier New" w:cs="Courier New"/>
        </w:rPr>
        <w:t>cookie_filename = "parser.cookies.txt"</w:t>
      </w:r>
    </w:p>
    <w:p w14:paraId="1543077E" w14:textId="77777777" w:rsidR="00261E08" w:rsidRPr="00261E08" w:rsidRDefault="00261E08" w:rsidP="00261E08">
      <w:pPr>
        <w:rPr>
          <w:rFonts w:ascii="Courier New" w:hAnsi="Courier New" w:cs="Courier New"/>
        </w:rPr>
      </w:pPr>
    </w:p>
    <w:p w14:paraId="478339F3" w14:textId="77777777" w:rsidR="00261E08" w:rsidRPr="00261E08" w:rsidRDefault="00261E08" w:rsidP="00261E08">
      <w:pPr>
        <w:rPr>
          <w:rFonts w:ascii="Courier New" w:hAnsi="Courier New" w:cs="Courier New"/>
        </w:rPr>
      </w:pPr>
      <w:r w:rsidRPr="00261E08">
        <w:rPr>
          <w:rFonts w:ascii="Courier New" w:hAnsi="Courier New" w:cs="Courier New"/>
        </w:rPr>
        <w:t>class LinkedInParser(object):</w:t>
      </w:r>
    </w:p>
    <w:p w14:paraId="1052FC91" w14:textId="77777777" w:rsidR="00261E08" w:rsidRPr="00261E08" w:rsidRDefault="00261E08" w:rsidP="00261E08">
      <w:pPr>
        <w:rPr>
          <w:rFonts w:ascii="Courier New" w:hAnsi="Courier New" w:cs="Courier New"/>
        </w:rPr>
      </w:pPr>
    </w:p>
    <w:p w14:paraId="5AAFFF9F" w14:textId="77777777" w:rsidR="00261E08" w:rsidRPr="00261E08" w:rsidRDefault="00261E08" w:rsidP="00261E08">
      <w:pPr>
        <w:rPr>
          <w:rFonts w:ascii="Courier New" w:hAnsi="Courier New" w:cs="Courier New"/>
        </w:rPr>
      </w:pPr>
      <w:r w:rsidRPr="00261E08">
        <w:rPr>
          <w:rFonts w:ascii="Courier New" w:hAnsi="Courier New" w:cs="Courier New"/>
        </w:rPr>
        <w:t xml:space="preserve">    def __init__(self, login, password):</w:t>
      </w:r>
    </w:p>
    <w:p w14:paraId="2CEE5267" w14:textId="77777777" w:rsidR="00261E08" w:rsidRPr="00261E08" w:rsidRDefault="00261E08" w:rsidP="00261E08">
      <w:pPr>
        <w:rPr>
          <w:rFonts w:ascii="Courier New" w:hAnsi="Courier New" w:cs="Courier New"/>
        </w:rPr>
      </w:pPr>
      <w:r w:rsidRPr="00261E08">
        <w:rPr>
          <w:rFonts w:ascii="Courier New" w:hAnsi="Courier New" w:cs="Courier New"/>
        </w:rPr>
        <w:t xml:space="preserve">        """ Start up... """</w:t>
      </w:r>
    </w:p>
    <w:p w14:paraId="4DDBF283" w14:textId="77777777" w:rsidR="00261E08" w:rsidRPr="00261E08" w:rsidRDefault="00261E08" w:rsidP="00261E08">
      <w:pPr>
        <w:rPr>
          <w:rFonts w:ascii="Courier New" w:hAnsi="Courier New" w:cs="Courier New"/>
        </w:rPr>
      </w:pPr>
      <w:r w:rsidRPr="00261E08">
        <w:rPr>
          <w:rFonts w:ascii="Courier New" w:hAnsi="Courier New" w:cs="Courier New"/>
        </w:rPr>
        <w:t xml:space="preserve">        self.login = login</w:t>
      </w:r>
    </w:p>
    <w:p w14:paraId="09F3752B" w14:textId="77777777" w:rsidR="00261E08" w:rsidRPr="00261E08" w:rsidRDefault="00261E08" w:rsidP="00261E08">
      <w:pPr>
        <w:rPr>
          <w:rFonts w:ascii="Courier New" w:hAnsi="Courier New" w:cs="Courier New"/>
        </w:rPr>
      </w:pPr>
      <w:r w:rsidRPr="00261E08">
        <w:rPr>
          <w:rFonts w:ascii="Courier New" w:hAnsi="Courier New" w:cs="Courier New"/>
        </w:rPr>
        <w:t xml:space="preserve">        self.password = password</w:t>
      </w:r>
    </w:p>
    <w:p w14:paraId="5BE2A379" w14:textId="77777777" w:rsidR="00261E08" w:rsidRPr="00261E08" w:rsidRDefault="00261E08" w:rsidP="00261E08">
      <w:pPr>
        <w:rPr>
          <w:rFonts w:ascii="Courier New" w:hAnsi="Courier New" w:cs="Courier New"/>
        </w:rPr>
      </w:pPr>
    </w:p>
    <w:p w14:paraId="20A64348" w14:textId="77777777" w:rsidR="00261E08" w:rsidRPr="00261E08" w:rsidRDefault="00261E08" w:rsidP="00261E08">
      <w:pPr>
        <w:rPr>
          <w:rFonts w:ascii="Courier New" w:hAnsi="Courier New" w:cs="Courier New"/>
        </w:rPr>
      </w:pPr>
      <w:r w:rsidRPr="00261E08">
        <w:rPr>
          <w:rFonts w:ascii="Courier New" w:hAnsi="Courier New" w:cs="Courier New"/>
        </w:rPr>
        <w:t xml:space="preserve">        # Simulate browser with cookies enabled</w:t>
      </w:r>
    </w:p>
    <w:p w14:paraId="256FF155" w14:textId="77777777" w:rsidR="00261E08" w:rsidRPr="00261E08" w:rsidRDefault="00261E08" w:rsidP="00261E08">
      <w:pPr>
        <w:rPr>
          <w:rFonts w:ascii="Courier New" w:hAnsi="Courier New" w:cs="Courier New"/>
        </w:rPr>
      </w:pPr>
      <w:r w:rsidRPr="00261E08">
        <w:rPr>
          <w:rFonts w:ascii="Courier New" w:hAnsi="Courier New" w:cs="Courier New"/>
        </w:rPr>
        <w:t xml:space="preserve">        self.cj = cookielib.MozillaCookieJar(cookie_filename)</w:t>
      </w:r>
    </w:p>
    <w:p w14:paraId="528A0AFE" w14:textId="77777777" w:rsidR="00261E08" w:rsidRPr="00261E08" w:rsidRDefault="00261E08" w:rsidP="00261E08">
      <w:pPr>
        <w:rPr>
          <w:rFonts w:ascii="Courier New" w:hAnsi="Courier New" w:cs="Courier New"/>
        </w:rPr>
      </w:pPr>
      <w:r w:rsidRPr="00261E08">
        <w:rPr>
          <w:rFonts w:ascii="Courier New" w:hAnsi="Courier New" w:cs="Courier New"/>
        </w:rPr>
        <w:t xml:space="preserve">        if os.access(cookie_filename, os.F_OK):</w:t>
      </w:r>
    </w:p>
    <w:p w14:paraId="14D48632" w14:textId="77777777" w:rsidR="00261E08" w:rsidRPr="00261E08" w:rsidRDefault="00261E08" w:rsidP="00261E08">
      <w:pPr>
        <w:rPr>
          <w:rFonts w:ascii="Courier New" w:hAnsi="Courier New" w:cs="Courier New"/>
        </w:rPr>
      </w:pPr>
      <w:r w:rsidRPr="00261E08">
        <w:rPr>
          <w:rFonts w:ascii="Courier New" w:hAnsi="Courier New" w:cs="Courier New"/>
        </w:rPr>
        <w:t xml:space="preserve">            self.cj.load()</w:t>
      </w:r>
    </w:p>
    <w:p w14:paraId="382CF06D" w14:textId="77777777" w:rsidR="00261E08" w:rsidRPr="00261E08" w:rsidRDefault="00261E08" w:rsidP="00261E08">
      <w:pPr>
        <w:rPr>
          <w:rFonts w:ascii="Courier New" w:hAnsi="Courier New" w:cs="Courier New"/>
        </w:rPr>
      </w:pPr>
      <w:r w:rsidRPr="00261E08">
        <w:rPr>
          <w:rFonts w:ascii="Courier New" w:hAnsi="Courier New" w:cs="Courier New"/>
        </w:rPr>
        <w:t xml:space="preserve">        self.opener = urllib2.build_opener(</w:t>
      </w:r>
    </w:p>
    <w:p w14:paraId="2F104B48" w14:textId="77777777" w:rsidR="00261E08" w:rsidRPr="00261E08" w:rsidRDefault="00261E08" w:rsidP="00261E08">
      <w:pPr>
        <w:rPr>
          <w:rFonts w:ascii="Courier New" w:hAnsi="Courier New" w:cs="Courier New"/>
        </w:rPr>
      </w:pPr>
      <w:r w:rsidRPr="00261E08">
        <w:rPr>
          <w:rFonts w:ascii="Courier New" w:hAnsi="Courier New" w:cs="Courier New"/>
        </w:rPr>
        <w:t xml:space="preserve">            urllib2.HTTPRedirectHandler(),</w:t>
      </w:r>
    </w:p>
    <w:p w14:paraId="1F24E026" w14:textId="77777777" w:rsidR="00261E08" w:rsidRPr="00261E08" w:rsidRDefault="00261E08" w:rsidP="00261E08">
      <w:pPr>
        <w:rPr>
          <w:rFonts w:ascii="Courier New" w:hAnsi="Courier New" w:cs="Courier New"/>
        </w:rPr>
      </w:pPr>
      <w:r w:rsidRPr="00261E08">
        <w:rPr>
          <w:rFonts w:ascii="Courier New" w:hAnsi="Courier New" w:cs="Courier New"/>
        </w:rPr>
        <w:t xml:space="preserve">            urllib2.HTTPHandler(debuglevel=0),</w:t>
      </w:r>
    </w:p>
    <w:p w14:paraId="64B7E739" w14:textId="77777777" w:rsidR="00261E08" w:rsidRPr="00261E08" w:rsidRDefault="00261E08" w:rsidP="00261E08">
      <w:pPr>
        <w:rPr>
          <w:rFonts w:ascii="Courier New" w:hAnsi="Courier New" w:cs="Courier New"/>
        </w:rPr>
      </w:pPr>
      <w:r w:rsidRPr="00261E08">
        <w:rPr>
          <w:rFonts w:ascii="Courier New" w:hAnsi="Courier New" w:cs="Courier New"/>
        </w:rPr>
        <w:t xml:space="preserve">            urllib2.HTTPSHandler(debuglevel=0),</w:t>
      </w:r>
    </w:p>
    <w:p w14:paraId="7E2E523D" w14:textId="77777777" w:rsidR="00261E08" w:rsidRPr="00261E08" w:rsidRDefault="00261E08" w:rsidP="00261E08">
      <w:pPr>
        <w:rPr>
          <w:rFonts w:ascii="Courier New" w:hAnsi="Courier New" w:cs="Courier New"/>
        </w:rPr>
      </w:pPr>
      <w:r w:rsidRPr="00261E08">
        <w:rPr>
          <w:rFonts w:ascii="Courier New" w:hAnsi="Courier New" w:cs="Courier New"/>
        </w:rPr>
        <w:t xml:space="preserve">            urllib2.HTTPCookieProcessor(self.cj)</w:t>
      </w:r>
    </w:p>
    <w:p w14:paraId="5215FAE0" w14:textId="77777777" w:rsidR="00261E08" w:rsidRPr="00261E08" w:rsidRDefault="00261E08" w:rsidP="00261E08">
      <w:pPr>
        <w:rPr>
          <w:rFonts w:ascii="Courier New" w:hAnsi="Courier New" w:cs="Courier New"/>
        </w:rPr>
      </w:pPr>
      <w:r w:rsidRPr="00261E08">
        <w:rPr>
          <w:rFonts w:ascii="Courier New" w:hAnsi="Courier New" w:cs="Courier New"/>
        </w:rPr>
        <w:t xml:space="preserve">        )</w:t>
      </w:r>
    </w:p>
    <w:p w14:paraId="30464203" w14:textId="77777777" w:rsidR="00261E08" w:rsidRPr="00261E08" w:rsidRDefault="00261E08" w:rsidP="00261E08">
      <w:pPr>
        <w:rPr>
          <w:rFonts w:ascii="Courier New" w:hAnsi="Courier New" w:cs="Courier New"/>
        </w:rPr>
      </w:pPr>
      <w:r w:rsidRPr="00261E08">
        <w:rPr>
          <w:rFonts w:ascii="Courier New" w:hAnsi="Courier New" w:cs="Courier New"/>
        </w:rPr>
        <w:t xml:space="preserve">        self.opener.addheaders = [</w:t>
      </w:r>
    </w:p>
    <w:p w14:paraId="125F3061" w14:textId="77777777" w:rsidR="00261E08" w:rsidRPr="00261E08" w:rsidRDefault="00261E08" w:rsidP="00261E08">
      <w:pPr>
        <w:rPr>
          <w:rFonts w:ascii="Courier New" w:hAnsi="Courier New" w:cs="Courier New"/>
        </w:rPr>
      </w:pPr>
      <w:r w:rsidRPr="00261E08">
        <w:rPr>
          <w:rFonts w:ascii="Courier New" w:hAnsi="Courier New" w:cs="Courier New"/>
        </w:rPr>
        <w:t xml:space="preserve">            ('User-agent', ('Mozilla/4.0 (compatible; MSIE 6.0; '</w:t>
      </w:r>
    </w:p>
    <w:p w14:paraId="68CFB10F" w14:textId="77777777" w:rsidR="00261E08" w:rsidRPr="00261E08" w:rsidRDefault="00261E08" w:rsidP="00261E08">
      <w:pPr>
        <w:rPr>
          <w:rFonts w:ascii="Courier New" w:hAnsi="Courier New" w:cs="Courier New"/>
        </w:rPr>
      </w:pPr>
      <w:r w:rsidRPr="00261E08">
        <w:rPr>
          <w:rFonts w:ascii="Courier New" w:hAnsi="Courier New" w:cs="Courier New"/>
        </w:rPr>
        <w:t xml:space="preserve">                           'Windows NT 5.2; .NET CLR 1.1.4322)'))</w:t>
      </w:r>
    </w:p>
    <w:p w14:paraId="02C872A8" w14:textId="77777777" w:rsidR="00261E08" w:rsidRPr="00261E08" w:rsidRDefault="00261E08" w:rsidP="00261E08">
      <w:pPr>
        <w:rPr>
          <w:rFonts w:ascii="Courier New" w:hAnsi="Courier New" w:cs="Courier New"/>
        </w:rPr>
      </w:pPr>
      <w:r w:rsidRPr="00261E08">
        <w:rPr>
          <w:rFonts w:ascii="Courier New" w:hAnsi="Courier New" w:cs="Courier New"/>
        </w:rPr>
        <w:t xml:space="preserve">        ]</w:t>
      </w:r>
    </w:p>
    <w:p w14:paraId="5EE34137" w14:textId="77777777" w:rsidR="00261E08" w:rsidRPr="00261E08" w:rsidRDefault="00261E08" w:rsidP="00261E08">
      <w:pPr>
        <w:rPr>
          <w:rFonts w:ascii="Courier New" w:hAnsi="Courier New" w:cs="Courier New"/>
        </w:rPr>
      </w:pPr>
    </w:p>
    <w:p w14:paraId="4F49BEF0" w14:textId="77777777" w:rsidR="00261E08" w:rsidRPr="00261E08" w:rsidRDefault="00261E08" w:rsidP="00261E08">
      <w:pPr>
        <w:rPr>
          <w:rFonts w:ascii="Courier New" w:hAnsi="Courier New" w:cs="Courier New"/>
        </w:rPr>
      </w:pPr>
      <w:r w:rsidRPr="00261E08">
        <w:rPr>
          <w:rFonts w:ascii="Courier New" w:hAnsi="Courier New" w:cs="Courier New"/>
        </w:rPr>
        <w:t>#       Login</w:t>
      </w:r>
    </w:p>
    <w:p w14:paraId="5B2ED381" w14:textId="77777777" w:rsidR="00261E08" w:rsidRPr="00261E08" w:rsidRDefault="00261E08" w:rsidP="00261E08">
      <w:pPr>
        <w:rPr>
          <w:rFonts w:ascii="Courier New" w:hAnsi="Courier New" w:cs="Courier New"/>
        </w:rPr>
      </w:pPr>
      <w:r w:rsidRPr="00261E08">
        <w:rPr>
          <w:rFonts w:ascii="Courier New" w:hAnsi="Courier New" w:cs="Courier New"/>
        </w:rPr>
        <w:t>#       self.loginPage()</w:t>
      </w:r>
    </w:p>
    <w:p w14:paraId="2E74DF4B" w14:textId="77777777" w:rsidR="00261E08" w:rsidRPr="00261E08" w:rsidRDefault="00261E08" w:rsidP="00261E08">
      <w:pPr>
        <w:rPr>
          <w:rFonts w:ascii="Courier New" w:hAnsi="Courier New" w:cs="Courier New"/>
        </w:rPr>
      </w:pPr>
    </w:p>
    <w:p w14:paraId="54A71B82" w14:textId="77777777" w:rsidR="00261E08" w:rsidRPr="00261E08" w:rsidRDefault="00261E08" w:rsidP="00261E08">
      <w:pPr>
        <w:rPr>
          <w:rFonts w:ascii="Courier New" w:hAnsi="Courier New" w:cs="Courier New"/>
        </w:rPr>
      </w:pPr>
      <w:r w:rsidRPr="00261E08">
        <w:rPr>
          <w:rFonts w:ascii="Courier New" w:hAnsi="Courier New" w:cs="Courier New"/>
        </w:rPr>
        <w:t xml:space="preserve">        skill = self.loadSkill()</w:t>
      </w:r>
    </w:p>
    <w:p w14:paraId="29D72D35" w14:textId="77777777" w:rsidR="00261E08" w:rsidRPr="00261E08" w:rsidRDefault="00261E08" w:rsidP="00261E08">
      <w:pPr>
        <w:rPr>
          <w:rFonts w:ascii="Courier New" w:hAnsi="Courier New" w:cs="Courier New"/>
        </w:rPr>
      </w:pPr>
    </w:p>
    <w:p w14:paraId="3EEE2212" w14:textId="77777777" w:rsidR="00261E08" w:rsidRPr="00261E08" w:rsidRDefault="00261E08" w:rsidP="00261E08">
      <w:pPr>
        <w:rPr>
          <w:rFonts w:ascii="Courier New" w:hAnsi="Courier New" w:cs="Courier New"/>
        </w:rPr>
      </w:pPr>
      <w:r w:rsidRPr="00261E08">
        <w:rPr>
          <w:rFonts w:ascii="Courier New" w:hAnsi="Courier New" w:cs="Courier New"/>
        </w:rPr>
        <w:t xml:space="preserve">        self.cj.save()</w:t>
      </w:r>
    </w:p>
    <w:p w14:paraId="509DE1E2" w14:textId="77777777" w:rsidR="00261E08" w:rsidRPr="00261E08" w:rsidRDefault="00261E08" w:rsidP="00261E08">
      <w:pPr>
        <w:rPr>
          <w:rFonts w:ascii="Courier New" w:hAnsi="Courier New" w:cs="Courier New"/>
        </w:rPr>
      </w:pPr>
    </w:p>
    <w:p w14:paraId="53EF70AB" w14:textId="77777777" w:rsidR="00261E08" w:rsidRPr="00261E08" w:rsidRDefault="00261E08" w:rsidP="00261E08">
      <w:pPr>
        <w:rPr>
          <w:rFonts w:ascii="Courier New" w:hAnsi="Courier New" w:cs="Courier New"/>
        </w:rPr>
      </w:pPr>
    </w:p>
    <w:p w14:paraId="23C23A99" w14:textId="77777777" w:rsidR="00261E08" w:rsidRPr="00261E08" w:rsidRDefault="00261E08" w:rsidP="00261E08">
      <w:pPr>
        <w:rPr>
          <w:rFonts w:ascii="Courier New" w:hAnsi="Courier New" w:cs="Courier New"/>
        </w:rPr>
      </w:pPr>
      <w:r w:rsidRPr="00261E08">
        <w:rPr>
          <w:rFonts w:ascii="Courier New" w:hAnsi="Courier New" w:cs="Courier New"/>
        </w:rPr>
        <w:t xml:space="preserve">    def loadPage(self, url, data=None):</w:t>
      </w:r>
    </w:p>
    <w:p w14:paraId="6E405DCD" w14:textId="0B392822" w:rsidR="00261E08" w:rsidRPr="00261E08" w:rsidRDefault="00701E38" w:rsidP="00701E38">
      <w:pPr>
        <w:ind w:left="720"/>
        <w:rPr>
          <w:rFonts w:ascii="Courier New" w:hAnsi="Courier New" w:cs="Courier New"/>
        </w:rPr>
      </w:pPr>
      <w:r>
        <w:rPr>
          <w:rFonts w:ascii="Courier New" w:hAnsi="Courier New" w:cs="Courier New"/>
        </w:rPr>
        <w:t xml:space="preserve">  </w:t>
      </w:r>
      <w:r w:rsidR="00261E08" w:rsidRPr="00261E08">
        <w:rPr>
          <w:rFonts w:ascii="Courier New" w:hAnsi="Courier New" w:cs="Courier New"/>
        </w:rPr>
        <w:t>try:</w:t>
      </w:r>
    </w:p>
    <w:p w14:paraId="365B64D4" w14:textId="77777777" w:rsidR="00261E08" w:rsidRPr="00261E08" w:rsidRDefault="00261E08" w:rsidP="00261E08">
      <w:pPr>
        <w:rPr>
          <w:rFonts w:ascii="Courier New" w:hAnsi="Courier New" w:cs="Courier New"/>
        </w:rPr>
      </w:pPr>
      <w:r w:rsidRPr="00261E08">
        <w:rPr>
          <w:rFonts w:ascii="Courier New" w:hAnsi="Courier New" w:cs="Courier New"/>
        </w:rPr>
        <w:t xml:space="preserve">            if data is not None:</w:t>
      </w:r>
    </w:p>
    <w:p w14:paraId="6B37ED75" w14:textId="77777777" w:rsidR="00261E08" w:rsidRPr="00261E08" w:rsidRDefault="00261E08" w:rsidP="00261E08">
      <w:pPr>
        <w:rPr>
          <w:rFonts w:ascii="Courier New" w:hAnsi="Courier New" w:cs="Courier New"/>
        </w:rPr>
      </w:pPr>
      <w:r w:rsidRPr="00261E08">
        <w:rPr>
          <w:rFonts w:ascii="Courier New" w:hAnsi="Courier New" w:cs="Courier New"/>
        </w:rPr>
        <w:t xml:space="preserve">                response = self.opener.open(url, data)</w:t>
      </w:r>
    </w:p>
    <w:p w14:paraId="5B9D968A" w14:textId="77777777" w:rsidR="00261E08" w:rsidRPr="00261E08" w:rsidRDefault="00261E08" w:rsidP="00261E08">
      <w:pPr>
        <w:rPr>
          <w:rFonts w:ascii="Courier New" w:hAnsi="Courier New" w:cs="Courier New"/>
        </w:rPr>
      </w:pPr>
      <w:r w:rsidRPr="00261E08">
        <w:rPr>
          <w:rFonts w:ascii="Courier New" w:hAnsi="Courier New" w:cs="Courier New"/>
        </w:rPr>
        <w:t xml:space="preserve">            else:</w:t>
      </w:r>
    </w:p>
    <w:p w14:paraId="47A521D8" w14:textId="77777777" w:rsidR="00261E08" w:rsidRPr="00261E08" w:rsidRDefault="00261E08" w:rsidP="00261E08">
      <w:pPr>
        <w:rPr>
          <w:rFonts w:ascii="Courier New" w:hAnsi="Courier New" w:cs="Courier New"/>
        </w:rPr>
      </w:pPr>
      <w:r w:rsidRPr="00261E08">
        <w:rPr>
          <w:rFonts w:ascii="Courier New" w:hAnsi="Courier New" w:cs="Courier New"/>
        </w:rPr>
        <w:t xml:space="preserve">                response = self.opener.open(url)</w:t>
      </w:r>
    </w:p>
    <w:p w14:paraId="25104306" w14:textId="77777777" w:rsidR="00261E08" w:rsidRPr="00261E08" w:rsidRDefault="00261E08" w:rsidP="00261E08">
      <w:pPr>
        <w:rPr>
          <w:rFonts w:ascii="Courier New" w:hAnsi="Courier New" w:cs="Courier New"/>
        </w:rPr>
      </w:pPr>
      <w:r w:rsidRPr="00261E08">
        <w:rPr>
          <w:rFonts w:ascii="Courier New" w:hAnsi="Courier New" w:cs="Courier New"/>
        </w:rPr>
        <w:t xml:space="preserve">            return ''.join(response.readlines())</w:t>
      </w:r>
    </w:p>
    <w:p w14:paraId="7BE7F1B3" w14:textId="77777777" w:rsidR="00261E08" w:rsidRPr="00261E08" w:rsidRDefault="00261E08" w:rsidP="00261E08">
      <w:pPr>
        <w:rPr>
          <w:rFonts w:ascii="Courier New" w:hAnsi="Courier New" w:cs="Courier New"/>
        </w:rPr>
      </w:pPr>
      <w:r w:rsidRPr="00261E08">
        <w:rPr>
          <w:rFonts w:ascii="Courier New" w:hAnsi="Courier New" w:cs="Courier New"/>
        </w:rPr>
        <w:t xml:space="preserve">        except:</w:t>
      </w:r>
    </w:p>
    <w:p w14:paraId="0C306CE5" w14:textId="77777777" w:rsidR="00261E08" w:rsidRPr="00261E08" w:rsidRDefault="00261E08" w:rsidP="00261E08">
      <w:pPr>
        <w:rPr>
          <w:rFonts w:ascii="Courier New" w:hAnsi="Courier New" w:cs="Courier New"/>
        </w:rPr>
      </w:pPr>
      <w:r w:rsidRPr="00261E08">
        <w:rPr>
          <w:rFonts w:ascii="Courier New" w:hAnsi="Courier New" w:cs="Courier New"/>
        </w:rPr>
        <w:t xml:space="preserve">            # If URL doesn't load for ANY reason, try again...</w:t>
      </w:r>
    </w:p>
    <w:p w14:paraId="38CE5340" w14:textId="77777777" w:rsidR="00261E08" w:rsidRPr="00261E08" w:rsidRDefault="00261E08" w:rsidP="00261E08">
      <w:pPr>
        <w:rPr>
          <w:rFonts w:ascii="Courier New" w:hAnsi="Courier New" w:cs="Courier New"/>
        </w:rPr>
      </w:pPr>
      <w:r w:rsidRPr="00261E08">
        <w:rPr>
          <w:rFonts w:ascii="Courier New" w:hAnsi="Courier New" w:cs="Courier New"/>
        </w:rPr>
        <w:t xml:space="preserve">            # Quick and dirty solution for 404 returns because of network problems</w:t>
      </w:r>
    </w:p>
    <w:p w14:paraId="5E5C91B8" w14:textId="77777777" w:rsidR="00261E08" w:rsidRPr="00261E08" w:rsidRDefault="00261E08" w:rsidP="00261E08">
      <w:pPr>
        <w:rPr>
          <w:rFonts w:ascii="Courier New" w:hAnsi="Courier New" w:cs="Courier New"/>
        </w:rPr>
      </w:pPr>
      <w:r w:rsidRPr="00261E08">
        <w:rPr>
          <w:rFonts w:ascii="Courier New" w:hAnsi="Courier New" w:cs="Courier New"/>
        </w:rPr>
        <w:t xml:space="preserve">            # However, this could infinite loop if there's an actual problem</w:t>
      </w:r>
    </w:p>
    <w:p w14:paraId="204F2706" w14:textId="77777777" w:rsidR="00261E08" w:rsidRPr="00261E08" w:rsidRDefault="00261E08" w:rsidP="00261E08">
      <w:pPr>
        <w:rPr>
          <w:rFonts w:ascii="Courier New" w:hAnsi="Courier New" w:cs="Courier New"/>
        </w:rPr>
      </w:pPr>
      <w:r w:rsidRPr="00261E08">
        <w:rPr>
          <w:rFonts w:ascii="Courier New" w:hAnsi="Courier New" w:cs="Courier New"/>
        </w:rPr>
        <w:t xml:space="preserve">            return self.loadPage(url, data)</w:t>
      </w:r>
    </w:p>
    <w:p w14:paraId="1798C93B" w14:textId="77777777" w:rsidR="00261E08" w:rsidRPr="00261E08" w:rsidRDefault="00261E08" w:rsidP="00261E08">
      <w:pPr>
        <w:rPr>
          <w:rFonts w:ascii="Courier New" w:hAnsi="Courier New" w:cs="Courier New"/>
        </w:rPr>
      </w:pPr>
    </w:p>
    <w:p w14:paraId="5B6C8AD0" w14:textId="77777777" w:rsidR="00261E08" w:rsidRPr="00261E08" w:rsidRDefault="00261E08" w:rsidP="00261E08">
      <w:pPr>
        <w:rPr>
          <w:rFonts w:ascii="Courier New" w:hAnsi="Courier New" w:cs="Courier New"/>
        </w:rPr>
      </w:pPr>
      <w:r w:rsidRPr="00261E08">
        <w:rPr>
          <w:rFonts w:ascii="Courier New" w:hAnsi="Courier New" w:cs="Courier New"/>
        </w:rPr>
        <w:t xml:space="preserve">    def loginPage(self):</w:t>
      </w:r>
    </w:p>
    <w:p w14:paraId="6E16381C" w14:textId="77777777" w:rsidR="00261E08" w:rsidRPr="00261E08" w:rsidRDefault="00261E08" w:rsidP="00261E08">
      <w:pPr>
        <w:rPr>
          <w:rFonts w:ascii="Courier New" w:hAnsi="Courier New" w:cs="Courier New"/>
        </w:rPr>
      </w:pPr>
      <w:r w:rsidRPr="00261E08">
        <w:rPr>
          <w:rFonts w:ascii="Courier New" w:hAnsi="Courier New" w:cs="Courier New"/>
        </w:rPr>
        <w:t xml:space="preserve">        """</w:t>
      </w:r>
    </w:p>
    <w:p w14:paraId="65736F40" w14:textId="77777777" w:rsidR="00261E08" w:rsidRPr="00261E08" w:rsidRDefault="00261E08" w:rsidP="00261E08">
      <w:pPr>
        <w:rPr>
          <w:rFonts w:ascii="Courier New" w:hAnsi="Courier New" w:cs="Courier New"/>
        </w:rPr>
      </w:pPr>
      <w:r w:rsidRPr="00261E08">
        <w:rPr>
          <w:rFonts w:ascii="Courier New" w:hAnsi="Courier New" w:cs="Courier New"/>
        </w:rPr>
        <w:t xml:space="preserve">        Handle login. This should populate our cookie jar.</w:t>
      </w:r>
    </w:p>
    <w:p w14:paraId="187FC571" w14:textId="77777777" w:rsidR="00261E08" w:rsidRPr="00261E08" w:rsidRDefault="00261E08" w:rsidP="00261E08">
      <w:pPr>
        <w:rPr>
          <w:rFonts w:ascii="Courier New" w:hAnsi="Courier New" w:cs="Courier New"/>
        </w:rPr>
      </w:pPr>
      <w:r w:rsidRPr="00261E08">
        <w:rPr>
          <w:rFonts w:ascii="Courier New" w:hAnsi="Courier New" w:cs="Courier New"/>
        </w:rPr>
        <w:t xml:space="preserve">        """</w:t>
      </w:r>
    </w:p>
    <w:p w14:paraId="78C635B2" w14:textId="77777777" w:rsidR="00261E08" w:rsidRPr="00261E08" w:rsidRDefault="00261E08" w:rsidP="00261E08">
      <w:pPr>
        <w:rPr>
          <w:rFonts w:ascii="Courier New" w:hAnsi="Courier New" w:cs="Courier New"/>
        </w:rPr>
      </w:pPr>
      <w:r w:rsidRPr="00261E08">
        <w:rPr>
          <w:rFonts w:ascii="Courier New" w:hAnsi="Courier New" w:cs="Courier New"/>
        </w:rPr>
        <w:t xml:space="preserve">        login_data = urllib.urlencode({</w:t>
      </w:r>
    </w:p>
    <w:p w14:paraId="6706EFF6" w14:textId="77777777" w:rsidR="00261E08" w:rsidRPr="00261E08" w:rsidRDefault="00261E08" w:rsidP="00261E08">
      <w:pPr>
        <w:rPr>
          <w:rFonts w:ascii="Courier New" w:hAnsi="Courier New" w:cs="Courier New"/>
        </w:rPr>
      </w:pPr>
      <w:r w:rsidRPr="00261E08">
        <w:rPr>
          <w:rFonts w:ascii="Courier New" w:hAnsi="Courier New" w:cs="Courier New"/>
        </w:rPr>
        <w:t xml:space="preserve">            'session_key': self.login,</w:t>
      </w:r>
    </w:p>
    <w:p w14:paraId="1030ABC7" w14:textId="77777777" w:rsidR="00261E08" w:rsidRPr="00261E08" w:rsidRDefault="00261E08" w:rsidP="00261E08">
      <w:pPr>
        <w:rPr>
          <w:rFonts w:ascii="Courier New" w:hAnsi="Courier New" w:cs="Courier New"/>
        </w:rPr>
      </w:pPr>
      <w:r w:rsidRPr="00261E08">
        <w:rPr>
          <w:rFonts w:ascii="Courier New" w:hAnsi="Courier New" w:cs="Courier New"/>
        </w:rPr>
        <w:t xml:space="preserve">            'session_password': self.password,</w:t>
      </w:r>
    </w:p>
    <w:p w14:paraId="363AAAFD" w14:textId="77777777" w:rsidR="00261E08" w:rsidRPr="00261E08" w:rsidRDefault="00261E08" w:rsidP="00261E08">
      <w:pPr>
        <w:rPr>
          <w:rFonts w:ascii="Courier New" w:hAnsi="Courier New" w:cs="Courier New"/>
        </w:rPr>
      </w:pPr>
      <w:r w:rsidRPr="00261E08">
        <w:rPr>
          <w:rFonts w:ascii="Courier New" w:hAnsi="Courier New" w:cs="Courier New"/>
        </w:rPr>
        <w:t xml:space="preserve">        })</w:t>
      </w:r>
    </w:p>
    <w:p w14:paraId="03BE8082" w14:textId="77777777" w:rsidR="00261E08" w:rsidRPr="00261E08" w:rsidRDefault="00261E08" w:rsidP="00261E08">
      <w:pPr>
        <w:rPr>
          <w:rFonts w:ascii="Courier New" w:hAnsi="Courier New" w:cs="Courier New"/>
        </w:rPr>
      </w:pPr>
    </w:p>
    <w:p w14:paraId="3E54B17A" w14:textId="77777777" w:rsidR="00261E08" w:rsidRPr="00261E08" w:rsidRDefault="00261E08" w:rsidP="00261E08">
      <w:pPr>
        <w:rPr>
          <w:rFonts w:ascii="Courier New" w:hAnsi="Courier New" w:cs="Courier New"/>
        </w:rPr>
      </w:pPr>
      <w:r w:rsidRPr="00261E08">
        <w:rPr>
          <w:rFonts w:ascii="Courier New" w:hAnsi="Courier New" w:cs="Courier New"/>
        </w:rPr>
        <w:t xml:space="preserve">        html = self.loadPage("https://www.linkedin.com/uas/login-submit", login_data)</w:t>
      </w:r>
    </w:p>
    <w:p w14:paraId="52295C47" w14:textId="77777777" w:rsidR="00261E08" w:rsidRPr="00261E08" w:rsidRDefault="00261E08" w:rsidP="00261E08">
      <w:pPr>
        <w:rPr>
          <w:rFonts w:ascii="Courier New" w:hAnsi="Courier New" w:cs="Courier New"/>
        </w:rPr>
      </w:pPr>
      <w:r w:rsidRPr="00261E08">
        <w:rPr>
          <w:rFonts w:ascii="Courier New" w:hAnsi="Courier New" w:cs="Courier New"/>
        </w:rPr>
        <w:t xml:space="preserve">        return</w:t>
      </w:r>
    </w:p>
    <w:p w14:paraId="17C5EA29" w14:textId="77777777" w:rsidR="00261E08" w:rsidRPr="00261E08" w:rsidRDefault="00261E08" w:rsidP="00261E08">
      <w:pPr>
        <w:rPr>
          <w:rFonts w:ascii="Courier New" w:hAnsi="Courier New" w:cs="Courier New"/>
        </w:rPr>
      </w:pPr>
    </w:p>
    <w:p w14:paraId="1EB4DC9F" w14:textId="77777777" w:rsidR="00261E08" w:rsidRPr="00261E08" w:rsidRDefault="00261E08" w:rsidP="00261E08">
      <w:pPr>
        <w:rPr>
          <w:rFonts w:ascii="Courier New" w:hAnsi="Courier New" w:cs="Courier New"/>
        </w:rPr>
      </w:pPr>
      <w:r w:rsidRPr="00261E08">
        <w:rPr>
          <w:rFonts w:ascii="Courier New" w:hAnsi="Courier New" w:cs="Courier New"/>
        </w:rPr>
        <w:t xml:space="preserve">    def loadSkill(self):</w:t>
      </w:r>
    </w:p>
    <w:p w14:paraId="1B807C4E" w14:textId="77777777" w:rsidR="00261E08" w:rsidRPr="00261E08" w:rsidRDefault="00261E08" w:rsidP="00261E08">
      <w:pPr>
        <w:rPr>
          <w:rFonts w:ascii="Courier New" w:hAnsi="Courier New" w:cs="Courier New"/>
        </w:rPr>
      </w:pPr>
      <w:r w:rsidRPr="00261E08">
        <w:rPr>
          <w:rFonts w:ascii="Courier New" w:hAnsi="Courier New" w:cs="Courier New"/>
        </w:rPr>
        <w:t xml:space="preserve">        </w:t>
      </w:r>
    </w:p>
    <w:p w14:paraId="2B2D8D2F" w14:textId="77777777" w:rsidR="00261E08" w:rsidRPr="00261E08" w:rsidRDefault="00261E08" w:rsidP="00261E08">
      <w:pPr>
        <w:rPr>
          <w:rFonts w:ascii="Courier New" w:hAnsi="Courier New" w:cs="Courier New"/>
        </w:rPr>
      </w:pPr>
      <w:r w:rsidRPr="00261E08">
        <w:rPr>
          <w:rFonts w:ascii="Courier New" w:hAnsi="Courier New" w:cs="Courier New"/>
        </w:rPr>
        <w:t xml:space="preserve">        f_url = open('/Users/michaelyung/DS_HK_1/finals/mikeyung/output_public_urls.csv', 'r')</w:t>
      </w:r>
    </w:p>
    <w:p w14:paraId="0D8E1D8B" w14:textId="77777777" w:rsidR="00261E08" w:rsidRPr="00261E08" w:rsidRDefault="00261E08" w:rsidP="00261E08">
      <w:pPr>
        <w:rPr>
          <w:rFonts w:ascii="Courier New" w:hAnsi="Courier New" w:cs="Courier New"/>
        </w:rPr>
      </w:pPr>
      <w:r w:rsidRPr="00261E08">
        <w:rPr>
          <w:rFonts w:ascii="Courier New" w:hAnsi="Courier New" w:cs="Courier New"/>
        </w:rPr>
        <w:t xml:space="preserve">        f_skill = open('/Users/michaelyung/DS_HK_1/finals/mikeyung/output_connections_skills.csv', 'w')</w:t>
      </w:r>
    </w:p>
    <w:p w14:paraId="20100C54" w14:textId="77777777" w:rsidR="00261E08" w:rsidRPr="00261E08" w:rsidRDefault="00261E08" w:rsidP="00261E08">
      <w:pPr>
        <w:rPr>
          <w:rFonts w:ascii="Courier New" w:hAnsi="Courier New" w:cs="Courier New"/>
        </w:rPr>
      </w:pPr>
      <w:r w:rsidRPr="00261E08">
        <w:rPr>
          <w:rFonts w:ascii="Courier New" w:hAnsi="Courier New" w:cs="Courier New"/>
        </w:rPr>
        <w:t xml:space="preserve">        </w:t>
      </w:r>
    </w:p>
    <w:p w14:paraId="22B5BA26" w14:textId="77777777" w:rsidR="00261E08" w:rsidRPr="00261E08" w:rsidRDefault="00261E08" w:rsidP="00261E08">
      <w:pPr>
        <w:rPr>
          <w:rFonts w:ascii="Courier New" w:hAnsi="Courier New" w:cs="Courier New"/>
        </w:rPr>
      </w:pPr>
      <w:r w:rsidRPr="00261E08">
        <w:rPr>
          <w:rFonts w:ascii="Courier New" w:hAnsi="Courier New" w:cs="Courier New"/>
        </w:rPr>
        <w:t xml:space="preserve">        i = 1</w:t>
      </w:r>
    </w:p>
    <w:p w14:paraId="30B31028" w14:textId="77777777" w:rsidR="00261E08" w:rsidRPr="00261E08" w:rsidRDefault="00261E08" w:rsidP="00261E08">
      <w:pPr>
        <w:rPr>
          <w:rFonts w:ascii="Courier New" w:hAnsi="Courier New" w:cs="Courier New"/>
        </w:rPr>
      </w:pPr>
    </w:p>
    <w:p w14:paraId="607FABE4" w14:textId="77777777" w:rsidR="00261E08" w:rsidRPr="00261E08" w:rsidRDefault="00261E08" w:rsidP="00261E08">
      <w:pPr>
        <w:rPr>
          <w:rFonts w:ascii="Courier New" w:hAnsi="Courier New" w:cs="Courier New"/>
        </w:rPr>
      </w:pPr>
      <w:r w:rsidRPr="00261E08">
        <w:rPr>
          <w:rFonts w:ascii="Courier New" w:hAnsi="Courier New" w:cs="Courier New"/>
        </w:rPr>
        <w:t xml:space="preserve">        for line in f_url:</w:t>
      </w:r>
    </w:p>
    <w:p w14:paraId="1CF2301C" w14:textId="77777777" w:rsidR="00261E08" w:rsidRPr="00261E08" w:rsidRDefault="00261E08" w:rsidP="00261E08">
      <w:pPr>
        <w:rPr>
          <w:rFonts w:ascii="Courier New" w:hAnsi="Courier New" w:cs="Courier New"/>
        </w:rPr>
      </w:pPr>
      <w:r w:rsidRPr="00261E08">
        <w:rPr>
          <w:rFonts w:ascii="Courier New" w:hAnsi="Courier New" w:cs="Courier New"/>
        </w:rPr>
        <w:t xml:space="preserve">            print i, line            </w:t>
      </w:r>
    </w:p>
    <w:p w14:paraId="122C5354" w14:textId="77777777" w:rsidR="00261E08" w:rsidRPr="00261E08" w:rsidRDefault="00261E08" w:rsidP="00261E08">
      <w:pPr>
        <w:rPr>
          <w:rFonts w:ascii="Courier New" w:hAnsi="Courier New" w:cs="Courier New"/>
        </w:rPr>
      </w:pPr>
      <w:r w:rsidRPr="00261E08">
        <w:rPr>
          <w:rFonts w:ascii="Courier New" w:hAnsi="Courier New" w:cs="Courier New"/>
        </w:rPr>
        <w:t xml:space="preserve">            html = self.loadPage(line)</w:t>
      </w:r>
    </w:p>
    <w:p w14:paraId="498576FC" w14:textId="77777777" w:rsidR="00261E08" w:rsidRPr="00261E08" w:rsidRDefault="00261E08" w:rsidP="00261E08">
      <w:pPr>
        <w:rPr>
          <w:rFonts w:ascii="Courier New" w:hAnsi="Courier New" w:cs="Courier New"/>
        </w:rPr>
      </w:pPr>
      <w:r w:rsidRPr="00261E08">
        <w:rPr>
          <w:rFonts w:ascii="Courier New" w:hAnsi="Courier New" w:cs="Courier New"/>
        </w:rPr>
        <w:t xml:space="preserve">            soup = BeautifulSoup(html)</w:t>
      </w:r>
    </w:p>
    <w:p w14:paraId="2032879A" w14:textId="77777777" w:rsidR="00261E08" w:rsidRPr="00261E08" w:rsidRDefault="00261E08" w:rsidP="00261E08">
      <w:pPr>
        <w:rPr>
          <w:rFonts w:ascii="Courier New" w:hAnsi="Courier New" w:cs="Courier New"/>
        </w:rPr>
      </w:pPr>
    </w:p>
    <w:p w14:paraId="4D88E18E" w14:textId="77777777" w:rsidR="00261E08" w:rsidRPr="00261E08" w:rsidRDefault="00261E08" w:rsidP="00261E08">
      <w:pPr>
        <w:rPr>
          <w:rFonts w:ascii="Courier New" w:hAnsi="Courier New" w:cs="Courier New"/>
        </w:rPr>
      </w:pPr>
      <w:r w:rsidRPr="00261E08">
        <w:rPr>
          <w:rFonts w:ascii="Courier New" w:hAnsi="Courier New" w:cs="Courier New"/>
        </w:rPr>
        <w:t xml:space="preserve">            for s in soup.find_all("span", "endorse-item-name-text"):</w:t>
      </w:r>
    </w:p>
    <w:p w14:paraId="1741F0C9" w14:textId="77777777" w:rsidR="00261E08" w:rsidRPr="00261E08" w:rsidRDefault="00261E08" w:rsidP="00261E08">
      <w:pPr>
        <w:rPr>
          <w:rFonts w:ascii="Courier New" w:hAnsi="Courier New" w:cs="Courier New"/>
        </w:rPr>
      </w:pPr>
      <w:r w:rsidRPr="00261E08">
        <w:rPr>
          <w:rFonts w:ascii="Courier New" w:hAnsi="Courier New" w:cs="Courier New"/>
        </w:rPr>
        <w:t xml:space="preserve">                f_skill.write(s.string + ' ')</w:t>
      </w:r>
    </w:p>
    <w:p w14:paraId="57BF0D95" w14:textId="77777777" w:rsidR="00261E08" w:rsidRPr="00261E08" w:rsidRDefault="00261E08" w:rsidP="00261E08">
      <w:pPr>
        <w:rPr>
          <w:rFonts w:ascii="Courier New" w:hAnsi="Courier New" w:cs="Courier New"/>
        </w:rPr>
      </w:pPr>
    </w:p>
    <w:p w14:paraId="577900AB" w14:textId="77777777" w:rsidR="00261E08" w:rsidRPr="00261E08" w:rsidRDefault="00261E08" w:rsidP="00261E08">
      <w:pPr>
        <w:rPr>
          <w:rFonts w:ascii="Courier New" w:hAnsi="Courier New" w:cs="Courier New"/>
        </w:rPr>
      </w:pPr>
      <w:r w:rsidRPr="00261E08">
        <w:rPr>
          <w:rFonts w:ascii="Courier New" w:hAnsi="Courier New" w:cs="Courier New"/>
        </w:rPr>
        <w:t xml:space="preserve">            f_skill.write('\n')</w:t>
      </w:r>
    </w:p>
    <w:p w14:paraId="581B7D68" w14:textId="77777777" w:rsidR="00261E08" w:rsidRPr="00261E08" w:rsidRDefault="00261E08" w:rsidP="00261E08">
      <w:pPr>
        <w:rPr>
          <w:rFonts w:ascii="Courier New" w:hAnsi="Courier New" w:cs="Courier New"/>
        </w:rPr>
      </w:pPr>
    </w:p>
    <w:p w14:paraId="31A6DE17" w14:textId="77777777" w:rsidR="00261E08" w:rsidRPr="00261E08" w:rsidRDefault="00261E08" w:rsidP="00261E08">
      <w:pPr>
        <w:rPr>
          <w:rFonts w:ascii="Courier New" w:hAnsi="Courier New" w:cs="Courier New"/>
        </w:rPr>
      </w:pPr>
      <w:r w:rsidRPr="00261E08">
        <w:rPr>
          <w:rFonts w:ascii="Courier New" w:hAnsi="Courier New" w:cs="Courier New"/>
        </w:rPr>
        <w:t xml:space="preserve">            i = i + 1</w:t>
      </w:r>
    </w:p>
    <w:p w14:paraId="69A2F3FE" w14:textId="77777777" w:rsidR="00261E08" w:rsidRPr="00261E08" w:rsidRDefault="00261E08" w:rsidP="00261E08">
      <w:pPr>
        <w:rPr>
          <w:rFonts w:ascii="Courier New" w:hAnsi="Courier New" w:cs="Courier New"/>
        </w:rPr>
      </w:pPr>
      <w:r w:rsidRPr="00261E08">
        <w:rPr>
          <w:rFonts w:ascii="Courier New" w:hAnsi="Courier New" w:cs="Courier New"/>
        </w:rPr>
        <w:t xml:space="preserve">        </w:t>
      </w:r>
    </w:p>
    <w:p w14:paraId="2B7736BC" w14:textId="77777777" w:rsidR="00261E08" w:rsidRPr="00261E08" w:rsidRDefault="00261E08" w:rsidP="00261E08">
      <w:pPr>
        <w:rPr>
          <w:rFonts w:ascii="Courier New" w:hAnsi="Courier New" w:cs="Courier New"/>
        </w:rPr>
      </w:pPr>
      <w:r w:rsidRPr="00261E08">
        <w:rPr>
          <w:rFonts w:ascii="Courier New" w:hAnsi="Courier New" w:cs="Courier New"/>
        </w:rPr>
        <w:t xml:space="preserve">        f_skill.close()</w:t>
      </w:r>
    </w:p>
    <w:p w14:paraId="177B8D83" w14:textId="77777777" w:rsidR="00261E08" w:rsidRPr="00261E08" w:rsidRDefault="00261E08" w:rsidP="00261E08">
      <w:pPr>
        <w:rPr>
          <w:rFonts w:ascii="Courier New" w:hAnsi="Courier New" w:cs="Courier New"/>
        </w:rPr>
      </w:pPr>
      <w:r w:rsidRPr="00261E08">
        <w:rPr>
          <w:rFonts w:ascii="Courier New" w:hAnsi="Courier New" w:cs="Courier New"/>
        </w:rPr>
        <w:t xml:space="preserve">        f_url.close()</w:t>
      </w:r>
    </w:p>
    <w:p w14:paraId="79F08B71" w14:textId="77777777" w:rsidR="00261E08" w:rsidRPr="00261E08" w:rsidRDefault="00261E08" w:rsidP="00261E08">
      <w:pPr>
        <w:rPr>
          <w:rFonts w:ascii="Courier New" w:hAnsi="Courier New" w:cs="Courier New"/>
        </w:rPr>
      </w:pPr>
    </w:p>
    <w:p w14:paraId="1C225860" w14:textId="77777777" w:rsidR="00261E08" w:rsidRPr="00261E08" w:rsidRDefault="00261E08" w:rsidP="00261E08">
      <w:pPr>
        <w:rPr>
          <w:rFonts w:ascii="Courier New" w:hAnsi="Courier New" w:cs="Courier New"/>
        </w:rPr>
      </w:pPr>
      <w:r w:rsidRPr="00261E08">
        <w:rPr>
          <w:rFonts w:ascii="Courier New" w:hAnsi="Courier New" w:cs="Courier New"/>
        </w:rPr>
        <w:t xml:space="preserve">        return </w:t>
      </w:r>
    </w:p>
    <w:p w14:paraId="6CA52B1F" w14:textId="77777777" w:rsidR="00261E08" w:rsidRPr="00261E08" w:rsidRDefault="00261E08" w:rsidP="00261E08">
      <w:pPr>
        <w:rPr>
          <w:rFonts w:ascii="Courier New" w:hAnsi="Courier New" w:cs="Courier New"/>
        </w:rPr>
      </w:pPr>
    </w:p>
    <w:p w14:paraId="792A362E" w14:textId="71EB1DA6" w:rsidR="00261E08" w:rsidRPr="00261E08" w:rsidRDefault="00261E08" w:rsidP="00261E08">
      <w:pPr>
        <w:rPr>
          <w:rFonts w:ascii="Courier New" w:hAnsi="Courier New" w:cs="Courier New"/>
        </w:rPr>
      </w:pPr>
      <w:r w:rsidRPr="00261E08">
        <w:rPr>
          <w:rFonts w:ascii="Courier New" w:hAnsi="Courier New" w:cs="Courier New"/>
        </w:rPr>
        <w:t>parser = LinkedInParser(username, password)</w:t>
      </w:r>
    </w:p>
    <w:p w14:paraId="6748E0F6" w14:textId="72D34C6E" w:rsidR="00261E08" w:rsidRPr="00701E38" w:rsidRDefault="00261E08" w:rsidP="00701E38">
      <w:pPr>
        <w:rPr>
          <w:rFonts w:ascii="Courier New" w:hAnsi="Courier New" w:cs="Courier New"/>
          <w:b/>
        </w:rPr>
      </w:pPr>
      <w:r>
        <w:rPr>
          <w:sz w:val="24"/>
        </w:rPr>
        <w:br w:type="column"/>
      </w:r>
      <w:r w:rsidR="00701E38" w:rsidRPr="00701E38">
        <w:rPr>
          <w:rFonts w:ascii="Courier New" w:hAnsi="Courier New" w:cs="Courier New"/>
          <w:b/>
        </w:rPr>
        <w:t>Program_3.py – use Euclidean Norm to calculate shortest / farthest distances</w:t>
      </w:r>
    </w:p>
    <w:p w14:paraId="49A1348E" w14:textId="77777777" w:rsidR="00701E38" w:rsidRDefault="00701E38" w:rsidP="00701E38">
      <w:pPr>
        <w:rPr>
          <w:rFonts w:ascii="Courier New" w:hAnsi="Courier New" w:cs="Courier New"/>
        </w:rPr>
      </w:pPr>
    </w:p>
    <w:p w14:paraId="0F648E7C" w14:textId="77777777" w:rsidR="00701E38" w:rsidRPr="00701E38" w:rsidRDefault="00701E38" w:rsidP="00701E38">
      <w:pPr>
        <w:rPr>
          <w:rFonts w:ascii="Courier New" w:hAnsi="Courier New" w:cs="Courier New"/>
        </w:rPr>
      </w:pPr>
      <w:r w:rsidRPr="00701E38">
        <w:rPr>
          <w:rFonts w:ascii="Courier New" w:hAnsi="Courier New" w:cs="Courier New"/>
        </w:rPr>
        <w:t>"""</w:t>
      </w:r>
    </w:p>
    <w:p w14:paraId="1FBAF12F" w14:textId="77777777" w:rsidR="00701E38" w:rsidRPr="00701E38" w:rsidRDefault="00701E38" w:rsidP="00701E38">
      <w:pPr>
        <w:rPr>
          <w:rFonts w:ascii="Courier New" w:hAnsi="Courier New" w:cs="Courier New"/>
        </w:rPr>
      </w:pPr>
      <w:r w:rsidRPr="00701E38">
        <w:rPr>
          <w:rFonts w:ascii="Courier New" w:hAnsi="Courier New" w:cs="Courier New"/>
        </w:rPr>
        <w:t>### GA Data Science Class Final Project</w:t>
      </w:r>
    </w:p>
    <w:p w14:paraId="61C34C26" w14:textId="77777777" w:rsidR="00701E38" w:rsidRPr="00701E38" w:rsidRDefault="00701E38" w:rsidP="00701E38">
      <w:pPr>
        <w:rPr>
          <w:rFonts w:ascii="Courier New" w:hAnsi="Courier New" w:cs="Courier New"/>
        </w:rPr>
      </w:pPr>
      <w:r w:rsidRPr="00701E38">
        <w:rPr>
          <w:rFonts w:ascii="Courier New" w:hAnsi="Courier New" w:cs="Courier New"/>
        </w:rPr>
        <w:t>###</w:t>
      </w:r>
    </w:p>
    <w:p w14:paraId="1C4D30DD" w14:textId="77777777" w:rsidR="00701E38" w:rsidRPr="00701E38" w:rsidRDefault="00701E38" w:rsidP="00701E38">
      <w:pPr>
        <w:rPr>
          <w:rFonts w:ascii="Courier New" w:hAnsi="Courier New" w:cs="Courier New"/>
        </w:rPr>
      </w:pPr>
      <w:r w:rsidRPr="00701E38">
        <w:rPr>
          <w:rFonts w:ascii="Courier New" w:hAnsi="Courier New" w:cs="Courier New"/>
        </w:rPr>
        <w:t>### Michael Yung</w:t>
      </w:r>
    </w:p>
    <w:p w14:paraId="585846B4" w14:textId="77777777" w:rsidR="00701E38" w:rsidRPr="00701E38" w:rsidRDefault="00701E38" w:rsidP="00701E38">
      <w:pPr>
        <w:rPr>
          <w:rFonts w:ascii="Courier New" w:hAnsi="Courier New" w:cs="Courier New"/>
        </w:rPr>
      </w:pPr>
      <w:r w:rsidRPr="00701E38">
        <w:rPr>
          <w:rFonts w:ascii="Courier New" w:hAnsi="Courier New" w:cs="Courier New"/>
        </w:rPr>
        <w:t>###</w:t>
      </w:r>
    </w:p>
    <w:p w14:paraId="4D9D5EFA" w14:textId="77777777" w:rsidR="00701E38" w:rsidRPr="00701E38" w:rsidRDefault="00701E38" w:rsidP="00701E38">
      <w:pPr>
        <w:rPr>
          <w:rFonts w:ascii="Courier New" w:hAnsi="Courier New" w:cs="Courier New"/>
        </w:rPr>
      </w:pPr>
      <w:r w:rsidRPr="00701E38">
        <w:rPr>
          <w:rFonts w:ascii="Courier New" w:hAnsi="Courier New" w:cs="Courier New"/>
        </w:rPr>
        <w:t>### program_3.py</w:t>
      </w:r>
    </w:p>
    <w:p w14:paraId="295172C4" w14:textId="77777777" w:rsidR="00701E38" w:rsidRPr="00701E38" w:rsidRDefault="00701E38" w:rsidP="00701E38">
      <w:pPr>
        <w:rPr>
          <w:rFonts w:ascii="Courier New" w:hAnsi="Courier New" w:cs="Courier New"/>
        </w:rPr>
      </w:pPr>
      <w:r w:rsidRPr="00701E38">
        <w:rPr>
          <w:rFonts w:ascii="Courier New" w:hAnsi="Courier New" w:cs="Courier New"/>
        </w:rPr>
        <w:t>###</w:t>
      </w:r>
    </w:p>
    <w:p w14:paraId="34AC89CB" w14:textId="77777777" w:rsidR="00701E38" w:rsidRPr="00701E38" w:rsidRDefault="00701E38" w:rsidP="00701E38">
      <w:pPr>
        <w:rPr>
          <w:rFonts w:ascii="Courier New" w:hAnsi="Courier New" w:cs="Courier New"/>
        </w:rPr>
      </w:pPr>
      <w:r w:rsidRPr="00701E38">
        <w:rPr>
          <w:rFonts w:ascii="Courier New" w:hAnsi="Courier New" w:cs="Courier New"/>
        </w:rPr>
        <w:t>### Python program to calculate Euclidean distance - cloest and farthest</w:t>
      </w:r>
    </w:p>
    <w:p w14:paraId="5A2EFA40" w14:textId="77777777" w:rsidR="00701E38" w:rsidRPr="00701E38" w:rsidRDefault="00701E38" w:rsidP="00701E38">
      <w:pPr>
        <w:rPr>
          <w:rFonts w:ascii="Courier New" w:hAnsi="Courier New" w:cs="Courier New"/>
        </w:rPr>
      </w:pPr>
      <w:r w:rsidRPr="00701E38">
        <w:rPr>
          <w:rFonts w:ascii="Courier New" w:hAnsi="Courier New" w:cs="Courier New"/>
        </w:rPr>
        <w:t>###</w:t>
      </w:r>
    </w:p>
    <w:p w14:paraId="57434A5B" w14:textId="77777777" w:rsidR="00701E38" w:rsidRPr="00701E38" w:rsidRDefault="00701E38" w:rsidP="00701E38">
      <w:pPr>
        <w:rPr>
          <w:rFonts w:ascii="Courier New" w:hAnsi="Courier New" w:cs="Courier New"/>
        </w:rPr>
      </w:pPr>
      <w:r w:rsidRPr="00701E38">
        <w:rPr>
          <w:rFonts w:ascii="Courier New" w:hAnsi="Courier New" w:cs="Courier New"/>
        </w:rPr>
        <w:t>### Input - Skill files and a new skill set (from my own profile)</w:t>
      </w:r>
    </w:p>
    <w:p w14:paraId="4B886E7B" w14:textId="77777777" w:rsidR="00701E38" w:rsidRPr="00701E38" w:rsidRDefault="00701E38" w:rsidP="00701E38">
      <w:pPr>
        <w:rPr>
          <w:rFonts w:ascii="Courier New" w:hAnsi="Courier New" w:cs="Courier New"/>
        </w:rPr>
      </w:pPr>
      <w:r w:rsidRPr="00701E38">
        <w:rPr>
          <w:rFonts w:ascii="Courier New" w:hAnsi="Courier New" w:cs="Courier New"/>
        </w:rPr>
        <w:t>### Output -</w:t>
      </w:r>
    </w:p>
    <w:p w14:paraId="4C035454" w14:textId="77777777" w:rsidR="00701E38" w:rsidRPr="00701E38" w:rsidRDefault="00701E38" w:rsidP="00701E38">
      <w:pPr>
        <w:rPr>
          <w:rFonts w:ascii="Courier New" w:hAnsi="Courier New" w:cs="Courier New"/>
        </w:rPr>
      </w:pPr>
      <w:r w:rsidRPr="00701E38">
        <w:rPr>
          <w:rFonts w:ascii="Courier New" w:hAnsi="Courier New" w:cs="Courier New"/>
        </w:rPr>
        <w:t>###</w:t>
      </w:r>
    </w:p>
    <w:p w14:paraId="36C6E6B8" w14:textId="77777777" w:rsidR="00701E38" w:rsidRPr="00701E38" w:rsidRDefault="00701E38" w:rsidP="00701E38">
      <w:pPr>
        <w:rPr>
          <w:rFonts w:ascii="Courier New" w:hAnsi="Courier New" w:cs="Courier New"/>
        </w:rPr>
      </w:pPr>
      <w:r w:rsidRPr="00701E38">
        <w:rPr>
          <w:rFonts w:ascii="Courier New" w:hAnsi="Courier New" w:cs="Courier New"/>
        </w:rPr>
        <w:t>"""</w:t>
      </w:r>
    </w:p>
    <w:p w14:paraId="078DF046" w14:textId="77777777" w:rsidR="00701E38" w:rsidRPr="00701E38" w:rsidRDefault="00701E38" w:rsidP="00701E38">
      <w:pPr>
        <w:rPr>
          <w:rFonts w:ascii="Courier New" w:hAnsi="Courier New" w:cs="Courier New"/>
        </w:rPr>
      </w:pPr>
    </w:p>
    <w:p w14:paraId="6B474F38" w14:textId="77777777" w:rsidR="00701E38" w:rsidRPr="00701E38" w:rsidRDefault="00701E38" w:rsidP="00701E38">
      <w:pPr>
        <w:rPr>
          <w:rFonts w:ascii="Courier New" w:hAnsi="Courier New" w:cs="Courier New"/>
        </w:rPr>
      </w:pPr>
      <w:r w:rsidRPr="00701E38">
        <w:rPr>
          <w:rFonts w:ascii="Courier New" w:hAnsi="Courier New" w:cs="Courier New"/>
        </w:rPr>
        <w:t>#!/usr/bin/env python</w:t>
      </w:r>
    </w:p>
    <w:p w14:paraId="29B7147A" w14:textId="77777777" w:rsidR="00701E38" w:rsidRPr="00701E38" w:rsidRDefault="00701E38" w:rsidP="00701E38">
      <w:pPr>
        <w:rPr>
          <w:rFonts w:ascii="Courier New" w:hAnsi="Courier New" w:cs="Courier New"/>
        </w:rPr>
      </w:pPr>
    </w:p>
    <w:p w14:paraId="672B3005" w14:textId="06E702A5" w:rsidR="00701E38" w:rsidRPr="00701E38" w:rsidRDefault="00701E38" w:rsidP="00701E38">
      <w:pPr>
        <w:rPr>
          <w:rFonts w:ascii="Courier New" w:hAnsi="Courier New" w:cs="Courier New"/>
        </w:rPr>
      </w:pPr>
      <w:r>
        <w:rPr>
          <w:rFonts w:ascii="Courier New" w:hAnsi="Courier New" w:cs="Courier New"/>
        </w:rPr>
        <w:t>"""</w:t>
      </w:r>
    </w:p>
    <w:p w14:paraId="4FBD5D1E" w14:textId="26257ADC" w:rsidR="00701E38" w:rsidRPr="00701E38" w:rsidRDefault="00701E38" w:rsidP="00701E38">
      <w:pPr>
        <w:rPr>
          <w:rFonts w:ascii="Courier New" w:hAnsi="Courier New" w:cs="Courier New"/>
        </w:rPr>
      </w:pPr>
      <w:r w:rsidRPr="00701E38">
        <w:rPr>
          <w:rFonts w:ascii="Courier New" w:hAnsi="Courier New" w:cs="Courier New"/>
        </w:rPr>
        <w:t>Tag cloud of the s</w:t>
      </w:r>
      <w:r>
        <w:rPr>
          <w:rFonts w:ascii="Courier New" w:hAnsi="Courier New" w:cs="Courier New"/>
        </w:rPr>
        <w:t>kill keywords (Javascript page)</w:t>
      </w:r>
    </w:p>
    <w:p w14:paraId="2EAA348C" w14:textId="77777777" w:rsidR="00701E38" w:rsidRPr="00701E38" w:rsidRDefault="00701E38" w:rsidP="00701E38">
      <w:pPr>
        <w:rPr>
          <w:rFonts w:ascii="Courier New" w:hAnsi="Courier New" w:cs="Courier New"/>
        </w:rPr>
      </w:pPr>
      <w:r w:rsidRPr="00701E38">
        <w:rPr>
          <w:rFonts w:ascii="Courier New" w:hAnsi="Courier New" w:cs="Courier New"/>
        </w:rPr>
        <w:t>"""</w:t>
      </w:r>
    </w:p>
    <w:p w14:paraId="52AEA0DF" w14:textId="77777777" w:rsidR="00701E38" w:rsidRPr="00701E38" w:rsidRDefault="00701E38" w:rsidP="00701E38">
      <w:pPr>
        <w:rPr>
          <w:rFonts w:ascii="Courier New" w:hAnsi="Courier New" w:cs="Courier New"/>
        </w:rPr>
      </w:pPr>
    </w:p>
    <w:p w14:paraId="105E65D4" w14:textId="77777777" w:rsidR="00701E38" w:rsidRPr="00701E38" w:rsidRDefault="00701E38" w:rsidP="00701E38">
      <w:pPr>
        <w:rPr>
          <w:rFonts w:ascii="Courier New" w:hAnsi="Courier New" w:cs="Courier New"/>
        </w:rPr>
      </w:pPr>
      <w:r w:rsidRPr="00701E38">
        <w:rPr>
          <w:rFonts w:ascii="Courier New" w:hAnsi="Courier New" w:cs="Courier New"/>
        </w:rPr>
        <w:t>import scipy as sp</w:t>
      </w:r>
    </w:p>
    <w:p w14:paraId="10752F30" w14:textId="77777777" w:rsidR="00701E38" w:rsidRPr="00701E38" w:rsidRDefault="00701E38" w:rsidP="00701E38">
      <w:pPr>
        <w:rPr>
          <w:rFonts w:ascii="Courier New" w:hAnsi="Courier New" w:cs="Courier New"/>
        </w:rPr>
      </w:pPr>
      <w:r w:rsidRPr="00701E38">
        <w:rPr>
          <w:rFonts w:ascii="Courier New" w:hAnsi="Courier New" w:cs="Courier New"/>
        </w:rPr>
        <w:t>import sys</w:t>
      </w:r>
    </w:p>
    <w:p w14:paraId="7AA00E9D" w14:textId="77777777" w:rsidR="00701E38" w:rsidRPr="00701E38" w:rsidRDefault="00701E38" w:rsidP="00701E38">
      <w:pPr>
        <w:rPr>
          <w:rFonts w:ascii="Courier New" w:hAnsi="Courier New" w:cs="Courier New"/>
        </w:rPr>
      </w:pPr>
      <w:r w:rsidRPr="00701E38">
        <w:rPr>
          <w:rFonts w:ascii="Courier New" w:hAnsi="Courier New" w:cs="Courier New"/>
        </w:rPr>
        <w:t>import numpy as np</w:t>
      </w:r>
    </w:p>
    <w:p w14:paraId="695D967E" w14:textId="77777777" w:rsidR="00701E38" w:rsidRPr="00701E38" w:rsidRDefault="00701E38" w:rsidP="00701E38">
      <w:pPr>
        <w:rPr>
          <w:rFonts w:ascii="Courier New" w:hAnsi="Courier New" w:cs="Courier New"/>
        </w:rPr>
      </w:pPr>
      <w:r w:rsidRPr="00701E38">
        <w:rPr>
          <w:rFonts w:ascii="Courier New" w:hAnsi="Courier New" w:cs="Courier New"/>
        </w:rPr>
        <w:t>import pandas as pd</w:t>
      </w:r>
    </w:p>
    <w:p w14:paraId="46634A8C" w14:textId="77777777" w:rsidR="00701E38" w:rsidRPr="00701E38" w:rsidRDefault="00701E38" w:rsidP="00701E38">
      <w:pPr>
        <w:rPr>
          <w:rFonts w:ascii="Courier New" w:hAnsi="Courier New" w:cs="Courier New"/>
        </w:rPr>
      </w:pPr>
    </w:p>
    <w:p w14:paraId="6A2FB07A" w14:textId="77777777" w:rsidR="00701E38" w:rsidRPr="00701E38" w:rsidRDefault="00701E38" w:rsidP="00701E38">
      <w:pPr>
        <w:rPr>
          <w:rFonts w:ascii="Courier New" w:hAnsi="Courier New" w:cs="Courier New"/>
        </w:rPr>
      </w:pPr>
      <w:r w:rsidRPr="00701E38">
        <w:rPr>
          <w:rFonts w:ascii="Courier New" w:hAnsi="Courier New" w:cs="Courier New"/>
        </w:rPr>
        <w:t>from StringIO import StringIO</w:t>
      </w:r>
    </w:p>
    <w:p w14:paraId="42922D6F" w14:textId="77777777" w:rsidR="00701E38" w:rsidRPr="00701E38" w:rsidRDefault="00701E38" w:rsidP="00701E38">
      <w:pPr>
        <w:rPr>
          <w:rFonts w:ascii="Courier New" w:hAnsi="Courier New" w:cs="Courier New"/>
        </w:rPr>
      </w:pPr>
      <w:r w:rsidRPr="00701E38">
        <w:rPr>
          <w:rFonts w:ascii="Courier New" w:hAnsi="Courier New" w:cs="Courier New"/>
        </w:rPr>
        <w:t>from sklearn.feature_extraction.text import CountVectorizer</w:t>
      </w:r>
    </w:p>
    <w:p w14:paraId="7CE5D17D" w14:textId="77777777" w:rsidR="00701E38" w:rsidRPr="00701E38" w:rsidRDefault="00701E38" w:rsidP="00701E38">
      <w:pPr>
        <w:rPr>
          <w:rFonts w:ascii="Courier New" w:hAnsi="Courier New" w:cs="Courier New"/>
        </w:rPr>
      </w:pPr>
    </w:p>
    <w:p w14:paraId="17A2A445" w14:textId="77777777" w:rsidR="00701E38" w:rsidRPr="00701E38" w:rsidRDefault="00701E38" w:rsidP="00701E38">
      <w:pPr>
        <w:rPr>
          <w:rFonts w:ascii="Courier New" w:hAnsi="Courier New" w:cs="Courier New"/>
        </w:rPr>
      </w:pPr>
      <w:r w:rsidRPr="00701E38">
        <w:rPr>
          <w:rFonts w:ascii="Courier New" w:hAnsi="Courier New" w:cs="Courier New"/>
        </w:rPr>
        <w:t>rootpath = '/Users/michaelyung/DS_HK_1/finals/mikeyung/'</w:t>
      </w:r>
    </w:p>
    <w:p w14:paraId="5584A848" w14:textId="77777777" w:rsidR="00701E38" w:rsidRPr="00701E38" w:rsidRDefault="00701E38" w:rsidP="00701E38">
      <w:pPr>
        <w:rPr>
          <w:rFonts w:ascii="Courier New" w:hAnsi="Courier New" w:cs="Courier New"/>
        </w:rPr>
      </w:pPr>
      <w:r w:rsidRPr="00701E38">
        <w:rPr>
          <w:rFonts w:ascii="Courier New" w:hAnsi="Courier New" w:cs="Courier New"/>
        </w:rPr>
        <w:t>skillpath = rootpath + 'output_connections_skills.csv'</w:t>
      </w:r>
    </w:p>
    <w:p w14:paraId="5D38BB5B" w14:textId="77777777" w:rsidR="00701E38" w:rsidRPr="00701E38" w:rsidRDefault="00701E38" w:rsidP="00701E38">
      <w:pPr>
        <w:rPr>
          <w:rFonts w:ascii="Courier New" w:hAnsi="Courier New" w:cs="Courier New"/>
        </w:rPr>
      </w:pPr>
      <w:r w:rsidRPr="00701E38">
        <w:rPr>
          <w:rFonts w:ascii="Courier New" w:hAnsi="Courier New" w:cs="Courier New"/>
        </w:rPr>
        <w:t>urlpath = rootpath + 'output_public_urls.csv'</w:t>
      </w:r>
    </w:p>
    <w:p w14:paraId="7AF2A6AC" w14:textId="77777777" w:rsidR="00701E38" w:rsidRPr="00701E38" w:rsidRDefault="00701E38" w:rsidP="00701E38">
      <w:pPr>
        <w:rPr>
          <w:rFonts w:ascii="Courier New" w:hAnsi="Courier New" w:cs="Courier New"/>
        </w:rPr>
      </w:pPr>
    </w:p>
    <w:p w14:paraId="49F10926" w14:textId="77777777" w:rsidR="00701E38" w:rsidRPr="00701E38" w:rsidRDefault="00701E38" w:rsidP="00701E38">
      <w:pPr>
        <w:rPr>
          <w:rFonts w:ascii="Courier New" w:hAnsi="Courier New" w:cs="Courier New"/>
        </w:rPr>
      </w:pPr>
      <w:r w:rsidRPr="00701E38">
        <w:rPr>
          <w:rFonts w:ascii="Courier New" w:hAnsi="Courier New" w:cs="Courier New"/>
        </w:rPr>
        <w:t>print "=== Read in public URLs for future referencing ..."</w:t>
      </w:r>
    </w:p>
    <w:p w14:paraId="3EF8C99A" w14:textId="77777777" w:rsidR="00701E38" w:rsidRPr="00701E38" w:rsidRDefault="00701E38" w:rsidP="00701E38">
      <w:pPr>
        <w:rPr>
          <w:rFonts w:ascii="Courier New" w:hAnsi="Courier New" w:cs="Courier New"/>
        </w:rPr>
      </w:pPr>
      <w:r w:rsidRPr="00701E38">
        <w:rPr>
          <w:rFonts w:ascii="Courier New" w:hAnsi="Courier New" w:cs="Courier New"/>
        </w:rPr>
        <w:t>urlfile = open(urlpath, "r" )</w:t>
      </w:r>
    </w:p>
    <w:p w14:paraId="695AE7C5" w14:textId="77777777" w:rsidR="00701E38" w:rsidRPr="00701E38" w:rsidRDefault="00701E38" w:rsidP="00701E38">
      <w:pPr>
        <w:rPr>
          <w:rFonts w:ascii="Courier New" w:hAnsi="Courier New" w:cs="Courier New"/>
        </w:rPr>
      </w:pPr>
      <w:r w:rsidRPr="00701E38">
        <w:rPr>
          <w:rFonts w:ascii="Courier New" w:hAnsi="Courier New" w:cs="Courier New"/>
        </w:rPr>
        <w:t>allurls = []</w:t>
      </w:r>
    </w:p>
    <w:p w14:paraId="5F7A4DB3" w14:textId="77777777" w:rsidR="00701E38" w:rsidRPr="00701E38" w:rsidRDefault="00701E38" w:rsidP="00701E38">
      <w:pPr>
        <w:rPr>
          <w:rFonts w:ascii="Courier New" w:hAnsi="Courier New" w:cs="Courier New"/>
        </w:rPr>
      </w:pPr>
    </w:p>
    <w:p w14:paraId="7203C3C3" w14:textId="77777777" w:rsidR="00701E38" w:rsidRPr="00701E38" w:rsidRDefault="00701E38" w:rsidP="00701E38">
      <w:pPr>
        <w:rPr>
          <w:rFonts w:ascii="Courier New" w:hAnsi="Courier New" w:cs="Courier New"/>
        </w:rPr>
      </w:pPr>
      <w:r w:rsidRPr="00701E38">
        <w:rPr>
          <w:rFonts w:ascii="Courier New" w:hAnsi="Courier New" w:cs="Courier New"/>
        </w:rPr>
        <w:t>for line in urlfile:</w:t>
      </w:r>
    </w:p>
    <w:p w14:paraId="1579F3B9" w14:textId="77777777" w:rsidR="00701E38" w:rsidRPr="00701E38" w:rsidRDefault="00701E38" w:rsidP="00701E38">
      <w:pPr>
        <w:rPr>
          <w:rFonts w:ascii="Courier New" w:hAnsi="Courier New" w:cs="Courier New"/>
        </w:rPr>
      </w:pPr>
      <w:r w:rsidRPr="00701E38">
        <w:rPr>
          <w:rFonts w:ascii="Courier New" w:hAnsi="Courier New" w:cs="Courier New"/>
        </w:rPr>
        <w:t xml:space="preserve">    allurls.append( line.strip() )</w:t>
      </w:r>
    </w:p>
    <w:p w14:paraId="0287B8A2" w14:textId="77777777" w:rsidR="00701E38" w:rsidRPr="00701E38" w:rsidRDefault="00701E38" w:rsidP="00701E38">
      <w:pPr>
        <w:rPr>
          <w:rFonts w:ascii="Courier New" w:hAnsi="Courier New" w:cs="Courier New"/>
        </w:rPr>
      </w:pPr>
      <w:r w:rsidRPr="00701E38">
        <w:rPr>
          <w:rFonts w:ascii="Courier New" w:hAnsi="Courier New" w:cs="Courier New"/>
        </w:rPr>
        <w:t>urlfile.close()</w:t>
      </w:r>
    </w:p>
    <w:p w14:paraId="2BC2C9B6" w14:textId="77777777" w:rsidR="00701E38" w:rsidRPr="00701E38" w:rsidRDefault="00701E38" w:rsidP="00701E38">
      <w:pPr>
        <w:rPr>
          <w:rFonts w:ascii="Courier New" w:hAnsi="Courier New" w:cs="Courier New"/>
        </w:rPr>
      </w:pPr>
    </w:p>
    <w:p w14:paraId="38B36838" w14:textId="77777777" w:rsidR="00701E38" w:rsidRPr="00701E38" w:rsidRDefault="00701E38" w:rsidP="00701E38">
      <w:pPr>
        <w:rPr>
          <w:rFonts w:ascii="Courier New" w:hAnsi="Courier New" w:cs="Courier New"/>
        </w:rPr>
      </w:pPr>
      <w:r w:rsidRPr="00701E38">
        <w:rPr>
          <w:rFonts w:ascii="Courier New" w:hAnsi="Courier New" w:cs="Courier New"/>
        </w:rPr>
        <w:t>print "=== Read in skill samples ..."</w:t>
      </w:r>
    </w:p>
    <w:p w14:paraId="55B20E46" w14:textId="77777777" w:rsidR="00701E38" w:rsidRPr="00701E38" w:rsidRDefault="00701E38" w:rsidP="00701E38">
      <w:pPr>
        <w:rPr>
          <w:rFonts w:ascii="Courier New" w:hAnsi="Courier New" w:cs="Courier New"/>
        </w:rPr>
      </w:pPr>
      <w:r w:rsidRPr="00701E38">
        <w:rPr>
          <w:rFonts w:ascii="Courier New" w:hAnsi="Courier New" w:cs="Courier New"/>
        </w:rPr>
        <w:t>skillfile = open(skillpath, "r" )</w:t>
      </w:r>
    </w:p>
    <w:p w14:paraId="2ADA7CC8" w14:textId="77777777" w:rsidR="00701E38" w:rsidRPr="00701E38" w:rsidRDefault="00701E38" w:rsidP="00701E38">
      <w:pPr>
        <w:rPr>
          <w:rFonts w:ascii="Courier New" w:hAnsi="Courier New" w:cs="Courier New"/>
        </w:rPr>
      </w:pPr>
      <w:r w:rsidRPr="00701E38">
        <w:rPr>
          <w:rFonts w:ascii="Courier New" w:hAnsi="Courier New" w:cs="Courier New"/>
        </w:rPr>
        <w:t>allskills = []</w:t>
      </w:r>
    </w:p>
    <w:p w14:paraId="1AF1C6F8" w14:textId="77777777" w:rsidR="00701E38" w:rsidRPr="00701E38" w:rsidRDefault="00701E38" w:rsidP="00701E38">
      <w:pPr>
        <w:rPr>
          <w:rFonts w:ascii="Courier New" w:hAnsi="Courier New" w:cs="Courier New"/>
        </w:rPr>
      </w:pPr>
    </w:p>
    <w:p w14:paraId="486AE86B" w14:textId="77777777" w:rsidR="00701E38" w:rsidRPr="00701E38" w:rsidRDefault="00701E38" w:rsidP="00701E38">
      <w:pPr>
        <w:rPr>
          <w:rFonts w:ascii="Courier New" w:hAnsi="Courier New" w:cs="Courier New"/>
        </w:rPr>
      </w:pPr>
      <w:r w:rsidRPr="00701E38">
        <w:rPr>
          <w:rFonts w:ascii="Courier New" w:hAnsi="Courier New" w:cs="Courier New"/>
        </w:rPr>
        <w:t>for line in skillfile:</w:t>
      </w:r>
    </w:p>
    <w:p w14:paraId="48631FEC" w14:textId="77777777" w:rsidR="00701E38" w:rsidRPr="00701E38" w:rsidRDefault="00701E38" w:rsidP="00701E38">
      <w:pPr>
        <w:rPr>
          <w:rFonts w:ascii="Courier New" w:hAnsi="Courier New" w:cs="Courier New"/>
        </w:rPr>
      </w:pPr>
      <w:r w:rsidRPr="00701E38">
        <w:rPr>
          <w:rFonts w:ascii="Courier New" w:hAnsi="Courier New" w:cs="Courier New"/>
        </w:rPr>
        <w:t xml:space="preserve">    allskills.append( line.strip() )</w:t>
      </w:r>
    </w:p>
    <w:p w14:paraId="1DCC6C6A" w14:textId="77777777" w:rsidR="00701E38" w:rsidRPr="00701E38" w:rsidRDefault="00701E38" w:rsidP="00701E38">
      <w:pPr>
        <w:rPr>
          <w:rFonts w:ascii="Courier New" w:hAnsi="Courier New" w:cs="Courier New"/>
        </w:rPr>
      </w:pPr>
      <w:r w:rsidRPr="00701E38">
        <w:rPr>
          <w:rFonts w:ascii="Courier New" w:hAnsi="Courier New" w:cs="Courier New"/>
        </w:rPr>
        <w:t>skillfile.close()</w:t>
      </w:r>
    </w:p>
    <w:p w14:paraId="4667E384" w14:textId="77777777" w:rsidR="00701E38" w:rsidRPr="00701E38" w:rsidRDefault="00701E38" w:rsidP="00701E38">
      <w:pPr>
        <w:rPr>
          <w:rFonts w:ascii="Courier New" w:hAnsi="Courier New" w:cs="Courier New"/>
        </w:rPr>
      </w:pPr>
    </w:p>
    <w:p w14:paraId="38B684F8" w14:textId="77777777" w:rsidR="00701E38" w:rsidRPr="00701E38" w:rsidRDefault="00701E38" w:rsidP="00701E38">
      <w:pPr>
        <w:rPr>
          <w:rFonts w:ascii="Courier New" w:hAnsi="Courier New" w:cs="Courier New"/>
        </w:rPr>
      </w:pPr>
      <w:r w:rsidRPr="00701E38">
        <w:rPr>
          <w:rFonts w:ascii="Courier New" w:hAnsi="Courier New" w:cs="Courier New"/>
        </w:rPr>
        <w:t>print "=== Vectorize the skills ..."</w:t>
      </w:r>
    </w:p>
    <w:p w14:paraId="4D17FDC7" w14:textId="77777777" w:rsidR="00701E38" w:rsidRPr="00701E38" w:rsidRDefault="00701E38" w:rsidP="00701E38">
      <w:pPr>
        <w:rPr>
          <w:rFonts w:ascii="Courier New" w:hAnsi="Courier New" w:cs="Courier New"/>
        </w:rPr>
      </w:pPr>
      <w:r w:rsidRPr="00701E38">
        <w:rPr>
          <w:rFonts w:ascii="Courier New" w:hAnsi="Courier New" w:cs="Courier New"/>
        </w:rPr>
        <w:t>vectorizer = CountVectorizer(min_df=1)</w:t>
      </w:r>
    </w:p>
    <w:p w14:paraId="2C6F9369" w14:textId="77777777" w:rsidR="00701E38" w:rsidRPr="00701E38" w:rsidRDefault="00701E38" w:rsidP="00701E38">
      <w:pPr>
        <w:rPr>
          <w:rFonts w:ascii="Courier New" w:hAnsi="Courier New" w:cs="Courier New"/>
        </w:rPr>
      </w:pPr>
    </w:p>
    <w:p w14:paraId="193A63F9" w14:textId="77777777" w:rsidR="00701E38" w:rsidRPr="00701E38" w:rsidRDefault="00701E38" w:rsidP="00701E38">
      <w:pPr>
        <w:rPr>
          <w:rFonts w:ascii="Courier New" w:hAnsi="Courier New" w:cs="Courier New"/>
        </w:rPr>
      </w:pPr>
      <w:r w:rsidRPr="00701E38">
        <w:rPr>
          <w:rFonts w:ascii="Courier New" w:hAnsi="Courier New" w:cs="Courier New"/>
        </w:rPr>
        <w:t>X = vectorizer.fit_transform(allskills)</w:t>
      </w:r>
    </w:p>
    <w:p w14:paraId="7019FAA1" w14:textId="77777777" w:rsidR="00701E38" w:rsidRPr="00701E38" w:rsidRDefault="00701E38" w:rsidP="00701E38">
      <w:pPr>
        <w:rPr>
          <w:rFonts w:ascii="Courier New" w:hAnsi="Courier New" w:cs="Courier New"/>
        </w:rPr>
      </w:pPr>
    </w:p>
    <w:p w14:paraId="5C225D0B" w14:textId="77777777" w:rsidR="00701E38" w:rsidRPr="00701E38" w:rsidRDefault="00701E38" w:rsidP="00701E38">
      <w:pPr>
        <w:rPr>
          <w:rFonts w:ascii="Courier New" w:hAnsi="Courier New" w:cs="Courier New"/>
        </w:rPr>
      </w:pPr>
      <w:r w:rsidRPr="00701E38">
        <w:rPr>
          <w:rFonts w:ascii="Courier New" w:hAnsi="Courier New" w:cs="Courier New"/>
        </w:rPr>
        <w:t>num_samples, num_features = X.shape</w:t>
      </w:r>
    </w:p>
    <w:p w14:paraId="2D5867B5" w14:textId="77777777" w:rsidR="00701E38" w:rsidRPr="00701E38" w:rsidRDefault="00701E38" w:rsidP="00701E38">
      <w:pPr>
        <w:rPr>
          <w:rFonts w:ascii="Courier New" w:hAnsi="Courier New" w:cs="Courier New"/>
        </w:rPr>
      </w:pPr>
    </w:p>
    <w:p w14:paraId="338F5622" w14:textId="77777777" w:rsidR="00701E38" w:rsidRPr="00701E38" w:rsidRDefault="00701E38" w:rsidP="00701E38">
      <w:pPr>
        <w:rPr>
          <w:rFonts w:ascii="Courier New" w:hAnsi="Courier New" w:cs="Courier New"/>
        </w:rPr>
      </w:pPr>
      <w:r w:rsidRPr="00701E38">
        <w:rPr>
          <w:rFonts w:ascii="Courier New" w:hAnsi="Courier New" w:cs="Courier New"/>
        </w:rPr>
        <w:t>print "===  Number of samples : ", num_samples</w:t>
      </w:r>
    </w:p>
    <w:p w14:paraId="1CE825DA" w14:textId="77777777" w:rsidR="00701E38" w:rsidRPr="00701E38" w:rsidRDefault="00701E38" w:rsidP="00701E38">
      <w:pPr>
        <w:rPr>
          <w:rFonts w:ascii="Courier New" w:hAnsi="Courier New" w:cs="Courier New"/>
        </w:rPr>
      </w:pPr>
      <w:r w:rsidRPr="00701E38">
        <w:rPr>
          <w:rFonts w:ascii="Courier New" w:hAnsi="Courier New" w:cs="Courier New"/>
        </w:rPr>
        <w:t>print "=== Number of features : ", num_features</w:t>
      </w:r>
    </w:p>
    <w:p w14:paraId="1100EB53" w14:textId="77777777" w:rsidR="00701E38" w:rsidRPr="00701E38" w:rsidRDefault="00701E38" w:rsidP="00701E38">
      <w:pPr>
        <w:rPr>
          <w:rFonts w:ascii="Courier New" w:hAnsi="Courier New" w:cs="Courier New"/>
        </w:rPr>
      </w:pPr>
    </w:p>
    <w:p w14:paraId="6B507B6F" w14:textId="77777777" w:rsidR="00701E38" w:rsidRPr="00701E38" w:rsidRDefault="00701E38" w:rsidP="00701E38">
      <w:pPr>
        <w:rPr>
          <w:rFonts w:ascii="Courier New" w:hAnsi="Courier New" w:cs="Courier New"/>
        </w:rPr>
      </w:pPr>
      <w:r w:rsidRPr="00701E38">
        <w:rPr>
          <w:rFonts w:ascii="Courier New" w:hAnsi="Courier New" w:cs="Courier New"/>
        </w:rPr>
        <w:t>my_skills = "IT Strategy Information Technology Cloud Computing IT Management Project Management Security IT Audit PKI Databases Internet Technologies"</w:t>
      </w:r>
    </w:p>
    <w:p w14:paraId="4EE83D05" w14:textId="77777777" w:rsidR="00701E38" w:rsidRPr="00701E38" w:rsidRDefault="00701E38" w:rsidP="00701E38">
      <w:pPr>
        <w:rPr>
          <w:rFonts w:ascii="Courier New" w:hAnsi="Courier New" w:cs="Courier New"/>
        </w:rPr>
      </w:pPr>
    </w:p>
    <w:p w14:paraId="3E79CB7F" w14:textId="77777777" w:rsidR="00701E38" w:rsidRPr="00701E38" w:rsidRDefault="00701E38" w:rsidP="00701E38">
      <w:pPr>
        <w:rPr>
          <w:rFonts w:ascii="Courier New" w:hAnsi="Courier New" w:cs="Courier New"/>
        </w:rPr>
      </w:pPr>
      <w:r w:rsidRPr="00701E38">
        <w:rPr>
          <w:rFonts w:ascii="Courier New" w:hAnsi="Courier New" w:cs="Courier New"/>
        </w:rPr>
        <w:t>my_skills_vec = vectorizer.transform([my_skills])</w:t>
      </w:r>
    </w:p>
    <w:p w14:paraId="16311766" w14:textId="77777777" w:rsidR="00701E38" w:rsidRPr="00701E38" w:rsidRDefault="00701E38" w:rsidP="00701E38">
      <w:pPr>
        <w:rPr>
          <w:rFonts w:ascii="Courier New" w:hAnsi="Courier New" w:cs="Courier New"/>
        </w:rPr>
      </w:pPr>
    </w:p>
    <w:p w14:paraId="745B617E" w14:textId="77777777" w:rsidR="00701E38" w:rsidRPr="00701E38" w:rsidRDefault="00701E38" w:rsidP="00701E38">
      <w:pPr>
        <w:rPr>
          <w:rFonts w:ascii="Courier New" w:hAnsi="Courier New" w:cs="Courier New"/>
        </w:rPr>
      </w:pPr>
      <w:r w:rsidRPr="00701E38">
        <w:rPr>
          <w:rFonts w:ascii="Courier New" w:hAnsi="Courier New" w:cs="Courier New"/>
        </w:rPr>
        <w:t>print "=== Read in my skills ..."</w:t>
      </w:r>
    </w:p>
    <w:p w14:paraId="70B81CE0" w14:textId="77777777" w:rsidR="00701E38" w:rsidRPr="00701E38" w:rsidRDefault="00701E38" w:rsidP="00701E38">
      <w:pPr>
        <w:rPr>
          <w:rFonts w:ascii="Courier New" w:hAnsi="Courier New" w:cs="Courier New"/>
        </w:rPr>
      </w:pPr>
      <w:r w:rsidRPr="00701E38">
        <w:rPr>
          <w:rFonts w:ascii="Courier New" w:hAnsi="Courier New" w:cs="Courier New"/>
        </w:rPr>
        <w:t>print "      My skills : ", my_skills</w:t>
      </w:r>
    </w:p>
    <w:p w14:paraId="3F575A90" w14:textId="77777777" w:rsidR="00701E38" w:rsidRPr="00701E38" w:rsidRDefault="00701E38" w:rsidP="00701E38">
      <w:pPr>
        <w:rPr>
          <w:rFonts w:ascii="Courier New" w:hAnsi="Courier New" w:cs="Courier New"/>
        </w:rPr>
      </w:pPr>
    </w:p>
    <w:p w14:paraId="153A10A5" w14:textId="77777777" w:rsidR="00701E38" w:rsidRPr="00701E38" w:rsidRDefault="00701E38" w:rsidP="00701E38">
      <w:pPr>
        <w:rPr>
          <w:rFonts w:ascii="Courier New" w:hAnsi="Courier New" w:cs="Courier New"/>
        </w:rPr>
      </w:pPr>
      <w:r w:rsidRPr="00701E38">
        <w:rPr>
          <w:rFonts w:ascii="Courier New" w:hAnsi="Courier New" w:cs="Courier New"/>
        </w:rPr>
        <w:t>def dist(v1, v2):</w:t>
      </w:r>
    </w:p>
    <w:p w14:paraId="6F9D449C" w14:textId="77777777" w:rsidR="00701E38" w:rsidRPr="00701E38" w:rsidRDefault="00701E38" w:rsidP="00701E38">
      <w:pPr>
        <w:rPr>
          <w:rFonts w:ascii="Courier New" w:hAnsi="Courier New" w:cs="Courier New"/>
        </w:rPr>
      </w:pPr>
      <w:r w:rsidRPr="00701E38">
        <w:rPr>
          <w:rFonts w:ascii="Courier New" w:hAnsi="Courier New" w:cs="Courier New"/>
        </w:rPr>
        <w:tab/>
        <w:t>delta = v1 - v2</w:t>
      </w:r>
    </w:p>
    <w:p w14:paraId="7F5DF720" w14:textId="77777777" w:rsidR="00701E38" w:rsidRPr="00701E38" w:rsidRDefault="00701E38" w:rsidP="00701E38">
      <w:pPr>
        <w:rPr>
          <w:rFonts w:ascii="Courier New" w:hAnsi="Courier New" w:cs="Courier New"/>
        </w:rPr>
      </w:pPr>
      <w:r w:rsidRPr="00701E38">
        <w:rPr>
          <w:rFonts w:ascii="Courier New" w:hAnsi="Courier New" w:cs="Courier New"/>
        </w:rPr>
        <w:tab/>
        <w:t>return sp.linalg.norm(delta.toarray())</w:t>
      </w:r>
    </w:p>
    <w:p w14:paraId="52DE7A8A" w14:textId="77777777" w:rsidR="00701E38" w:rsidRPr="00701E38" w:rsidRDefault="00701E38" w:rsidP="00701E38">
      <w:pPr>
        <w:rPr>
          <w:rFonts w:ascii="Courier New" w:hAnsi="Courier New" w:cs="Courier New"/>
        </w:rPr>
      </w:pPr>
    </w:p>
    <w:p w14:paraId="3C0FD9F9" w14:textId="77777777" w:rsidR="00701E38" w:rsidRPr="00701E38" w:rsidRDefault="00701E38" w:rsidP="00701E38">
      <w:pPr>
        <w:rPr>
          <w:rFonts w:ascii="Courier New" w:hAnsi="Courier New" w:cs="Courier New"/>
        </w:rPr>
      </w:pPr>
      <w:r w:rsidRPr="00701E38">
        <w:rPr>
          <w:rFonts w:ascii="Courier New" w:hAnsi="Courier New" w:cs="Courier New"/>
        </w:rPr>
        <w:t>def dist_norm(v1, v2):</w:t>
      </w:r>
    </w:p>
    <w:p w14:paraId="4729F721" w14:textId="77777777" w:rsidR="00701E38" w:rsidRPr="00701E38" w:rsidRDefault="00701E38" w:rsidP="00701E38">
      <w:pPr>
        <w:rPr>
          <w:rFonts w:ascii="Courier New" w:hAnsi="Courier New" w:cs="Courier New"/>
        </w:rPr>
      </w:pPr>
      <w:r w:rsidRPr="00701E38">
        <w:rPr>
          <w:rFonts w:ascii="Courier New" w:hAnsi="Courier New" w:cs="Courier New"/>
        </w:rPr>
        <w:tab/>
        <w:t>v1_normalized = v1/sp.linalg.norm(v1.toarray())</w:t>
      </w:r>
    </w:p>
    <w:p w14:paraId="2FFA8661" w14:textId="77777777" w:rsidR="00701E38" w:rsidRPr="00701E38" w:rsidRDefault="00701E38" w:rsidP="00701E38">
      <w:pPr>
        <w:rPr>
          <w:rFonts w:ascii="Courier New" w:hAnsi="Courier New" w:cs="Courier New"/>
        </w:rPr>
      </w:pPr>
      <w:r w:rsidRPr="00701E38">
        <w:rPr>
          <w:rFonts w:ascii="Courier New" w:hAnsi="Courier New" w:cs="Courier New"/>
        </w:rPr>
        <w:tab/>
        <w:t>v2_normalized = v2/sp.linalg.norm(v2.toarray())</w:t>
      </w:r>
    </w:p>
    <w:p w14:paraId="39020577" w14:textId="77777777" w:rsidR="00701E38" w:rsidRPr="00701E38" w:rsidRDefault="00701E38" w:rsidP="00701E38">
      <w:pPr>
        <w:rPr>
          <w:rFonts w:ascii="Courier New" w:hAnsi="Courier New" w:cs="Courier New"/>
        </w:rPr>
      </w:pPr>
      <w:r w:rsidRPr="00701E38">
        <w:rPr>
          <w:rFonts w:ascii="Courier New" w:hAnsi="Courier New" w:cs="Courier New"/>
        </w:rPr>
        <w:tab/>
        <w:t>delta = v1_normalized - v2_normalized</w:t>
      </w:r>
    </w:p>
    <w:p w14:paraId="1D9871FC" w14:textId="77777777" w:rsidR="00701E38" w:rsidRPr="00701E38" w:rsidRDefault="00701E38" w:rsidP="00701E38">
      <w:pPr>
        <w:rPr>
          <w:rFonts w:ascii="Courier New" w:hAnsi="Courier New" w:cs="Courier New"/>
        </w:rPr>
      </w:pPr>
      <w:r w:rsidRPr="00701E38">
        <w:rPr>
          <w:rFonts w:ascii="Courier New" w:hAnsi="Courier New" w:cs="Courier New"/>
        </w:rPr>
        <w:tab/>
        <w:t>return sp.linalg.norm(delta.toarray())</w:t>
      </w:r>
    </w:p>
    <w:p w14:paraId="7C599C85" w14:textId="77777777" w:rsidR="00701E38" w:rsidRPr="00701E38" w:rsidRDefault="00701E38" w:rsidP="00701E38">
      <w:pPr>
        <w:rPr>
          <w:rFonts w:ascii="Courier New" w:hAnsi="Courier New" w:cs="Courier New"/>
        </w:rPr>
      </w:pPr>
    </w:p>
    <w:p w14:paraId="14D6A191" w14:textId="77777777" w:rsidR="00701E38" w:rsidRPr="00701E38" w:rsidRDefault="00701E38" w:rsidP="00701E38">
      <w:pPr>
        <w:rPr>
          <w:rFonts w:ascii="Courier New" w:hAnsi="Courier New" w:cs="Courier New"/>
        </w:rPr>
      </w:pPr>
      <w:r w:rsidRPr="00701E38">
        <w:rPr>
          <w:rFonts w:ascii="Courier New" w:hAnsi="Courier New" w:cs="Courier New"/>
        </w:rPr>
        <w:t>print "=== Normalize the vector ..."</w:t>
      </w:r>
    </w:p>
    <w:p w14:paraId="0900E5E9" w14:textId="77777777" w:rsidR="00701E38" w:rsidRPr="00701E38" w:rsidRDefault="00701E38" w:rsidP="00701E38">
      <w:pPr>
        <w:rPr>
          <w:rFonts w:ascii="Courier New" w:hAnsi="Courier New" w:cs="Courier New"/>
        </w:rPr>
      </w:pPr>
      <w:r w:rsidRPr="00701E38">
        <w:rPr>
          <w:rFonts w:ascii="Courier New" w:hAnsi="Courier New" w:cs="Courier New"/>
        </w:rPr>
        <w:t>print "=== Calculate the Euclidean Distance ..."</w:t>
      </w:r>
    </w:p>
    <w:p w14:paraId="0280D1E6" w14:textId="77777777" w:rsidR="00701E38" w:rsidRPr="00701E38" w:rsidRDefault="00701E38" w:rsidP="00701E38">
      <w:pPr>
        <w:rPr>
          <w:rFonts w:ascii="Courier New" w:hAnsi="Courier New" w:cs="Courier New"/>
        </w:rPr>
      </w:pPr>
      <w:r w:rsidRPr="00701E38">
        <w:rPr>
          <w:rFonts w:ascii="Courier New" w:hAnsi="Courier New" w:cs="Courier New"/>
        </w:rPr>
        <w:t>best_doc = None</w:t>
      </w:r>
    </w:p>
    <w:p w14:paraId="23010527" w14:textId="77777777" w:rsidR="00701E38" w:rsidRPr="00701E38" w:rsidRDefault="00701E38" w:rsidP="00701E38">
      <w:pPr>
        <w:rPr>
          <w:rFonts w:ascii="Courier New" w:hAnsi="Courier New" w:cs="Courier New"/>
        </w:rPr>
      </w:pPr>
      <w:r w:rsidRPr="00701E38">
        <w:rPr>
          <w:rFonts w:ascii="Courier New" w:hAnsi="Courier New" w:cs="Courier New"/>
        </w:rPr>
        <w:t>best_dist = sys.maxint</w:t>
      </w:r>
    </w:p>
    <w:p w14:paraId="792F5D2B" w14:textId="77777777" w:rsidR="00701E38" w:rsidRPr="00701E38" w:rsidRDefault="00701E38" w:rsidP="00701E38">
      <w:pPr>
        <w:rPr>
          <w:rFonts w:ascii="Courier New" w:hAnsi="Courier New" w:cs="Courier New"/>
        </w:rPr>
      </w:pPr>
      <w:r w:rsidRPr="00701E38">
        <w:rPr>
          <w:rFonts w:ascii="Courier New" w:hAnsi="Courier New" w:cs="Courier New"/>
        </w:rPr>
        <w:t>best_i = None</w:t>
      </w:r>
    </w:p>
    <w:p w14:paraId="29162DB6" w14:textId="77777777" w:rsidR="00701E38" w:rsidRPr="00701E38" w:rsidRDefault="00701E38" w:rsidP="00701E38">
      <w:pPr>
        <w:rPr>
          <w:rFonts w:ascii="Courier New" w:hAnsi="Courier New" w:cs="Courier New"/>
        </w:rPr>
      </w:pPr>
      <w:r w:rsidRPr="00701E38">
        <w:rPr>
          <w:rFonts w:ascii="Courier New" w:hAnsi="Courier New" w:cs="Courier New"/>
        </w:rPr>
        <w:t>worst_dist = 0</w:t>
      </w:r>
    </w:p>
    <w:p w14:paraId="52E478F5" w14:textId="77777777" w:rsidR="00701E38" w:rsidRPr="00701E38" w:rsidRDefault="00701E38" w:rsidP="00701E38">
      <w:pPr>
        <w:rPr>
          <w:rFonts w:ascii="Courier New" w:hAnsi="Courier New" w:cs="Courier New"/>
        </w:rPr>
      </w:pPr>
      <w:r w:rsidRPr="00701E38">
        <w:rPr>
          <w:rFonts w:ascii="Courier New" w:hAnsi="Courier New" w:cs="Courier New"/>
        </w:rPr>
        <w:t>worst_i = None</w:t>
      </w:r>
    </w:p>
    <w:p w14:paraId="220120AE" w14:textId="77777777" w:rsidR="00701E38" w:rsidRPr="00701E38" w:rsidRDefault="00701E38" w:rsidP="00701E38">
      <w:pPr>
        <w:rPr>
          <w:rFonts w:ascii="Courier New" w:hAnsi="Courier New" w:cs="Courier New"/>
        </w:rPr>
      </w:pPr>
      <w:r w:rsidRPr="00701E38">
        <w:rPr>
          <w:rFonts w:ascii="Courier New" w:hAnsi="Courier New" w:cs="Courier New"/>
        </w:rPr>
        <w:t>for i in range(0, num_samples):</w:t>
      </w:r>
    </w:p>
    <w:p w14:paraId="204F663D" w14:textId="77777777" w:rsidR="00701E38" w:rsidRPr="00701E38" w:rsidRDefault="00701E38" w:rsidP="00701E38">
      <w:pPr>
        <w:rPr>
          <w:rFonts w:ascii="Courier New" w:hAnsi="Courier New" w:cs="Courier New"/>
        </w:rPr>
      </w:pPr>
      <w:r w:rsidRPr="00701E38">
        <w:rPr>
          <w:rFonts w:ascii="Courier New" w:hAnsi="Courier New" w:cs="Courier New"/>
        </w:rPr>
        <w:tab/>
        <w:t>skill = allskills[i]</w:t>
      </w:r>
    </w:p>
    <w:p w14:paraId="21120063" w14:textId="77777777" w:rsidR="00701E38" w:rsidRPr="00701E38" w:rsidRDefault="00701E38" w:rsidP="00701E38">
      <w:pPr>
        <w:rPr>
          <w:rFonts w:ascii="Courier New" w:hAnsi="Courier New" w:cs="Courier New"/>
        </w:rPr>
      </w:pPr>
    </w:p>
    <w:p w14:paraId="4AA5A1B8" w14:textId="77777777" w:rsidR="00701E38" w:rsidRPr="00701E38" w:rsidRDefault="00701E38" w:rsidP="00701E38">
      <w:pPr>
        <w:rPr>
          <w:rFonts w:ascii="Courier New" w:hAnsi="Courier New" w:cs="Courier New"/>
        </w:rPr>
      </w:pPr>
      <w:r w:rsidRPr="00701E38">
        <w:rPr>
          <w:rFonts w:ascii="Courier New" w:hAnsi="Courier New" w:cs="Courier New"/>
        </w:rPr>
        <w:tab/>
        <w:t>if skill == my_skills:</w:t>
      </w:r>
    </w:p>
    <w:p w14:paraId="4F39DBD2" w14:textId="77777777" w:rsidR="00701E38" w:rsidRPr="00701E38" w:rsidRDefault="00701E38" w:rsidP="00701E38">
      <w:pPr>
        <w:rPr>
          <w:rFonts w:ascii="Courier New" w:hAnsi="Courier New" w:cs="Courier New"/>
        </w:rPr>
      </w:pPr>
      <w:r w:rsidRPr="00701E38">
        <w:rPr>
          <w:rFonts w:ascii="Courier New" w:hAnsi="Courier New" w:cs="Courier New"/>
        </w:rPr>
        <w:tab/>
      </w:r>
      <w:r w:rsidRPr="00701E38">
        <w:rPr>
          <w:rFonts w:ascii="Courier New" w:hAnsi="Courier New" w:cs="Courier New"/>
        </w:rPr>
        <w:tab/>
        <w:t>continue</w:t>
      </w:r>
    </w:p>
    <w:p w14:paraId="79B2E82B" w14:textId="77777777" w:rsidR="00701E38" w:rsidRPr="00701E38" w:rsidRDefault="00701E38" w:rsidP="00701E38">
      <w:pPr>
        <w:rPr>
          <w:rFonts w:ascii="Courier New" w:hAnsi="Courier New" w:cs="Courier New"/>
        </w:rPr>
      </w:pPr>
      <w:r w:rsidRPr="00701E38">
        <w:rPr>
          <w:rFonts w:ascii="Courier New" w:hAnsi="Courier New" w:cs="Courier New"/>
        </w:rPr>
        <w:tab/>
        <w:t>skill_vec = X.getrow(i)</w:t>
      </w:r>
    </w:p>
    <w:p w14:paraId="5F81B480" w14:textId="77777777" w:rsidR="00701E38" w:rsidRPr="00701E38" w:rsidRDefault="00701E38" w:rsidP="00701E38">
      <w:pPr>
        <w:rPr>
          <w:rFonts w:ascii="Courier New" w:hAnsi="Courier New" w:cs="Courier New"/>
        </w:rPr>
      </w:pPr>
      <w:r w:rsidRPr="00701E38">
        <w:rPr>
          <w:rFonts w:ascii="Courier New" w:hAnsi="Courier New" w:cs="Courier New"/>
        </w:rPr>
        <w:tab/>
        <w:t>d = dist_norm(skill_vec, my_skills_vec)</w:t>
      </w:r>
    </w:p>
    <w:p w14:paraId="0DF68E82" w14:textId="77777777" w:rsidR="00701E38" w:rsidRPr="00701E38" w:rsidRDefault="00701E38" w:rsidP="00701E38">
      <w:pPr>
        <w:rPr>
          <w:rFonts w:ascii="Courier New" w:hAnsi="Courier New" w:cs="Courier New"/>
        </w:rPr>
      </w:pPr>
      <w:r w:rsidRPr="00701E38">
        <w:rPr>
          <w:rFonts w:ascii="Courier New" w:hAnsi="Courier New" w:cs="Courier New"/>
        </w:rPr>
        <w:tab/>
        <w:t>if d &lt; best_dist:</w:t>
      </w:r>
    </w:p>
    <w:p w14:paraId="46C5DC4E" w14:textId="77777777" w:rsidR="00701E38" w:rsidRPr="00701E38" w:rsidRDefault="00701E38" w:rsidP="00701E38">
      <w:pPr>
        <w:rPr>
          <w:rFonts w:ascii="Courier New" w:hAnsi="Courier New" w:cs="Courier New"/>
        </w:rPr>
      </w:pPr>
      <w:r w:rsidRPr="00701E38">
        <w:rPr>
          <w:rFonts w:ascii="Courier New" w:hAnsi="Courier New" w:cs="Courier New"/>
        </w:rPr>
        <w:tab/>
      </w:r>
      <w:r w:rsidRPr="00701E38">
        <w:rPr>
          <w:rFonts w:ascii="Courier New" w:hAnsi="Courier New" w:cs="Courier New"/>
        </w:rPr>
        <w:tab/>
        <w:t>best_dist = d</w:t>
      </w:r>
    </w:p>
    <w:p w14:paraId="2FA17653" w14:textId="77777777" w:rsidR="00701E38" w:rsidRPr="00701E38" w:rsidRDefault="00701E38" w:rsidP="00701E38">
      <w:pPr>
        <w:rPr>
          <w:rFonts w:ascii="Courier New" w:hAnsi="Courier New" w:cs="Courier New"/>
        </w:rPr>
      </w:pPr>
      <w:r w:rsidRPr="00701E38">
        <w:rPr>
          <w:rFonts w:ascii="Courier New" w:hAnsi="Courier New" w:cs="Courier New"/>
        </w:rPr>
        <w:tab/>
      </w:r>
      <w:r w:rsidRPr="00701E38">
        <w:rPr>
          <w:rFonts w:ascii="Courier New" w:hAnsi="Courier New" w:cs="Courier New"/>
        </w:rPr>
        <w:tab/>
        <w:t>best_i = i</w:t>
      </w:r>
    </w:p>
    <w:p w14:paraId="60452DC2" w14:textId="77777777" w:rsidR="00701E38" w:rsidRPr="00701E38" w:rsidRDefault="00701E38" w:rsidP="00701E38">
      <w:pPr>
        <w:rPr>
          <w:rFonts w:ascii="Courier New" w:hAnsi="Courier New" w:cs="Courier New"/>
        </w:rPr>
      </w:pPr>
      <w:r w:rsidRPr="00701E38">
        <w:rPr>
          <w:rFonts w:ascii="Courier New" w:hAnsi="Courier New" w:cs="Courier New"/>
        </w:rPr>
        <w:tab/>
        <w:t>if d &gt; worst_dist:</w:t>
      </w:r>
    </w:p>
    <w:p w14:paraId="58F962FC" w14:textId="77777777" w:rsidR="00701E38" w:rsidRPr="00701E38" w:rsidRDefault="00701E38" w:rsidP="00701E38">
      <w:pPr>
        <w:rPr>
          <w:rFonts w:ascii="Courier New" w:hAnsi="Courier New" w:cs="Courier New"/>
        </w:rPr>
      </w:pPr>
      <w:r w:rsidRPr="00701E38">
        <w:rPr>
          <w:rFonts w:ascii="Courier New" w:hAnsi="Courier New" w:cs="Courier New"/>
        </w:rPr>
        <w:tab/>
      </w:r>
      <w:r w:rsidRPr="00701E38">
        <w:rPr>
          <w:rFonts w:ascii="Courier New" w:hAnsi="Courier New" w:cs="Courier New"/>
        </w:rPr>
        <w:tab/>
        <w:t>worst_dist = d</w:t>
      </w:r>
    </w:p>
    <w:p w14:paraId="725752E2" w14:textId="77777777" w:rsidR="00701E38" w:rsidRPr="00701E38" w:rsidRDefault="00701E38" w:rsidP="00701E38">
      <w:pPr>
        <w:rPr>
          <w:rFonts w:ascii="Courier New" w:hAnsi="Courier New" w:cs="Courier New"/>
        </w:rPr>
      </w:pPr>
      <w:r w:rsidRPr="00701E38">
        <w:rPr>
          <w:rFonts w:ascii="Courier New" w:hAnsi="Courier New" w:cs="Courier New"/>
        </w:rPr>
        <w:tab/>
      </w:r>
      <w:r w:rsidRPr="00701E38">
        <w:rPr>
          <w:rFonts w:ascii="Courier New" w:hAnsi="Courier New" w:cs="Courier New"/>
        </w:rPr>
        <w:tab/>
        <w:t>worst_i = i</w:t>
      </w:r>
    </w:p>
    <w:p w14:paraId="1B13932D" w14:textId="77777777" w:rsidR="00701E38" w:rsidRPr="00701E38" w:rsidRDefault="00701E38" w:rsidP="00701E38">
      <w:pPr>
        <w:rPr>
          <w:rFonts w:ascii="Courier New" w:hAnsi="Courier New" w:cs="Courier New"/>
        </w:rPr>
      </w:pPr>
    </w:p>
    <w:p w14:paraId="5901EE8D" w14:textId="77777777" w:rsidR="00701E38" w:rsidRPr="00701E38" w:rsidRDefault="00701E38" w:rsidP="00701E38">
      <w:pPr>
        <w:rPr>
          <w:rFonts w:ascii="Courier New" w:hAnsi="Courier New" w:cs="Courier New"/>
        </w:rPr>
      </w:pPr>
      <w:r w:rsidRPr="00701E38">
        <w:rPr>
          <w:rFonts w:ascii="Courier New" w:hAnsi="Courier New" w:cs="Courier New"/>
        </w:rPr>
        <w:t>print "==========="</w:t>
      </w:r>
    </w:p>
    <w:p w14:paraId="3A2982D2" w14:textId="77777777" w:rsidR="00701E38" w:rsidRPr="00701E38" w:rsidRDefault="00701E38" w:rsidP="00701E38">
      <w:pPr>
        <w:rPr>
          <w:rFonts w:ascii="Courier New" w:hAnsi="Courier New" w:cs="Courier New"/>
        </w:rPr>
      </w:pPr>
      <w:r w:rsidRPr="00701E38">
        <w:rPr>
          <w:rFonts w:ascii="Courier New" w:hAnsi="Courier New" w:cs="Courier New"/>
        </w:rPr>
        <w:t>print "Best skill match is connection # : ", best_i</w:t>
      </w:r>
    </w:p>
    <w:p w14:paraId="658C85D5" w14:textId="77777777" w:rsidR="00701E38" w:rsidRPr="00701E38" w:rsidRDefault="00701E38" w:rsidP="00701E38">
      <w:pPr>
        <w:rPr>
          <w:rFonts w:ascii="Courier New" w:hAnsi="Courier New" w:cs="Courier New"/>
        </w:rPr>
      </w:pPr>
      <w:r w:rsidRPr="00701E38">
        <w:rPr>
          <w:rFonts w:ascii="Courier New" w:hAnsi="Courier New" w:cs="Courier New"/>
        </w:rPr>
        <w:t>print "         With Euclidean distance : ", best_dist</w:t>
      </w:r>
    </w:p>
    <w:p w14:paraId="5AF72A86" w14:textId="77777777" w:rsidR="00701E38" w:rsidRPr="00701E38" w:rsidRDefault="00701E38" w:rsidP="00701E38">
      <w:pPr>
        <w:rPr>
          <w:rFonts w:ascii="Courier New" w:hAnsi="Courier New" w:cs="Courier New"/>
        </w:rPr>
      </w:pPr>
      <w:r w:rsidRPr="00701E38">
        <w:rPr>
          <w:rFonts w:ascii="Courier New" w:hAnsi="Courier New" w:cs="Courier New"/>
        </w:rPr>
        <w:t>print "   Connection's domain knowledge : ", allurls[best_i]</w:t>
      </w:r>
    </w:p>
    <w:p w14:paraId="572730F8" w14:textId="77777777" w:rsidR="00701E38" w:rsidRPr="00701E38" w:rsidRDefault="00701E38" w:rsidP="00701E38">
      <w:pPr>
        <w:rPr>
          <w:rFonts w:ascii="Courier New" w:hAnsi="Courier New" w:cs="Courier New"/>
        </w:rPr>
      </w:pPr>
      <w:r w:rsidRPr="00701E38">
        <w:rPr>
          <w:rFonts w:ascii="Courier New" w:hAnsi="Courier New" w:cs="Courier New"/>
        </w:rPr>
        <w:t>print "  Connection's corresponding URL : ", allskills[best_i]</w:t>
      </w:r>
    </w:p>
    <w:p w14:paraId="158E6F37" w14:textId="77777777" w:rsidR="00701E38" w:rsidRPr="00701E38" w:rsidRDefault="00701E38" w:rsidP="00701E38">
      <w:pPr>
        <w:rPr>
          <w:rFonts w:ascii="Courier New" w:hAnsi="Courier New" w:cs="Courier New"/>
        </w:rPr>
      </w:pPr>
    </w:p>
    <w:p w14:paraId="144D51A6" w14:textId="77777777" w:rsidR="00701E38" w:rsidRPr="00701E38" w:rsidRDefault="00701E38" w:rsidP="00701E38">
      <w:pPr>
        <w:rPr>
          <w:rFonts w:ascii="Courier New" w:hAnsi="Courier New" w:cs="Courier New"/>
        </w:rPr>
      </w:pPr>
      <w:r w:rsidRPr="00701E38">
        <w:rPr>
          <w:rFonts w:ascii="Courier New" w:hAnsi="Courier New" w:cs="Courier New"/>
        </w:rPr>
        <w:t>print "==========="</w:t>
      </w:r>
    </w:p>
    <w:p w14:paraId="7541F769" w14:textId="77777777" w:rsidR="00701E38" w:rsidRPr="00701E38" w:rsidRDefault="00701E38" w:rsidP="00701E38">
      <w:pPr>
        <w:rPr>
          <w:rFonts w:ascii="Courier New" w:hAnsi="Courier New" w:cs="Courier New"/>
        </w:rPr>
      </w:pPr>
      <w:r w:rsidRPr="00701E38">
        <w:rPr>
          <w:rFonts w:ascii="Courier New" w:hAnsi="Courier New" w:cs="Courier New"/>
        </w:rPr>
        <w:t>print "Worst skill match is connection # : ", worst_i</w:t>
      </w:r>
    </w:p>
    <w:p w14:paraId="7EBD7A7E" w14:textId="77777777" w:rsidR="00701E38" w:rsidRPr="00701E38" w:rsidRDefault="00701E38" w:rsidP="00701E38">
      <w:pPr>
        <w:rPr>
          <w:rFonts w:ascii="Courier New" w:hAnsi="Courier New" w:cs="Courier New"/>
        </w:rPr>
      </w:pPr>
      <w:r w:rsidRPr="00701E38">
        <w:rPr>
          <w:rFonts w:ascii="Courier New" w:hAnsi="Courier New" w:cs="Courier New"/>
        </w:rPr>
        <w:t>print "          With Euclidean distance : ", worst_dist</w:t>
      </w:r>
    </w:p>
    <w:p w14:paraId="46111DA6" w14:textId="77777777" w:rsidR="00701E38" w:rsidRPr="00701E38" w:rsidRDefault="00701E38" w:rsidP="00701E38">
      <w:pPr>
        <w:rPr>
          <w:rFonts w:ascii="Courier New" w:hAnsi="Courier New" w:cs="Courier New"/>
        </w:rPr>
      </w:pPr>
      <w:r w:rsidRPr="00701E38">
        <w:rPr>
          <w:rFonts w:ascii="Courier New" w:hAnsi="Courier New" w:cs="Courier New"/>
        </w:rPr>
        <w:t>print "    Connection's domain knowledge : ", allurls[worst_i]</w:t>
      </w:r>
    </w:p>
    <w:p w14:paraId="19AB361C" w14:textId="77777777" w:rsidR="00701E38" w:rsidRPr="00701E38" w:rsidRDefault="00701E38" w:rsidP="00701E38">
      <w:pPr>
        <w:rPr>
          <w:rFonts w:ascii="Courier New" w:hAnsi="Courier New" w:cs="Courier New"/>
        </w:rPr>
      </w:pPr>
      <w:r w:rsidRPr="00701E38">
        <w:rPr>
          <w:rFonts w:ascii="Courier New" w:hAnsi="Courier New" w:cs="Courier New"/>
        </w:rPr>
        <w:t>print "   Connection's corresponding URL : ", allskills[worst_i]</w:t>
      </w:r>
    </w:p>
    <w:p w14:paraId="58478A9D" w14:textId="77777777" w:rsidR="00701E38" w:rsidRPr="00701E38" w:rsidRDefault="00701E38" w:rsidP="00701E38">
      <w:pPr>
        <w:rPr>
          <w:rFonts w:ascii="Courier New" w:hAnsi="Courier New" w:cs="Courier New"/>
        </w:rPr>
      </w:pPr>
    </w:p>
    <w:p w14:paraId="4B9D9CF3" w14:textId="77777777" w:rsidR="00701E38" w:rsidRPr="00701E38" w:rsidRDefault="00701E38" w:rsidP="00701E38">
      <w:pPr>
        <w:rPr>
          <w:rFonts w:ascii="Courier New" w:hAnsi="Courier New" w:cs="Courier New"/>
        </w:rPr>
      </w:pPr>
      <w:r w:rsidRPr="00701E38">
        <w:rPr>
          <w:rFonts w:ascii="Courier New" w:hAnsi="Courier New" w:cs="Courier New"/>
        </w:rPr>
        <w:t># print X.getrow(best_i).toarray()</w:t>
      </w:r>
    </w:p>
    <w:p w14:paraId="789AF00A" w14:textId="77777777" w:rsidR="00701E38" w:rsidRPr="00701E38" w:rsidRDefault="00701E38" w:rsidP="00701E38">
      <w:pPr>
        <w:rPr>
          <w:rFonts w:ascii="Courier New" w:hAnsi="Courier New" w:cs="Courier New"/>
        </w:rPr>
      </w:pPr>
    </w:p>
    <w:p w14:paraId="6AF7A0B3" w14:textId="77777777" w:rsidR="00701E38" w:rsidRPr="00701E38" w:rsidRDefault="00701E38" w:rsidP="00701E38">
      <w:pPr>
        <w:rPr>
          <w:rFonts w:ascii="Courier New" w:hAnsi="Courier New" w:cs="Courier New"/>
        </w:rPr>
      </w:pPr>
    </w:p>
    <w:p w14:paraId="38DCD09D" w14:textId="77777777" w:rsidR="00701E38" w:rsidRPr="00701E38" w:rsidRDefault="00701E38" w:rsidP="00701E38">
      <w:pPr>
        <w:rPr>
          <w:rFonts w:ascii="Courier New" w:hAnsi="Courier New" w:cs="Courier New"/>
        </w:rPr>
      </w:pPr>
    </w:p>
    <w:p w14:paraId="7B90888C" w14:textId="4217F5E3" w:rsidR="00701E38" w:rsidRPr="00701E38" w:rsidRDefault="00701E38" w:rsidP="00701E38">
      <w:pPr>
        <w:rPr>
          <w:rFonts w:ascii="Courier New" w:hAnsi="Courier New" w:cs="Courier New"/>
          <w:b/>
        </w:rPr>
      </w:pPr>
      <w:r>
        <w:rPr>
          <w:sz w:val="24"/>
        </w:rPr>
        <w:br w:type="column"/>
      </w:r>
      <w:r w:rsidRPr="00701E38">
        <w:rPr>
          <w:rFonts w:ascii="Courier New" w:hAnsi="Courier New" w:cs="Courier New"/>
          <w:b/>
        </w:rPr>
        <w:t>Program_4.py – Use KMeans to find clusters and see where the new skill falls in</w:t>
      </w:r>
    </w:p>
    <w:p w14:paraId="2C40D078" w14:textId="77777777" w:rsidR="00701E38" w:rsidRPr="00701E38" w:rsidRDefault="00701E38" w:rsidP="00701E38">
      <w:pPr>
        <w:rPr>
          <w:rFonts w:ascii="Courier New" w:hAnsi="Courier New" w:cs="Courier New"/>
        </w:rPr>
      </w:pPr>
    </w:p>
    <w:p w14:paraId="38335423" w14:textId="77777777" w:rsidR="00701E38" w:rsidRPr="00701E38" w:rsidRDefault="00701E38" w:rsidP="00701E38">
      <w:pPr>
        <w:rPr>
          <w:rFonts w:ascii="Courier New" w:hAnsi="Courier New" w:cs="Courier New"/>
        </w:rPr>
      </w:pPr>
      <w:r w:rsidRPr="00701E38">
        <w:rPr>
          <w:rFonts w:ascii="Courier New" w:hAnsi="Courier New" w:cs="Courier New"/>
        </w:rPr>
        <w:t>"""</w:t>
      </w:r>
    </w:p>
    <w:p w14:paraId="242F8C4C" w14:textId="77777777" w:rsidR="00701E38" w:rsidRPr="00701E38" w:rsidRDefault="00701E38" w:rsidP="00701E38">
      <w:pPr>
        <w:rPr>
          <w:rFonts w:ascii="Courier New" w:hAnsi="Courier New" w:cs="Courier New"/>
        </w:rPr>
      </w:pPr>
      <w:r w:rsidRPr="00701E38">
        <w:rPr>
          <w:rFonts w:ascii="Courier New" w:hAnsi="Courier New" w:cs="Courier New"/>
        </w:rPr>
        <w:t>### GA Data Science Class Final Project</w:t>
      </w:r>
    </w:p>
    <w:p w14:paraId="4F260152" w14:textId="77777777" w:rsidR="00701E38" w:rsidRPr="00701E38" w:rsidRDefault="00701E38" w:rsidP="00701E38">
      <w:pPr>
        <w:rPr>
          <w:rFonts w:ascii="Courier New" w:hAnsi="Courier New" w:cs="Courier New"/>
        </w:rPr>
      </w:pPr>
      <w:r w:rsidRPr="00701E38">
        <w:rPr>
          <w:rFonts w:ascii="Courier New" w:hAnsi="Courier New" w:cs="Courier New"/>
        </w:rPr>
        <w:t>###</w:t>
      </w:r>
    </w:p>
    <w:p w14:paraId="000D8C19" w14:textId="77777777" w:rsidR="00701E38" w:rsidRPr="00701E38" w:rsidRDefault="00701E38" w:rsidP="00701E38">
      <w:pPr>
        <w:rPr>
          <w:rFonts w:ascii="Courier New" w:hAnsi="Courier New" w:cs="Courier New"/>
        </w:rPr>
      </w:pPr>
      <w:r w:rsidRPr="00701E38">
        <w:rPr>
          <w:rFonts w:ascii="Courier New" w:hAnsi="Courier New" w:cs="Courier New"/>
        </w:rPr>
        <w:t>### Michael Yung</w:t>
      </w:r>
    </w:p>
    <w:p w14:paraId="22C43E60" w14:textId="77777777" w:rsidR="00701E38" w:rsidRPr="00701E38" w:rsidRDefault="00701E38" w:rsidP="00701E38">
      <w:pPr>
        <w:rPr>
          <w:rFonts w:ascii="Courier New" w:hAnsi="Courier New" w:cs="Courier New"/>
        </w:rPr>
      </w:pPr>
      <w:r w:rsidRPr="00701E38">
        <w:rPr>
          <w:rFonts w:ascii="Courier New" w:hAnsi="Courier New" w:cs="Courier New"/>
        </w:rPr>
        <w:t>###</w:t>
      </w:r>
    </w:p>
    <w:p w14:paraId="5D99B18E" w14:textId="77777777" w:rsidR="00701E38" w:rsidRPr="00701E38" w:rsidRDefault="00701E38" w:rsidP="00701E38">
      <w:pPr>
        <w:rPr>
          <w:rFonts w:ascii="Courier New" w:hAnsi="Courier New" w:cs="Courier New"/>
        </w:rPr>
      </w:pPr>
      <w:r w:rsidRPr="00701E38">
        <w:rPr>
          <w:rFonts w:ascii="Courier New" w:hAnsi="Courier New" w:cs="Courier New"/>
        </w:rPr>
        <w:t>### program_4.py</w:t>
      </w:r>
    </w:p>
    <w:p w14:paraId="6C3D8367" w14:textId="77777777" w:rsidR="00701E38" w:rsidRPr="00701E38" w:rsidRDefault="00701E38" w:rsidP="00701E38">
      <w:pPr>
        <w:rPr>
          <w:rFonts w:ascii="Courier New" w:hAnsi="Courier New" w:cs="Courier New"/>
        </w:rPr>
      </w:pPr>
      <w:r w:rsidRPr="00701E38">
        <w:rPr>
          <w:rFonts w:ascii="Courier New" w:hAnsi="Courier New" w:cs="Courier New"/>
        </w:rPr>
        <w:t>###</w:t>
      </w:r>
    </w:p>
    <w:p w14:paraId="0EE6F910" w14:textId="77777777" w:rsidR="00701E38" w:rsidRPr="00701E38" w:rsidRDefault="00701E38" w:rsidP="00701E38">
      <w:pPr>
        <w:rPr>
          <w:rFonts w:ascii="Courier New" w:hAnsi="Courier New" w:cs="Courier New"/>
        </w:rPr>
      </w:pPr>
      <w:r w:rsidRPr="00701E38">
        <w:rPr>
          <w:rFonts w:ascii="Courier New" w:hAnsi="Courier New" w:cs="Courier New"/>
        </w:rPr>
        <w:t>### Python program to do clustering</w:t>
      </w:r>
    </w:p>
    <w:p w14:paraId="4DED8AFE" w14:textId="77777777" w:rsidR="00701E38" w:rsidRPr="00701E38" w:rsidRDefault="00701E38" w:rsidP="00701E38">
      <w:pPr>
        <w:rPr>
          <w:rFonts w:ascii="Courier New" w:hAnsi="Courier New" w:cs="Courier New"/>
        </w:rPr>
      </w:pPr>
      <w:r w:rsidRPr="00701E38">
        <w:rPr>
          <w:rFonts w:ascii="Courier New" w:hAnsi="Courier New" w:cs="Courier New"/>
        </w:rPr>
        <w:t>###</w:t>
      </w:r>
    </w:p>
    <w:p w14:paraId="2CFA043F" w14:textId="77777777" w:rsidR="00701E38" w:rsidRPr="00701E38" w:rsidRDefault="00701E38" w:rsidP="00701E38">
      <w:pPr>
        <w:rPr>
          <w:rFonts w:ascii="Courier New" w:hAnsi="Courier New" w:cs="Courier New"/>
        </w:rPr>
      </w:pPr>
      <w:r w:rsidRPr="00701E38">
        <w:rPr>
          <w:rFonts w:ascii="Courier New" w:hAnsi="Courier New" w:cs="Courier New"/>
        </w:rPr>
        <w:t>### Input - Skill files and a new skill set (from my own profile)</w:t>
      </w:r>
    </w:p>
    <w:p w14:paraId="0E81B3CA" w14:textId="77777777" w:rsidR="00701E38" w:rsidRPr="00701E38" w:rsidRDefault="00701E38" w:rsidP="00701E38">
      <w:pPr>
        <w:rPr>
          <w:rFonts w:ascii="Courier New" w:hAnsi="Courier New" w:cs="Courier New"/>
        </w:rPr>
      </w:pPr>
      <w:r w:rsidRPr="00701E38">
        <w:rPr>
          <w:rFonts w:ascii="Courier New" w:hAnsi="Courier New" w:cs="Courier New"/>
        </w:rPr>
        <w:t>### Output -</w:t>
      </w:r>
    </w:p>
    <w:p w14:paraId="20DB0A20" w14:textId="77777777" w:rsidR="00701E38" w:rsidRPr="00701E38" w:rsidRDefault="00701E38" w:rsidP="00701E38">
      <w:pPr>
        <w:rPr>
          <w:rFonts w:ascii="Courier New" w:hAnsi="Courier New" w:cs="Courier New"/>
        </w:rPr>
      </w:pPr>
      <w:r w:rsidRPr="00701E38">
        <w:rPr>
          <w:rFonts w:ascii="Courier New" w:hAnsi="Courier New" w:cs="Courier New"/>
        </w:rPr>
        <w:t>###</w:t>
      </w:r>
    </w:p>
    <w:p w14:paraId="0E203AE1" w14:textId="77777777" w:rsidR="00701E38" w:rsidRPr="00701E38" w:rsidRDefault="00701E38" w:rsidP="00701E38">
      <w:pPr>
        <w:rPr>
          <w:rFonts w:ascii="Courier New" w:hAnsi="Courier New" w:cs="Courier New"/>
        </w:rPr>
      </w:pPr>
      <w:r w:rsidRPr="00701E38">
        <w:rPr>
          <w:rFonts w:ascii="Courier New" w:hAnsi="Courier New" w:cs="Courier New"/>
        </w:rPr>
        <w:t>"""</w:t>
      </w:r>
    </w:p>
    <w:p w14:paraId="057F87A2" w14:textId="77777777" w:rsidR="00701E38" w:rsidRPr="00701E38" w:rsidRDefault="00701E38" w:rsidP="00701E38">
      <w:pPr>
        <w:rPr>
          <w:rFonts w:ascii="Courier New" w:hAnsi="Courier New" w:cs="Courier New"/>
        </w:rPr>
      </w:pPr>
    </w:p>
    <w:p w14:paraId="088306AE" w14:textId="77777777" w:rsidR="00701E38" w:rsidRPr="00701E38" w:rsidRDefault="00701E38" w:rsidP="00701E38">
      <w:pPr>
        <w:rPr>
          <w:rFonts w:ascii="Courier New" w:hAnsi="Courier New" w:cs="Courier New"/>
        </w:rPr>
      </w:pPr>
      <w:r w:rsidRPr="00701E38">
        <w:rPr>
          <w:rFonts w:ascii="Courier New" w:hAnsi="Courier New" w:cs="Courier New"/>
        </w:rPr>
        <w:t>#!/usr/bin/env python</w:t>
      </w:r>
    </w:p>
    <w:p w14:paraId="25A3F6DD" w14:textId="77777777" w:rsidR="00701E38" w:rsidRPr="00701E38" w:rsidRDefault="00701E38" w:rsidP="00701E38">
      <w:pPr>
        <w:rPr>
          <w:rFonts w:ascii="Courier New" w:hAnsi="Courier New" w:cs="Courier New"/>
        </w:rPr>
      </w:pPr>
    </w:p>
    <w:p w14:paraId="1E4231DC" w14:textId="77777777" w:rsidR="00701E38" w:rsidRPr="00701E38" w:rsidRDefault="00701E38" w:rsidP="00701E38">
      <w:pPr>
        <w:rPr>
          <w:rFonts w:ascii="Courier New" w:hAnsi="Courier New" w:cs="Courier New"/>
        </w:rPr>
      </w:pPr>
      <w:r w:rsidRPr="00701E38">
        <w:rPr>
          <w:rFonts w:ascii="Courier New" w:hAnsi="Courier New" w:cs="Courier New"/>
        </w:rPr>
        <w:t>import scipy as sp</w:t>
      </w:r>
    </w:p>
    <w:p w14:paraId="6C7F99E3" w14:textId="77777777" w:rsidR="00701E38" w:rsidRPr="00701E38" w:rsidRDefault="00701E38" w:rsidP="00701E38">
      <w:pPr>
        <w:rPr>
          <w:rFonts w:ascii="Courier New" w:hAnsi="Courier New" w:cs="Courier New"/>
        </w:rPr>
      </w:pPr>
      <w:r w:rsidRPr="00701E38">
        <w:rPr>
          <w:rFonts w:ascii="Courier New" w:hAnsi="Courier New" w:cs="Courier New"/>
        </w:rPr>
        <w:t>import sys</w:t>
      </w:r>
    </w:p>
    <w:p w14:paraId="763F98EA" w14:textId="77777777" w:rsidR="00701E38" w:rsidRPr="00701E38" w:rsidRDefault="00701E38" w:rsidP="00701E38">
      <w:pPr>
        <w:rPr>
          <w:rFonts w:ascii="Courier New" w:hAnsi="Courier New" w:cs="Courier New"/>
        </w:rPr>
      </w:pPr>
      <w:r w:rsidRPr="00701E38">
        <w:rPr>
          <w:rFonts w:ascii="Courier New" w:hAnsi="Courier New" w:cs="Courier New"/>
        </w:rPr>
        <w:t>import numpy as np</w:t>
      </w:r>
    </w:p>
    <w:p w14:paraId="00DA482A" w14:textId="77777777" w:rsidR="00701E38" w:rsidRPr="00701E38" w:rsidRDefault="00701E38" w:rsidP="00701E38">
      <w:pPr>
        <w:rPr>
          <w:rFonts w:ascii="Courier New" w:hAnsi="Courier New" w:cs="Courier New"/>
        </w:rPr>
      </w:pPr>
      <w:r w:rsidRPr="00701E38">
        <w:rPr>
          <w:rFonts w:ascii="Courier New" w:hAnsi="Courier New" w:cs="Courier New"/>
        </w:rPr>
        <w:t>import pandas as pd</w:t>
      </w:r>
    </w:p>
    <w:p w14:paraId="510F302C" w14:textId="77777777" w:rsidR="00701E38" w:rsidRPr="00701E38" w:rsidRDefault="00701E38" w:rsidP="00701E38">
      <w:pPr>
        <w:rPr>
          <w:rFonts w:ascii="Courier New" w:hAnsi="Courier New" w:cs="Courier New"/>
        </w:rPr>
      </w:pPr>
    </w:p>
    <w:p w14:paraId="4EB7FBAD" w14:textId="77777777" w:rsidR="00701E38" w:rsidRPr="00701E38" w:rsidRDefault="00701E38" w:rsidP="00701E38">
      <w:pPr>
        <w:rPr>
          <w:rFonts w:ascii="Courier New" w:hAnsi="Courier New" w:cs="Courier New"/>
        </w:rPr>
      </w:pPr>
      <w:r w:rsidRPr="00701E38">
        <w:rPr>
          <w:rFonts w:ascii="Courier New" w:hAnsi="Courier New" w:cs="Courier New"/>
        </w:rPr>
        <w:t>from StringIO import StringIO</w:t>
      </w:r>
    </w:p>
    <w:p w14:paraId="033EEC2D" w14:textId="77777777" w:rsidR="00701E38" w:rsidRPr="00701E38" w:rsidRDefault="00701E38" w:rsidP="00701E38">
      <w:pPr>
        <w:rPr>
          <w:rFonts w:ascii="Courier New" w:hAnsi="Courier New" w:cs="Courier New"/>
        </w:rPr>
      </w:pPr>
      <w:r w:rsidRPr="00701E38">
        <w:rPr>
          <w:rFonts w:ascii="Courier New" w:hAnsi="Courier New" w:cs="Courier New"/>
        </w:rPr>
        <w:t>from sklearn.feature_extraction.text import CountVectorizer</w:t>
      </w:r>
    </w:p>
    <w:p w14:paraId="1FF72309" w14:textId="77777777" w:rsidR="00701E38" w:rsidRPr="00701E38" w:rsidRDefault="00701E38" w:rsidP="00701E38">
      <w:pPr>
        <w:rPr>
          <w:rFonts w:ascii="Courier New" w:hAnsi="Courier New" w:cs="Courier New"/>
        </w:rPr>
      </w:pPr>
      <w:r w:rsidRPr="00701E38">
        <w:rPr>
          <w:rFonts w:ascii="Courier New" w:hAnsi="Courier New" w:cs="Courier New"/>
        </w:rPr>
        <w:t>import sklearn.datasets</w:t>
      </w:r>
    </w:p>
    <w:p w14:paraId="6707DBF3" w14:textId="77777777" w:rsidR="00701E38" w:rsidRPr="00701E38" w:rsidRDefault="00701E38" w:rsidP="00701E38">
      <w:pPr>
        <w:rPr>
          <w:rFonts w:ascii="Courier New" w:hAnsi="Courier New" w:cs="Courier New"/>
        </w:rPr>
      </w:pPr>
      <w:r w:rsidRPr="00701E38">
        <w:rPr>
          <w:rFonts w:ascii="Courier New" w:hAnsi="Courier New" w:cs="Courier New"/>
        </w:rPr>
        <w:t>from sklearn.cluster import KMeans</w:t>
      </w:r>
    </w:p>
    <w:p w14:paraId="338DD54A" w14:textId="77777777" w:rsidR="00701E38" w:rsidRPr="00701E38" w:rsidRDefault="00701E38" w:rsidP="00701E38">
      <w:pPr>
        <w:rPr>
          <w:rFonts w:ascii="Courier New" w:hAnsi="Courier New" w:cs="Courier New"/>
        </w:rPr>
      </w:pPr>
      <w:r w:rsidRPr="00701E38">
        <w:rPr>
          <w:rFonts w:ascii="Courier New" w:hAnsi="Courier New" w:cs="Courier New"/>
        </w:rPr>
        <w:t>from sklearn.metrics.pairwise import euclidean_distances</w:t>
      </w:r>
    </w:p>
    <w:p w14:paraId="633C53D1" w14:textId="77777777" w:rsidR="00701E38" w:rsidRPr="00701E38" w:rsidRDefault="00701E38" w:rsidP="00701E38">
      <w:pPr>
        <w:rPr>
          <w:rFonts w:ascii="Courier New" w:hAnsi="Courier New" w:cs="Courier New"/>
        </w:rPr>
      </w:pPr>
    </w:p>
    <w:p w14:paraId="1C687443" w14:textId="77777777" w:rsidR="00701E38" w:rsidRPr="00701E38" w:rsidRDefault="00701E38" w:rsidP="00701E38">
      <w:pPr>
        <w:rPr>
          <w:rFonts w:ascii="Courier New" w:hAnsi="Courier New" w:cs="Courier New"/>
        </w:rPr>
      </w:pPr>
      <w:r w:rsidRPr="00701E38">
        <w:rPr>
          <w:rFonts w:ascii="Courier New" w:hAnsi="Courier New" w:cs="Courier New"/>
        </w:rPr>
        <w:t>rootpath = '/Users/michaelyung/DS_HK_1/finals/mikeyung/'</w:t>
      </w:r>
    </w:p>
    <w:p w14:paraId="6E40E110" w14:textId="77777777" w:rsidR="00701E38" w:rsidRPr="00701E38" w:rsidRDefault="00701E38" w:rsidP="00701E38">
      <w:pPr>
        <w:rPr>
          <w:rFonts w:ascii="Courier New" w:hAnsi="Courier New" w:cs="Courier New"/>
        </w:rPr>
      </w:pPr>
      <w:r w:rsidRPr="00701E38">
        <w:rPr>
          <w:rFonts w:ascii="Courier New" w:hAnsi="Courier New" w:cs="Courier New"/>
        </w:rPr>
        <w:t>skillpath = rootpath + 'output_connections_skills.csv'</w:t>
      </w:r>
    </w:p>
    <w:p w14:paraId="4A0721E4" w14:textId="77777777" w:rsidR="00701E38" w:rsidRPr="00701E38" w:rsidRDefault="00701E38" w:rsidP="00701E38">
      <w:pPr>
        <w:rPr>
          <w:rFonts w:ascii="Courier New" w:hAnsi="Courier New" w:cs="Courier New"/>
        </w:rPr>
      </w:pPr>
    </w:p>
    <w:p w14:paraId="0EAC0411" w14:textId="77777777" w:rsidR="00701E38" w:rsidRPr="00701E38" w:rsidRDefault="00701E38" w:rsidP="00701E38">
      <w:pPr>
        <w:rPr>
          <w:rFonts w:ascii="Courier New" w:hAnsi="Courier New" w:cs="Courier New"/>
        </w:rPr>
      </w:pPr>
      <w:r w:rsidRPr="00701E38">
        <w:rPr>
          <w:rFonts w:ascii="Courier New" w:hAnsi="Courier New" w:cs="Courier New"/>
        </w:rPr>
        <w:t>"""</w:t>
      </w:r>
    </w:p>
    <w:p w14:paraId="7824CAA7" w14:textId="77777777" w:rsidR="00701E38" w:rsidRPr="00701E38" w:rsidRDefault="00701E38" w:rsidP="00701E38">
      <w:pPr>
        <w:rPr>
          <w:rFonts w:ascii="Courier New" w:hAnsi="Courier New" w:cs="Courier New"/>
        </w:rPr>
      </w:pPr>
      <w:r w:rsidRPr="00701E38">
        <w:rPr>
          <w:rFonts w:ascii="Courier New" w:hAnsi="Courier New" w:cs="Courier New"/>
        </w:rPr>
        <w:t>Read in all the skills</w:t>
      </w:r>
    </w:p>
    <w:p w14:paraId="367F57A3" w14:textId="77777777" w:rsidR="00701E38" w:rsidRPr="00701E38" w:rsidRDefault="00701E38" w:rsidP="00701E38">
      <w:pPr>
        <w:rPr>
          <w:rFonts w:ascii="Courier New" w:hAnsi="Courier New" w:cs="Courier New"/>
        </w:rPr>
      </w:pPr>
      <w:r w:rsidRPr="00701E38">
        <w:rPr>
          <w:rFonts w:ascii="Courier New" w:hAnsi="Courier New" w:cs="Courier New"/>
        </w:rPr>
        <w:t>Learn the vocabulary dictionary and return the count vectors</w:t>
      </w:r>
    </w:p>
    <w:p w14:paraId="4E51E281" w14:textId="77777777" w:rsidR="00701E38" w:rsidRPr="00701E38" w:rsidRDefault="00701E38" w:rsidP="00701E38">
      <w:pPr>
        <w:rPr>
          <w:rFonts w:ascii="Courier New" w:hAnsi="Courier New" w:cs="Courier New"/>
        </w:rPr>
      </w:pPr>
      <w:r w:rsidRPr="00701E38">
        <w:rPr>
          <w:rFonts w:ascii="Courier New" w:hAnsi="Courier New" w:cs="Courier New"/>
        </w:rPr>
        <w:t>"""</w:t>
      </w:r>
    </w:p>
    <w:p w14:paraId="366B43FC" w14:textId="77777777" w:rsidR="00701E38" w:rsidRPr="00701E38" w:rsidRDefault="00701E38" w:rsidP="00701E38">
      <w:pPr>
        <w:rPr>
          <w:rFonts w:ascii="Courier New" w:hAnsi="Courier New" w:cs="Courier New"/>
        </w:rPr>
      </w:pPr>
    </w:p>
    <w:p w14:paraId="4C1BDB36" w14:textId="77777777" w:rsidR="00701E38" w:rsidRPr="00701E38" w:rsidRDefault="00701E38" w:rsidP="00701E38">
      <w:pPr>
        <w:rPr>
          <w:rFonts w:ascii="Courier New" w:hAnsi="Courier New" w:cs="Courier New"/>
        </w:rPr>
      </w:pPr>
      <w:r w:rsidRPr="00701E38">
        <w:rPr>
          <w:rFonts w:ascii="Courier New" w:hAnsi="Courier New" w:cs="Courier New"/>
        </w:rPr>
        <w:t>print "=== Reading in skill samples ..."</w:t>
      </w:r>
    </w:p>
    <w:p w14:paraId="63B57717" w14:textId="77777777" w:rsidR="00701E38" w:rsidRPr="00701E38" w:rsidRDefault="00701E38" w:rsidP="00701E38">
      <w:pPr>
        <w:rPr>
          <w:rFonts w:ascii="Courier New" w:hAnsi="Courier New" w:cs="Courier New"/>
        </w:rPr>
      </w:pPr>
      <w:r w:rsidRPr="00701E38">
        <w:rPr>
          <w:rFonts w:ascii="Courier New" w:hAnsi="Courier New" w:cs="Courier New"/>
        </w:rPr>
        <w:t>skillfile = open(skillpath, "r" )</w:t>
      </w:r>
    </w:p>
    <w:p w14:paraId="43A68A57" w14:textId="77777777" w:rsidR="00701E38" w:rsidRPr="00701E38" w:rsidRDefault="00701E38" w:rsidP="00701E38">
      <w:pPr>
        <w:rPr>
          <w:rFonts w:ascii="Courier New" w:hAnsi="Courier New" w:cs="Courier New"/>
        </w:rPr>
      </w:pPr>
      <w:r w:rsidRPr="00701E38">
        <w:rPr>
          <w:rFonts w:ascii="Courier New" w:hAnsi="Courier New" w:cs="Courier New"/>
        </w:rPr>
        <w:t>allskills = []</w:t>
      </w:r>
    </w:p>
    <w:p w14:paraId="67161567" w14:textId="77777777" w:rsidR="00701E38" w:rsidRPr="00701E38" w:rsidRDefault="00701E38" w:rsidP="00701E38">
      <w:pPr>
        <w:rPr>
          <w:rFonts w:ascii="Courier New" w:hAnsi="Courier New" w:cs="Courier New"/>
        </w:rPr>
      </w:pPr>
    </w:p>
    <w:p w14:paraId="553FFC8A" w14:textId="77777777" w:rsidR="00701E38" w:rsidRPr="00701E38" w:rsidRDefault="00701E38" w:rsidP="00701E38">
      <w:pPr>
        <w:rPr>
          <w:rFonts w:ascii="Courier New" w:hAnsi="Courier New" w:cs="Courier New"/>
        </w:rPr>
      </w:pPr>
      <w:r w:rsidRPr="00701E38">
        <w:rPr>
          <w:rFonts w:ascii="Courier New" w:hAnsi="Courier New" w:cs="Courier New"/>
        </w:rPr>
        <w:t>for line in skillfile:</w:t>
      </w:r>
    </w:p>
    <w:p w14:paraId="12C81819" w14:textId="77777777" w:rsidR="00701E38" w:rsidRPr="00701E38" w:rsidRDefault="00701E38" w:rsidP="00701E38">
      <w:pPr>
        <w:rPr>
          <w:rFonts w:ascii="Courier New" w:hAnsi="Courier New" w:cs="Courier New"/>
        </w:rPr>
      </w:pPr>
      <w:r w:rsidRPr="00701E38">
        <w:rPr>
          <w:rFonts w:ascii="Courier New" w:hAnsi="Courier New" w:cs="Courier New"/>
        </w:rPr>
        <w:t xml:space="preserve">    allskills.append( line.strip() )</w:t>
      </w:r>
    </w:p>
    <w:p w14:paraId="21512205" w14:textId="77777777" w:rsidR="00701E38" w:rsidRPr="00701E38" w:rsidRDefault="00701E38" w:rsidP="00701E38">
      <w:pPr>
        <w:rPr>
          <w:rFonts w:ascii="Courier New" w:hAnsi="Courier New" w:cs="Courier New"/>
        </w:rPr>
      </w:pPr>
      <w:r w:rsidRPr="00701E38">
        <w:rPr>
          <w:rFonts w:ascii="Courier New" w:hAnsi="Courier New" w:cs="Courier New"/>
        </w:rPr>
        <w:t>skillfile.close()</w:t>
      </w:r>
    </w:p>
    <w:p w14:paraId="4092D05D" w14:textId="77777777" w:rsidR="00701E38" w:rsidRPr="00701E38" w:rsidRDefault="00701E38" w:rsidP="00701E38">
      <w:pPr>
        <w:rPr>
          <w:rFonts w:ascii="Courier New" w:hAnsi="Courier New" w:cs="Courier New"/>
        </w:rPr>
      </w:pPr>
    </w:p>
    <w:p w14:paraId="5B50629D" w14:textId="77777777" w:rsidR="00701E38" w:rsidRPr="00701E38" w:rsidRDefault="00701E38" w:rsidP="00701E38">
      <w:pPr>
        <w:rPr>
          <w:rFonts w:ascii="Courier New" w:hAnsi="Courier New" w:cs="Courier New"/>
        </w:rPr>
      </w:pPr>
      <w:r w:rsidRPr="00701E38">
        <w:rPr>
          <w:rFonts w:ascii="Courier New" w:hAnsi="Courier New" w:cs="Courier New"/>
        </w:rPr>
        <w:t>#print allskills</w:t>
      </w:r>
    </w:p>
    <w:p w14:paraId="35E41147" w14:textId="77777777" w:rsidR="00701E38" w:rsidRPr="00701E38" w:rsidRDefault="00701E38" w:rsidP="00701E38">
      <w:pPr>
        <w:rPr>
          <w:rFonts w:ascii="Courier New" w:hAnsi="Courier New" w:cs="Courier New"/>
        </w:rPr>
      </w:pPr>
      <w:r w:rsidRPr="00701E38">
        <w:rPr>
          <w:rFonts w:ascii="Courier New" w:hAnsi="Courier New" w:cs="Courier New"/>
        </w:rPr>
        <w:t>#raw_input("Press Enter to continue...")</w:t>
      </w:r>
    </w:p>
    <w:p w14:paraId="0977AE62" w14:textId="77777777" w:rsidR="00701E38" w:rsidRPr="00701E38" w:rsidRDefault="00701E38" w:rsidP="00701E38">
      <w:pPr>
        <w:rPr>
          <w:rFonts w:ascii="Courier New" w:hAnsi="Courier New" w:cs="Courier New"/>
        </w:rPr>
      </w:pPr>
    </w:p>
    <w:p w14:paraId="4F69940E" w14:textId="77777777" w:rsidR="00701E38" w:rsidRPr="00701E38" w:rsidRDefault="00701E38" w:rsidP="00701E38">
      <w:pPr>
        <w:rPr>
          <w:rFonts w:ascii="Courier New" w:hAnsi="Courier New" w:cs="Courier New"/>
        </w:rPr>
      </w:pPr>
      <w:r w:rsidRPr="00701E38">
        <w:rPr>
          <w:rFonts w:ascii="Courier New" w:hAnsi="Courier New" w:cs="Courier New"/>
        </w:rPr>
        <w:t>"""</w:t>
      </w:r>
    </w:p>
    <w:p w14:paraId="2061CE9B" w14:textId="77777777" w:rsidR="00701E38" w:rsidRPr="00701E38" w:rsidRDefault="00701E38" w:rsidP="00701E38">
      <w:pPr>
        <w:rPr>
          <w:rFonts w:ascii="Courier New" w:hAnsi="Courier New" w:cs="Courier New"/>
        </w:rPr>
      </w:pPr>
      <w:r w:rsidRPr="00701E38">
        <w:rPr>
          <w:rFonts w:ascii="Courier New" w:hAnsi="Courier New" w:cs="Courier New"/>
        </w:rPr>
        <w:t>Vectorize the skills</w:t>
      </w:r>
    </w:p>
    <w:p w14:paraId="633FCAE7" w14:textId="77777777" w:rsidR="00701E38" w:rsidRPr="00701E38" w:rsidRDefault="00701E38" w:rsidP="00701E38">
      <w:pPr>
        <w:rPr>
          <w:rFonts w:ascii="Courier New" w:hAnsi="Courier New" w:cs="Courier New"/>
        </w:rPr>
      </w:pPr>
      <w:r w:rsidRPr="00701E38">
        <w:rPr>
          <w:rFonts w:ascii="Courier New" w:hAnsi="Courier New" w:cs="Courier New"/>
        </w:rPr>
        <w:t>X is array of word label and the count for each connection's skills</w:t>
      </w:r>
    </w:p>
    <w:p w14:paraId="2157DB68" w14:textId="77777777" w:rsidR="00701E38" w:rsidRPr="00701E38" w:rsidRDefault="00701E38" w:rsidP="00701E38">
      <w:pPr>
        <w:rPr>
          <w:rFonts w:ascii="Courier New" w:hAnsi="Courier New" w:cs="Courier New"/>
        </w:rPr>
      </w:pPr>
      <w:r w:rsidRPr="00701E38">
        <w:rPr>
          <w:rFonts w:ascii="Courier New" w:hAnsi="Courier New" w:cs="Courier New"/>
        </w:rPr>
        <w:t>"""</w:t>
      </w:r>
    </w:p>
    <w:p w14:paraId="4288F64E" w14:textId="77777777" w:rsidR="00701E38" w:rsidRPr="00701E38" w:rsidRDefault="00701E38" w:rsidP="00701E38">
      <w:pPr>
        <w:rPr>
          <w:rFonts w:ascii="Courier New" w:hAnsi="Courier New" w:cs="Courier New"/>
        </w:rPr>
      </w:pPr>
    </w:p>
    <w:p w14:paraId="1B5DD9CB" w14:textId="77777777" w:rsidR="00701E38" w:rsidRPr="00701E38" w:rsidRDefault="00701E38" w:rsidP="00701E38">
      <w:pPr>
        <w:rPr>
          <w:rFonts w:ascii="Courier New" w:hAnsi="Courier New" w:cs="Courier New"/>
        </w:rPr>
      </w:pPr>
      <w:r w:rsidRPr="00701E38">
        <w:rPr>
          <w:rFonts w:ascii="Courier New" w:hAnsi="Courier New" w:cs="Courier New"/>
        </w:rPr>
        <w:t>print "=== Vectorizing the skills ..."</w:t>
      </w:r>
    </w:p>
    <w:p w14:paraId="7A78F0D9" w14:textId="77777777" w:rsidR="00701E38" w:rsidRPr="00701E38" w:rsidRDefault="00701E38" w:rsidP="00701E38">
      <w:pPr>
        <w:rPr>
          <w:rFonts w:ascii="Courier New" w:hAnsi="Courier New" w:cs="Courier New"/>
        </w:rPr>
      </w:pPr>
    </w:p>
    <w:p w14:paraId="0CBCA634" w14:textId="77777777" w:rsidR="00701E38" w:rsidRPr="00701E38" w:rsidRDefault="00701E38" w:rsidP="00701E38">
      <w:pPr>
        <w:rPr>
          <w:rFonts w:ascii="Courier New" w:hAnsi="Courier New" w:cs="Courier New"/>
        </w:rPr>
      </w:pPr>
      <w:r w:rsidRPr="00701E38">
        <w:rPr>
          <w:rFonts w:ascii="Courier New" w:hAnsi="Courier New" w:cs="Courier New"/>
        </w:rPr>
        <w:t>vectorizer = CountVectorizer(min_df=1)</w:t>
      </w:r>
    </w:p>
    <w:p w14:paraId="3C40C5A0" w14:textId="77777777" w:rsidR="00701E38" w:rsidRPr="00701E38" w:rsidRDefault="00701E38" w:rsidP="00701E38">
      <w:pPr>
        <w:rPr>
          <w:rFonts w:ascii="Courier New" w:hAnsi="Courier New" w:cs="Courier New"/>
        </w:rPr>
      </w:pPr>
      <w:r w:rsidRPr="00701E38">
        <w:rPr>
          <w:rFonts w:ascii="Courier New" w:hAnsi="Courier New" w:cs="Courier New"/>
        </w:rPr>
        <w:t>X = vectorizer.fit_transform(allskills)</w:t>
      </w:r>
    </w:p>
    <w:p w14:paraId="1BEA4F76" w14:textId="77777777" w:rsidR="00701E38" w:rsidRPr="00701E38" w:rsidRDefault="00701E38" w:rsidP="00701E38">
      <w:pPr>
        <w:rPr>
          <w:rFonts w:ascii="Courier New" w:hAnsi="Courier New" w:cs="Courier New"/>
        </w:rPr>
      </w:pPr>
    </w:p>
    <w:p w14:paraId="06F72E86" w14:textId="77777777" w:rsidR="00701E38" w:rsidRPr="00701E38" w:rsidRDefault="00701E38" w:rsidP="00701E38">
      <w:pPr>
        <w:rPr>
          <w:rFonts w:ascii="Courier New" w:hAnsi="Courier New" w:cs="Courier New"/>
        </w:rPr>
      </w:pPr>
      <w:r w:rsidRPr="00701E38">
        <w:rPr>
          <w:rFonts w:ascii="Courier New" w:hAnsi="Courier New" w:cs="Courier New"/>
        </w:rPr>
        <w:t>print "=== Skill Vector"</w:t>
      </w:r>
    </w:p>
    <w:p w14:paraId="0D5EAA74" w14:textId="24562925" w:rsidR="00701E38" w:rsidRPr="00701E38" w:rsidRDefault="00701E38" w:rsidP="00701E38">
      <w:pPr>
        <w:rPr>
          <w:rFonts w:ascii="Courier New" w:hAnsi="Courier New" w:cs="Courier New"/>
        </w:rPr>
      </w:pPr>
      <w:r>
        <w:rPr>
          <w:rFonts w:ascii="Courier New" w:hAnsi="Courier New" w:cs="Courier New"/>
        </w:rPr>
        <w:t>print X.toarray()</w:t>
      </w:r>
    </w:p>
    <w:p w14:paraId="03BDCF87" w14:textId="77777777" w:rsidR="00701E38" w:rsidRPr="00701E38" w:rsidRDefault="00701E38" w:rsidP="00701E38">
      <w:pPr>
        <w:rPr>
          <w:rFonts w:ascii="Courier New" w:hAnsi="Courier New" w:cs="Courier New"/>
        </w:rPr>
      </w:pPr>
    </w:p>
    <w:p w14:paraId="1EB61591" w14:textId="79469885" w:rsidR="00701E38" w:rsidRPr="00701E38" w:rsidRDefault="00701E38" w:rsidP="00701E38">
      <w:pPr>
        <w:rPr>
          <w:rFonts w:ascii="Courier New" w:hAnsi="Courier New" w:cs="Courier New"/>
        </w:rPr>
      </w:pPr>
      <w:r w:rsidRPr="00701E38">
        <w:rPr>
          <w:rFonts w:ascii="Courier New" w:hAnsi="Courier New" w:cs="Courier New"/>
        </w:rPr>
        <w:t>raw_input("Press Enter to continue...")</w:t>
      </w:r>
    </w:p>
    <w:p w14:paraId="4A660CD4" w14:textId="77777777" w:rsidR="00701E38" w:rsidRPr="00701E38" w:rsidRDefault="00701E38" w:rsidP="00701E38">
      <w:pPr>
        <w:rPr>
          <w:rFonts w:ascii="Courier New" w:hAnsi="Courier New" w:cs="Courier New"/>
        </w:rPr>
      </w:pPr>
    </w:p>
    <w:p w14:paraId="480700D9" w14:textId="77777777" w:rsidR="00701E38" w:rsidRPr="00701E38" w:rsidRDefault="00701E38" w:rsidP="00701E38">
      <w:pPr>
        <w:rPr>
          <w:rFonts w:ascii="Courier New" w:hAnsi="Courier New" w:cs="Courier New"/>
        </w:rPr>
      </w:pPr>
      <w:r w:rsidRPr="00701E38">
        <w:rPr>
          <w:rFonts w:ascii="Courier New" w:hAnsi="Courier New" w:cs="Courier New"/>
        </w:rPr>
        <w:t>num_samples, num_features = X.shape</w:t>
      </w:r>
    </w:p>
    <w:p w14:paraId="4FB86AE2" w14:textId="77777777" w:rsidR="00701E38" w:rsidRPr="00701E38" w:rsidRDefault="00701E38" w:rsidP="00701E38">
      <w:pPr>
        <w:rPr>
          <w:rFonts w:ascii="Courier New" w:hAnsi="Courier New" w:cs="Courier New"/>
        </w:rPr>
      </w:pPr>
    </w:p>
    <w:p w14:paraId="70E94913" w14:textId="77777777" w:rsidR="00701E38" w:rsidRPr="00701E38" w:rsidRDefault="00701E38" w:rsidP="00701E38">
      <w:pPr>
        <w:rPr>
          <w:rFonts w:ascii="Courier New" w:hAnsi="Courier New" w:cs="Courier New"/>
        </w:rPr>
      </w:pPr>
      <w:r w:rsidRPr="00701E38">
        <w:rPr>
          <w:rFonts w:ascii="Courier New" w:hAnsi="Courier New" w:cs="Courier New"/>
        </w:rPr>
        <w:t>print "=== Skill Vector Shape"</w:t>
      </w:r>
    </w:p>
    <w:p w14:paraId="40A54A19" w14:textId="77777777" w:rsidR="00701E38" w:rsidRPr="00701E38" w:rsidRDefault="00701E38" w:rsidP="00701E38">
      <w:pPr>
        <w:rPr>
          <w:rFonts w:ascii="Courier New" w:hAnsi="Courier New" w:cs="Courier New"/>
        </w:rPr>
      </w:pPr>
      <w:r w:rsidRPr="00701E38">
        <w:rPr>
          <w:rFonts w:ascii="Courier New" w:hAnsi="Courier New" w:cs="Courier New"/>
        </w:rPr>
        <w:t>print "===  Number of samples : ", num_samples</w:t>
      </w:r>
    </w:p>
    <w:p w14:paraId="20188603" w14:textId="77777777" w:rsidR="00701E38" w:rsidRPr="00701E38" w:rsidRDefault="00701E38" w:rsidP="00701E38">
      <w:pPr>
        <w:rPr>
          <w:rFonts w:ascii="Courier New" w:hAnsi="Courier New" w:cs="Courier New"/>
        </w:rPr>
      </w:pPr>
      <w:r w:rsidRPr="00701E38">
        <w:rPr>
          <w:rFonts w:ascii="Courier New" w:hAnsi="Courier New" w:cs="Courier New"/>
        </w:rPr>
        <w:t>print "=== Number of features : ", num_features</w:t>
      </w:r>
    </w:p>
    <w:p w14:paraId="67D9EE44" w14:textId="77777777" w:rsidR="00701E38" w:rsidRPr="00701E38" w:rsidRDefault="00701E38" w:rsidP="00701E38">
      <w:pPr>
        <w:rPr>
          <w:rFonts w:ascii="Courier New" w:hAnsi="Courier New" w:cs="Courier New"/>
        </w:rPr>
      </w:pPr>
    </w:p>
    <w:p w14:paraId="2E9683FE" w14:textId="77777777" w:rsidR="00701E38" w:rsidRPr="00701E38" w:rsidRDefault="00701E38" w:rsidP="00701E38">
      <w:pPr>
        <w:rPr>
          <w:rFonts w:ascii="Courier New" w:hAnsi="Courier New" w:cs="Courier New"/>
        </w:rPr>
      </w:pPr>
      <w:r w:rsidRPr="00701E38">
        <w:rPr>
          <w:rFonts w:ascii="Courier New" w:hAnsi="Courier New" w:cs="Courier New"/>
        </w:rPr>
        <w:t>"""</w:t>
      </w:r>
    </w:p>
    <w:p w14:paraId="5F526038" w14:textId="77777777" w:rsidR="00701E38" w:rsidRPr="00701E38" w:rsidRDefault="00701E38" w:rsidP="00701E38">
      <w:pPr>
        <w:rPr>
          <w:rFonts w:ascii="Courier New" w:hAnsi="Courier New" w:cs="Courier New"/>
        </w:rPr>
      </w:pPr>
      <w:r w:rsidRPr="00701E38">
        <w:rPr>
          <w:rFonts w:ascii="Courier New" w:hAnsi="Courier New" w:cs="Courier New"/>
        </w:rPr>
        <w:t>Set number of clusters and start KMeans</w:t>
      </w:r>
    </w:p>
    <w:p w14:paraId="76421FFA" w14:textId="77777777" w:rsidR="00701E38" w:rsidRPr="00701E38" w:rsidRDefault="00701E38" w:rsidP="00701E38">
      <w:pPr>
        <w:rPr>
          <w:rFonts w:ascii="Courier New" w:hAnsi="Courier New" w:cs="Courier New"/>
        </w:rPr>
      </w:pPr>
      <w:r w:rsidRPr="00701E38">
        <w:rPr>
          <w:rFonts w:ascii="Courier New" w:hAnsi="Courier New" w:cs="Courier New"/>
        </w:rPr>
        <w:t>Form clusters ...</w:t>
      </w:r>
    </w:p>
    <w:p w14:paraId="61D1BFA4" w14:textId="77777777" w:rsidR="00701E38" w:rsidRPr="00701E38" w:rsidRDefault="00701E38" w:rsidP="00701E38">
      <w:pPr>
        <w:rPr>
          <w:rFonts w:ascii="Courier New" w:hAnsi="Courier New" w:cs="Courier New"/>
        </w:rPr>
      </w:pPr>
      <w:r w:rsidRPr="00701E38">
        <w:rPr>
          <w:rFonts w:ascii="Courier New" w:hAnsi="Courier New" w:cs="Courier New"/>
        </w:rPr>
        <w:t>"""</w:t>
      </w:r>
    </w:p>
    <w:p w14:paraId="46B1E04D" w14:textId="77777777" w:rsidR="00701E38" w:rsidRPr="00701E38" w:rsidRDefault="00701E38" w:rsidP="00701E38">
      <w:pPr>
        <w:rPr>
          <w:rFonts w:ascii="Courier New" w:hAnsi="Courier New" w:cs="Courier New"/>
        </w:rPr>
      </w:pPr>
    </w:p>
    <w:p w14:paraId="30F6CF21" w14:textId="77777777" w:rsidR="00701E38" w:rsidRPr="00701E38" w:rsidRDefault="00701E38" w:rsidP="00701E38">
      <w:pPr>
        <w:rPr>
          <w:rFonts w:ascii="Courier New" w:hAnsi="Courier New" w:cs="Courier New"/>
        </w:rPr>
      </w:pPr>
      <w:r w:rsidRPr="00701E38">
        <w:rPr>
          <w:rFonts w:ascii="Courier New" w:hAnsi="Courier New" w:cs="Courier New"/>
        </w:rPr>
        <w:t>num_clusters = 10</w:t>
      </w:r>
    </w:p>
    <w:p w14:paraId="0774E0B6" w14:textId="77777777" w:rsidR="00701E38" w:rsidRPr="00701E38" w:rsidRDefault="00701E38" w:rsidP="00701E38">
      <w:pPr>
        <w:rPr>
          <w:rFonts w:ascii="Courier New" w:hAnsi="Courier New" w:cs="Courier New"/>
        </w:rPr>
      </w:pPr>
      <w:r w:rsidRPr="00701E38">
        <w:rPr>
          <w:rFonts w:ascii="Courier New" w:hAnsi="Courier New" w:cs="Courier New"/>
        </w:rPr>
        <w:t>print "=== Grouping to clusters"</w:t>
      </w:r>
    </w:p>
    <w:p w14:paraId="2A6CDD48" w14:textId="61CA3636" w:rsidR="00701E38" w:rsidRPr="00701E38" w:rsidRDefault="00701E38" w:rsidP="00701E38">
      <w:pPr>
        <w:rPr>
          <w:rFonts w:ascii="Courier New" w:hAnsi="Courier New" w:cs="Courier New"/>
        </w:rPr>
      </w:pPr>
      <w:r w:rsidRPr="00701E38">
        <w:rPr>
          <w:rFonts w:ascii="Courier New" w:hAnsi="Courier New" w:cs="Courier New"/>
        </w:rPr>
        <w:t>print "Numb</w:t>
      </w:r>
      <w:r>
        <w:rPr>
          <w:rFonts w:ascii="Courier New" w:hAnsi="Courier New" w:cs="Courier New"/>
        </w:rPr>
        <w:t>er of clusters :", num_clusters</w:t>
      </w:r>
    </w:p>
    <w:p w14:paraId="2D71E43B" w14:textId="77777777" w:rsidR="00701E38" w:rsidRPr="00701E38" w:rsidRDefault="00701E38" w:rsidP="00701E38">
      <w:pPr>
        <w:rPr>
          <w:rFonts w:ascii="Courier New" w:hAnsi="Courier New" w:cs="Courier New"/>
        </w:rPr>
      </w:pPr>
    </w:p>
    <w:p w14:paraId="054D7372" w14:textId="77777777" w:rsidR="00701E38" w:rsidRPr="00701E38" w:rsidRDefault="00701E38" w:rsidP="00701E38">
      <w:pPr>
        <w:rPr>
          <w:rFonts w:ascii="Courier New" w:hAnsi="Courier New" w:cs="Courier New"/>
        </w:rPr>
      </w:pPr>
      <w:r w:rsidRPr="00701E38">
        <w:rPr>
          <w:rFonts w:ascii="Courier New" w:hAnsi="Courier New" w:cs="Courier New"/>
        </w:rPr>
        <w:t>km = KMeans(n_clusters=num_clusters, init='k-means++', n_init=1, verbose=1)</w:t>
      </w:r>
    </w:p>
    <w:p w14:paraId="07527EE3" w14:textId="77777777" w:rsidR="00701E38" w:rsidRPr="00701E38" w:rsidRDefault="00701E38" w:rsidP="00701E38">
      <w:pPr>
        <w:rPr>
          <w:rFonts w:ascii="Courier New" w:hAnsi="Courier New" w:cs="Courier New"/>
        </w:rPr>
      </w:pPr>
      <w:r w:rsidRPr="00701E38">
        <w:rPr>
          <w:rFonts w:ascii="Courier New" w:hAnsi="Courier New" w:cs="Courier New"/>
        </w:rPr>
        <w:t>km.fit(X)</w:t>
      </w:r>
    </w:p>
    <w:p w14:paraId="02DA6CDC" w14:textId="77777777" w:rsidR="00701E38" w:rsidRPr="00701E38" w:rsidRDefault="00701E38" w:rsidP="00701E38">
      <w:pPr>
        <w:rPr>
          <w:rFonts w:ascii="Courier New" w:hAnsi="Courier New" w:cs="Courier New"/>
        </w:rPr>
      </w:pPr>
    </w:p>
    <w:p w14:paraId="108EF5B6" w14:textId="77777777" w:rsidR="00701E38" w:rsidRPr="00701E38" w:rsidRDefault="00701E38" w:rsidP="00701E38">
      <w:pPr>
        <w:rPr>
          <w:rFonts w:ascii="Courier New" w:hAnsi="Courier New" w:cs="Courier New"/>
        </w:rPr>
      </w:pPr>
      <w:r w:rsidRPr="00701E38">
        <w:rPr>
          <w:rFonts w:ascii="Courier New" w:hAnsi="Courier New" w:cs="Courier New"/>
        </w:rPr>
        <w:t>raw_input("Press Enter to continue...")</w:t>
      </w:r>
    </w:p>
    <w:p w14:paraId="4081A214" w14:textId="77777777" w:rsidR="00701E38" w:rsidRPr="00701E38" w:rsidRDefault="00701E38" w:rsidP="00701E38">
      <w:pPr>
        <w:rPr>
          <w:rFonts w:ascii="Courier New" w:hAnsi="Courier New" w:cs="Courier New"/>
        </w:rPr>
      </w:pPr>
    </w:p>
    <w:p w14:paraId="4833BF9E" w14:textId="77777777" w:rsidR="00701E38" w:rsidRPr="00701E38" w:rsidRDefault="00701E38" w:rsidP="00701E38">
      <w:pPr>
        <w:rPr>
          <w:rFonts w:ascii="Courier New" w:hAnsi="Courier New" w:cs="Courier New"/>
        </w:rPr>
      </w:pPr>
      <w:r w:rsidRPr="00701E38">
        <w:rPr>
          <w:rFonts w:ascii="Courier New" w:hAnsi="Courier New" w:cs="Courier New"/>
        </w:rPr>
        <w:t>print "=== km.labels_ : "</w:t>
      </w:r>
    </w:p>
    <w:p w14:paraId="044AEEE3" w14:textId="77777777" w:rsidR="00701E38" w:rsidRPr="00701E38" w:rsidRDefault="00701E38" w:rsidP="00701E38">
      <w:pPr>
        <w:rPr>
          <w:rFonts w:ascii="Courier New" w:hAnsi="Courier New" w:cs="Courier New"/>
        </w:rPr>
      </w:pPr>
      <w:r w:rsidRPr="00701E38">
        <w:rPr>
          <w:rFonts w:ascii="Courier New" w:hAnsi="Courier New" w:cs="Courier New"/>
        </w:rPr>
        <w:t>print km.labels_</w:t>
      </w:r>
    </w:p>
    <w:p w14:paraId="49BB2FD0" w14:textId="77777777" w:rsidR="00701E38" w:rsidRPr="00701E38" w:rsidRDefault="00701E38" w:rsidP="00701E38">
      <w:pPr>
        <w:rPr>
          <w:rFonts w:ascii="Courier New" w:hAnsi="Courier New" w:cs="Courier New"/>
        </w:rPr>
      </w:pPr>
    </w:p>
    <w:p w14:paraId="2D2624FE" w14:textId="77777777" w:rsidR="00701E38" w:rsidRPr="00701E38" w:rsidRDefault="00701E38" w:rsidP="00701E38">
      <w:pPr>
        <w:rPr>
          <w:rFonts w:ascii="Courier New" w:hAnsi="Courier New" w:cs="Courier New"/>
        </w:rPr>
      </w:pPr>
      <w:r w:rsidRPr="00701E38">
        <w:rPr>
          <w:rFonts w:ascii="Courier New" w:hAnsi="Courier New" w:cs="Courier New"/>
        </w:rPr>
        <w:t>print "=== km.labels_.shape : ", km.labels_.shape</w:t>
      </w:r>
    </w:p>
    <w:p w14:paraId="2B65E35D" w14:textId="77777777" w:rsidR="00701E38" w:rsidRPr="00701E38" w:rsidRDefault="00701E38" w:rsidP="00701E38">
      <w:pPr>
        <w:rPr>
          <w:rFonts w:ascii="Courier New" w:hAnsi="Courier New" w:cs="Courier New"/>
        </w:rPr>
      </w:pPr>
      <w:r w:rsidRPr="00701E38">
        <w:rPr>
          <w:rFonts w:ascii="Courier New" w:hAnsi="Courier New" w:cs="Courier New"/>
        </w:rPr>
        <w:t>centroids = km.cluster_centers_</w:t>
      </w:r>
    </w:p>
    <w:p w14:paraId="7ED03E5F" w14:textId="77777777" w:rsidR="00701E38" w:rsidRPr="00701E38" w:rsidRDefault="00701E38" w:rsidP="00701E38">
      <w:pPr>
        <w:rPr>
          <w:rFonts w:ascii="Courier New" w:hAnsi="Courier New" w:cs="Courier New"/>
        </w:rPr>
      </w:pPr>
      <w:r w:rsidRPr="00701E38">
        <w:rPr>
          <w:rFonts w:ascii="Courier New" w:hAnsi="Courier New" w:cs="Courier New"/>
        </w:rPr>
        <w:t>print "=== centroids : "</w:t>
      </w:r>
    </w:p>
    <w:p w14:paraId="15F5CFAE" w14:textId="77777777" w:rsidR="00701E38" w:rsidRPr="00701E38" w:rsidRDefault="00701E38" w:rsidP="00701E38">
      <w:pPr>
        <w:rPr>
          <w:rFonts w:ascii="Courier New" w:hAnsi="Courier New" w:cs="Courier New"/>
        </w:rPr>
      </w:pPr>
      <w:r w:rsidRPr="00701E38">
        <w:rPr>
          <w:rFonts w:ascii="Courier New" w:hAnsi="Courier New" w:cs="Courier New"/>
        </w:rPr>
        <w:t>print centroids</w:t>
      </w:r>
    </w:p>
    <w:p w14:paraId="62477B1D" w14:textId="258EAF14" w:rsidR="00701E38" w:rsidRPr="00701E38" w:rsidRDefault="00701E38" w:rsidP="00701E38">
      <w:pPr>
        <w:rPr>
          <w:rFonts w:ascii="Courier New" w:hAnsi="Courier New" w:cs="Courier New"/>
        </w:rPr>
      </w:pPr>
      <w:r w:rsidRPr="00701E38">
        <w:rPr>
          <w:rFonts w:ascii="Courier New" w:hAnsi="Courier New" w:cs="Courier New"/>
        </w:rPr>
        <w:t>print centroids.shape</w:t>
      </w:r>
    </w:p>
    <w:p w14:paraId="6B4AEC89" w14:textId="77777777" w:rsidR="00701E38" w:rsidRPr="00701E38" w:rsidRDefault="00701E38" w:rsidP="00701E38">
      <w:pPr>
        <w:rPr>
          <w:rFonts w:ascii="Courier New" w:hAnsi="Courier New" w:cs="Courier New"/>
        </w:rPr>
      </w:pPr>
    </w:p>
    <w:p w14:paraId="34613E47" w14:textId="77777777" w:rsidR="00701E38" w:rsidRPr="00701E38" w:rsidRDefault="00701E38" w:rsidP="00701E38">
      <w:pPr>
        <w:rPr>
          <w:rFonts w:ascii="Courier New" w:hAnsi="Courier New" w:cs="Courier New"/>
        </w:rPr>
      </w:pPr>
      <w:r w:rsidRPr="00701E38">
        <w:rPr>
          <w:rFonts w:ascii="Courier New" w:hAnsi="Courier New" w:cs="Courier New"/>
        </w:rPr>
        <w:t>"""</w:t>
      </w:r>
    </w:p>
    <w:p w14:paraId="119F0309" w14:textId="77777777" w:rsidR="00701E38" w:rsidRPr="00701E38" w:rsidRDefault="00701E38" w:rsidP="00701E38">
      <w:pPr>
        <w:rPr>
          <w:rFonts w:ascii="Courier New" w:hAnsi="Courier New" w:cs="Courier New"/>
        </w:rPr>
      </w:pPr>
      <w:r w:rsidRPr="00701E38">
        <w:rPr>
          <w:rFonts w:ascii="Courier New" w:hAnsi="Courier New" w:cs="Courier New"/>
        </w:rPr>
        <w:t>Input my skills to give check what cluster it belongs to</w:t>
      </w:r>
    </w:p>
    <w:p w14:paraId="1C44308F" w14:textId="77777777" w:rsidR="00701E38" w:rsidRPr="00701E38" w:rsidRDefault="00701E38" w:rsidP="00701E38">
      <w:pPr>
        <w:rPr>
          <w:rFonts w:ascii="Courier New" w:hAnsi="Courier New" w:cs="Courier New"/>
        </w:rPr>
      </w:pPr>
    </w:p>
    <w:p w14:paraId="7F07B1F1" w14:textId="77777777" w:rsidR="00701E38" w:rsidRPr="00701E38" w:rsidRDefault="00701E38" w:rsidP="00701E38">
      <w:pPr>
        <w:rPr>
          <w:rFonts w:ascii="Courier New" w:hAnsi="Courier New" w:cs="Courier New"/>
        </w:rPr>
      </w:pPr>
      <w:r w:rsidRPr="00701E38">
        <w:rPr>
          <w:rFonts w:ascii="Courier New" w:hAnsi="Courier New" w:cs="Courier New"/>
        </w:rPr>
        <w:t>similar_indices is the similar post in the same cluster</w:t>
      </w:r>
    </w:p>
    <w:p w14:paraId="65425C24" w14:textId="77777777" w:rsidR="00701E38" w:rsidRPr="00701E38" w:rsidRDefault="00701E38" w:rsidP="00701E38">
      <w:pPr>
        <w:rPr>
          <w:rFonts w:ascii="Courier New" w:hAnsi="Courier New" w:cs="Courier New"/>
        </w:rPr>
      </w:pPr>
    </w:p>
    <w:p w14:paraId="3DD5B901" w14:textId="77777777" w:rsidR="00701E38" w:rsidRPr="00701E38" w:rsidRDefault="00701E38" w:rsidP="00701E38">
      <w:pPr>
        <w:rPr>
          <w:rFonts w:ascii="Courier New" w:hAnsi="Courier New" w:cs="Courier New"/>
        </w:rPr>
      </w:pPr>
      <w:r w:rsidRPr="00701E38">
        <w:rPr>
          <w:rFonts w:ascii="Courier New" w:hAnsi="Courier New" w:cs="Courier New"/>
        </w:rPr>
        <w:t>"""</w:t>
      </w:r>
    </w:p>
    <w:p w14:paraId="4B2732BB" w14:textId="77777777" w:rsidR="00701E38" w:rsidRPr="00701E38" w:rsidRDefault="00701E38" w:rsidP="00701E38">
      <w:pPr>
        <w:rPr>
          <w:rFonts w:ascii="Courier New" w:hAnsi="Courier New" w:cs="Courier New"/>
        </w:rPr>
      </w:pPr>
    </w:p>
    <w:p w14:paraId="39D201D5" w14:textId="77777777" w:rsidR="00701E38" w:rsidRPr="00701E38" w:rsidRDefault="00701E38" w:rsidP="00701E38">
      <w:pPr>
        <w:rPr>
          <w:rFonts w:ascii="Courier New" w:hAnsi="Courier New" w:cs="Courier New"/>
        </w:rPr>
      </w:pPr>
      <w:r w:rsidRPr="00701E38">
        <w:rPr>
          <w:rFonts w:ascii="Courier New" w:hAnsi="Courier New" w:cs="Courier New"/>
        </w:rPr>
        <w:t>my_skills = "IT Strategy Information Technology Cloud Computing IT Management Project Management Security IT Audit PKI Databases Internet Technologies"</w:t>
      </w:r>
    </w:p>
    <w:p w14:paraId="489D104F" w14:textId="77777777" w:rsidR="00701E38" w:rsidRPr="00701E38" w:rsidRDefault="00701E38" w:rsidP="00701E38">
      <w:pPr>
        <w:rPr>
          <w:rFonts w:ascii="Courier New" w:hAnsi="Courier New" w:cs="Courier New"/>
        </w:rPr>
      </w:pPr>
      <w:r w:rsidRPr="00701E38">
        <w:rPr>
          <w:rFonts w:ascii="Courier New" w:hAnsi="Courier New" w:cs="Courier New"/>
        </w:rPr>
        <w:t>my_skills_vec = vectorizer.transform([my_skills])</w:t>
      </w:r>
    </w:p>
    <w:p w14:paraId="4C878EED" w14:textId="77777777" w:rsidR="00701E38" w:rsidRPr="00701E38" w:rsidRDefault="00701E38" w:rsidP="00701E38">
      <w:pPr>
        <w:rPr>
          <w:rFonts w:ascii="Courier New" w:hAnsi="Courier New" w:cs="Courier New"/>
        </w:rPr>
      </w:pPr>
      <w:r w:rsidRPr="00701E38">
        <w:rPr>
          <w:rFonts w:ascii="Courier New" w:hAnsi="Courier New" w:cs="Courier New"/>
        </w:rPr>
        <w:t>my_skill_label = km.predict(my_skills_vec)[0]</w:t>
      </w:r>
    </w:p>
    <w:p w14:paraId="0782E6FA" w14:textId="77777777" w:rsidR="00701E38" w:rsidRPr="00701E38" w:rsidRDefault="00701E38" w:rsidP="00701E38">
      <w:pPr>
        <w:rPr>
          <w:rFonts w:ascii="Courier New" w:hAnsi="Courier New" w:cs="Courier New"/>
        </w:rPr>
      </w:pPr>
      <w:r w:rsidRPr="00701E38">
        <w:rPr>
          <w:rFonts w:ascii="Courier New" w:hAnsi="Courier New" w:cs="Courier New"/>
        </w:rPr>
        <w:t>similar_indices = (km.labels_==my_skill_label).nonzero()[0]</w:t>
      </w:r>
    </w:p>
    <w:p w14:paraId="43E3C63C" w14:textId="77777777" w:rsidR="00701E38" w:rsidRPr="00701E38" w:rsidRDefault="00701E38" w:rsidP="00701E38">
      <w:pPr>
        <w:rPr>
          <w:rFonts w:ascii="Courier New" w:hAnsi="Courier New" w:cs="Courier New"/>
        </w:rPr>
      </w:pPr>
    </w:p>
    <w:p w14:paraId="1438B53B" w14:textId="77777777" w:rsidR="00701E38" w:rsidRPr="00701E38" w:rsidRDefault="00701E38" w:rsidP="00701E38">
      <w:pPr>
        <w:rPr>
          <w:rFonts w:ascii="Courier New" w:hAnsi="Courier New" w:cs="Courier New"/>
        </w:rPr>
      </w:pPr>
      <w:r w:rsidRPr="00701E38">
        <w:rPr>
          <w:rFonts w:ascii="Courier New" w:hAnsi="Courier New" w:cs="Courier New"/>
        </w:rPr>
        <w:t>print "=== Read in my skills ..."</w:t>
      </w:r>
    </w:p>
    <w:p w14:paraId="5E8D4C35" w14:textId="77777777" w:rsidR="00701E38" w:rsidRPr="00701E38" w:rsidRDefault="00701E38" w:rsidP="00701E38">
      <w:pPr>
        <w:rPr>
          <w:rFonts w:ascii="Courier New" w:hAnsi="Courier New" w:cs="Courier New"/>
        </w:rPr>
      </w:pPr>
      <w:r w:rsidRPr="00701E38">
        <w:rPr>
          <w:rFonts w:ascii="Courier New" w:hAnsi="Courier New" w:cs="Courier New"/>
        </w:rPr>
        <w:t>print "      My skills : ", my_skills</w:t>
      </w:r>
    </w:p>
    <w:p w14:paraId="7B27CD3A" w14:textId="77777777" w:rsidR="00701E38" w:rsidRPr="00701E38" w:rsidRDefault="00701E38" w:rsidP="00701E38">
      <w:pPr>
        <w:rPr>
          <w:rFonts w:ascii="Courier New" w:hAnsi="Courier New" w:cs="Courier New"/>
        </w:rPr>
      </w:pPr>
    </w:p>
    <w:p w14:paraId="40F912D2" w14:textId="77777777" w:rsidR="00701E38" w:rsidRPr="00701E38" w:rsidRDefault="00701E38" w:rsidP="00701E38">
      <w:pPr>
        <w:rPr>
          <w:rFonts w:ascii="Courier New" w:hAnsi="Courier New" w:cs="Courier New"/>
        </w:rPr>
      </w:pPr>
      <w:r w:rsidRPr="00701E38">
        <w:rPr>
          <w:rFonts w:ascii="Courier New" w:hAnsi="Courier New" w:cs="Courier New"/>
        </w:rPr>
        <w:t>zz = euclidean_distances(centroids, my_skills_vec)</w:t>
      </w:r>
    </w:p>
    <w:p w14:paraId="2E53D9BB" w14:textId="77777777" w:rsidR="00701E38" w:rsidRPr="00701E38" w:rsidRDefault="00701E38" w:rsidP="00701E38">
      <w:pPr>
        <w:rPr>
          <w:rFonts w:ascii="Courier New" w:hAnsi="Courier New" w:cs="Courier New"/>
        </w:rPr>
      </w:pPr>
      <w:r w:rsidRPr="00701E38">
        <w:rPr>
          <w:rFonts w:ascii="Courier New" w:hAnsi="Courier New" w:cs="Courier New"/>
        </w:rPr>
        <w:t>print "=== Distance to the 10 centroids"</w:t>
      </w:r>
    </w:p>
    <w:p w14:paraId="61D4B3CC" w14:textId="77777777" w:rsidR="00701E38" w:rsidRPr="00701E38" w:rsidRDefault="00701E38" w:rsidP="00701E38">
      <w:pPr>
        <w:rPr>
          <w:rFonts w:ascii="Courier New" w:hAnsi="Courier New" w:cs="Courier New"/>
        </w:rPr>
      </w:pPr>
      <w:r w:rsidRPr="00701E38">
        <w:rPr>
          <w:rFonts w:ascii="Courier New" w:hAnsi="Courier New" w:cs="Courier New"/>
        </w:rPr>
        <w:t>print zz</w:t>
      </w:r>
    </w:p>
    <w:p w14:paraId="38028349" w14:textId="77777777" w:rsidR="00701E38" w:rsidRPr="00701E38" w:rsidRDefault="00701E38" w:rsidP="00701E38">
      <w:pPr>
        <w:rPr>
          <w:rFonts w:ascii="Courier New" w:hAnsi="Courier New" w:cs="Courier New"/>
        </w:rPr>
      </w:pPr>
      <w:r w:rsidRPr="00701E38">
        <w:rPr>
          <w:rFonts w:ascii="Courier New" w:hAnsi="Courier New" w:cs="Courier New"/>
        </w:rPr>
        <w:t>print "=== Closet to cluster # :", my_skill_label</w:t>
      </w:r>
    </w:p>
    <w:p w14:paraId="537349C1" w14:textId="77777777" w:rsidR="00701E38" w:rsidRPr="00701E38" w:rsidRDefault="00701E38" w:rsidP="00701E38">
      <w:pPr>
        <w:rPr>
          <w:rFonts w:ascii="Courier New" w:hAnsi="Courier New" w:cs="Courier New"/>
        </w:rPr>
      </w:pPr>
      <w:r w:rsidRPr="00701E38">
        <w:rPr>
          <w:rFonts w:ascii="Courier New" w:hAnsi="Courier New" w:cs="Courier New"/>
        </w:rPr>
        <w:t>print "=== Skill sets in the same cluster :", similar_indices</w:t>
      </w:r>
    </w:p>
    <w:p w14:paraId="08E160D6" w14:textId="77777777" w:rsidR="00701E38" w:rsidRPr="00701E38" w:rsidRDefault="00701E38" w:rsidP="00701E38">
      <w:pPr>
        <w:rPr>
          <w:rFonts w:ascii="Courier New" w:hAnsi="Courier New" w:cs="Courier New"/>
        </w:rPr>
      </w:pPr>
      <w:r w:rsidRPr="00701E38">
        <w:rPr>
          <w:rFonts w:ascii="Courier New" w:hAnsi="Courier New" w:cs="Courier New"/>
        </w:rPr>
        <w:t>print "=== No. of skill sets in the same cluster :", similar_indices.shape</w:t>
      </w:r>
    </w:p>
    <w:p w14:paraId="494C9E8D" w14:textId="77777777" w:rsidR="00701E38" w:rsidRPr="00701E38" w:rsidRDefault="00701E38" w:rsidP="00701E38">
      <w:pPr>
        <w:rPr>
          <w:rFonts w:ascii="Courier New" w:hAnsi="Courier New" w:cs="Courier New"/>
        </w:rPr>
      </w:pPr>
    </w:p>
    <w:p w14:paraId="1B6B5287" w14:textId="77777777" w:rsidR="00701E38" w:rsidRPr="00701E38" w:rsidRDefault="00701E38" w:rsidP="00701E38">
      <w:pPr>
        <w:rPr>
          <w:rFonts w:ascii="Courier New" w:hAnsi="Courier New" w:cs="Courier New"/>
        </w:rPr>
      </w:pPr>
      <w:r w:rsidRPr="00701E38">
        <w:rPr>
          <w:rFonts w:ascii="Courier New" w:hAnsi="Courier New" w:cs="Courier New"/>
        </w:rPr>
        <w:t>"""</w:t>
      </w:r>
    </w:p>
    <w:p w14:paraId="7F49CD92" w14:textId="77777777" w:rsidR="00701E38" w:rsidRPr="00701E38" w:rsidRDefault="00701E38" w:rsidP="00701E38">
      <w:pPr>
        <w:rPr>
          <w:rFonts w:ascii="Courier New" w:hAnsi="Courier New" w:cs="Courier New"/>
        </w:rPr>
      </w:pPr>
      <w:r w:rsidRPr="00701E38">
        <w:rPr>
          <w:rFonts w:ascii="Courier New" w:hAnsi="Courier New" w:cs="Courier New"/>
        </w:rPr>
        <w:t>Similar skill sets in the same cluster</w:t>
      </w:r>
    </w:p>
    <w:p w14:paraId="4D6053A6" w14:textId="77777777" w:rsidR="00701E38" w:rsidRPr="00701E38" w:rsidRDefault="00701E38" w:rsidP="00701E38">
      <w:pPr>
        <w:rPr>
          <w:rFonts w:ascii="Courier New" w:hAnsi="Courier New" w:cs="Courier New"/>
        </w:rPr>
      </w:pPr>
      <w:r w:rsidRPr="00701E38">
        <w:rPr>
          <w:rFonts w:ascii="Courier New" w:hAnsi="Courier New" w:cs="Courier New"/>
        </w:rPr>
        <w:t>"""</w:t>
      </w:r>
    </w:p>
    <w:p w14:paraId="0375D9A8" w14:textId="77777777" w:rsidR="00701E38" w:rsidRPr="00701E38" w:rsidRDefault="00701E38" w:rsidP="00701E38">
      <w:pPr>
        <w:rPr>
          <w:rFonts w:ascii="Courier New" w:hAnsi="Courier New" w:cs="Courier New"/>
        </w:rPr>
      </w:pPr>
    </w:p>
    <w:p w14:paraId="5B2BA70B" w14:textId="77777777" w:rsidR="00701E38" w:rsidRPr="00701E38" w:rsidRDefault="00701E38" w:rsidP="00701E38">
      <w:pPr>
        <w:rPr>
          <w:rFonts w:ascii="Courier New" w:hAnsi="Courier New" w:cs="Courier New"/>
        </w:rPr>
      </w:pPr>
      <w:r w:rsidRPr="00701E38">
        <w:rPr>
          <w:rFonts w:ascii="Courier New" w:hAnsi="Courier New" w:cs="Courier New"/>
        </w:rPr>
        <w:t>similar = []</w:t>
      </w:r>
    </w:p>
    <w:p w14:paraId="34B446DC" w14:textId="77777777" w:rsidR="00701E38" w:rsidRPr="00701E38" w:rsidRDefault="00701E38" w:rsidP="00701E38">
      <w:pPr>
        <w:rPr>
          <w:rFonts w:ascii="Courier New" w:hAnsi="Courier New" w:cs="Courier New"/>
        </w:rPr>
      </w:pPr>
      <w:r w:rsidRPr="00701E38">
        <w:rPr>
          <w:rFonts w:ascii="Courier New" w:hAnsi="Courier New" w:cs="Courier New"/>
        </w:rPr>
        <w:t>for i in similar_indices:</w:t>
      </w:r>
    </w:p>
    <w:p w14:paraId="030F350D" w14:textId="77777777" w:rsidR="00701E38" w:rsidRPr="00701E38" w:rsidRDefault="00701E38" w:rsidP="00701E38">
      <w:pPr>
        <w:rPr>
          <w:rFonts w:ascii="Courier New" w:hAnsi="Courier New" w:cs="Courier New"/>
        </w:rPr>
      </w:pPr>
      <w:r w:rsidRPr="00701E38">
        <w:rPr>
          <w:rFonts w:ascii="Courier New" w:hAnsi="Courier New" w:cs="Courier New"/>
        </w:rPr>
        <w:tab/>
        <w:t>dist = sp.linalg.norm((my_skills_vec - X[i]).toarray())</w:t>
      </w:r>
    </w:p>
    <w:p w14:paraId="7972E001" w14:textId="77777777" w:rsidR="00701E38" w:rsidRPr="00701E38" w:rsidRDefault="00701E38" w:rsidP="00701E38">
      <w:pPr>
        <w:rPr>
          <w:rFonts w:ascii="Courier New" w:hAnsi="Courier New" w:cs="Courier New"/>
        </w:rPr>
      </w:pPr>
      <w:r w:rsidRPr="00701E38">
        <w:rPr>
          <w:rFonts w:ascii="Courier New" w:hAnsi="Courier New" w:cs="Courier New"/>
        </w:rPr>
        <w:tab/>
        <w:t>similar.append((dist, allskills[i]))</w:t>
      </w:r>
    </w:p>
    <w:p w14:paraId="47086D9E" w14:textId="77777777" w:rsidR="00701E38" w:rsidRPr="00701E38" w:rsidRDefault="00701E38" w:rsidP="00701E38">
      <w:pPr>
        <w:rPr>
          <w:rFonts w:ascii="Courier New" w:hAnsi="Courier New" w:cs="Courier New"/>
        </w:rPr>
      </w:pPr>
      <w:r w:rsidRPr="00701E38">
        <w:rPr>
          <w:rFonts w:ascii="Courier New" w:hAnsi="Courier New" w:cs="Courier New"/>
        </w:rPr>
        <w:t>similar = sorted(similar)</w:t>
      </w:r>
    </w:p>
    <w:p w14:paraId="771F1B32" w14:textId="77777777" w:rsidR="00701E38" w:rsidRPr="00701E38" w:rsidRDefault="00701E38" w:rsidP="00701E38">
      <w:pPr>
        <w:rPr>
          <w:rFonts w:ascii="Courier New" w:hAnsi="Courier New" w:cs="Courier New"/>
        </w:rPr>
      </w:pPr>
    </w:p>
    <w:p w14:paraId="7F6347E5" w14:textId="77777777" w:rsidR="00701E38" w:rsidRPr="00701E38" w:rsidRDefault="00701E38" w:rsidP="00701E38">
      <w:pPr>
        <w:rPr>
          <w:rFonts w:ascii="Courier New" w:hAnsi="Courier New" w:cs="Courier New"/>
        </w:rPr>
      </w:pPr>
      <w:r w:rsidRPr="00701E38">
        <w:rPr>
          <w:rFonts w:ascii="Courier New" w:hAnsi="Courier New" w:cs="Courier New"/>
        </w:rPr>
        <w:t>show_at_1 = similar[0]</w:t>
      </w:r>
    </w:p>
    <w:p w14:paraId="1ECA0A6A" w14:textId="77777777" w:rsidR="00701E38" w:rsidRPr="00701E38" w:rsidRDefault="00701E38" w:rsidP="00701E38">
      <w:pPr>
        <w:rPr>
          <w:rFonts w:ascii="Courier New" w:hAnsi="Courier New" w:cs="Courier New"/>
        </w:rPr>
      </w:pPr>
      <w:r w:rsidRPr="00701E38">
        <w:rPr>
          <w:rFonts w:ascii="Courier New" w:hAnsi="Courier New" w:cs="Courier New"/>
        </w:rPr>
        <w:t>show_at_2 = similar[len(similar)/2]</w:t>
      </w:r>
    </w:p>
    <w:p w14:paraId="47FE3F7A" w14:textId="77777777" w:rsidR="00701E38" w:rsidRPr="00701E38" w:rsidRDefault="00701E38" w:rsidP="00701E38">
      <w:pPr>
        <w:rPr>
          <w:rFonts w:ascii="Courier New" w:hAnsi="Courier New" w:cs="Courier New"/>
        </w:rPr>
      </w:pPr>
      <w:r w:rsidRPr="00701E38">
        <w:rPr>
          <w:rFonts w:ascii="Courier New" w:hAnsi="Courier New" w:cs="Courier New"/>
        </w:rPr>
        <w:t>show_at_3 = similar[-1]</w:t>
      </w:r>
    </w:p>
    <w:p w14:paraId="7FD60348" w14:textId="77777777" w:rsidR="00701E38" w:rsidRPr="00701E38" w:rsidRDefault="00701E38" w:rsidP="00701E38">
      <w:pPr>
        <w:rPr>
          <w:rFonts w:ascii="Courier New" w:hAnsi="Courier New" w:cs="Courier New"/>
        </w:rPr>
      </w:pPr>
    </w:p>
    <w:p w14:paraId="5048EACD" w14:textId="77777777" w:rsidR="00701E38" w:rsidRPr="00701E38" w:rsidRDefault="00701E38" w:rsidP="00701E38">
      <w:pPr>
        <w:rPr>
          <w:rFonts w:ascii="Courier New" w:hAnsi="Courier New" w:cs="Courier New"/>
        </w:rPr>
      </w:pPr>
      <w:r w:rsidRPr="00701E38">
        <w:rPr>
          <w:rFonts w:ascii="Courier New" w:hAnsi="Courier New" w:cs="Courier New"/>
        </w:rPr>
        <w:t>print "=== Within the same cluster, the skillsets and distance"</w:t>
      </w:r>
    </w:p>
    <w:p w14:paraId="186487E0" w14:textId="77777777" w:rsidR="00701E38" w:rsidRPr="00701E38" w:rsidRDefault="00701E38" w:rsidP="00701E38">
      <w:pPr>
        <w:rPr>
          <w:rFonts w:ascii="Courier New" w:hAnsi="Courier New" w:cs="Courier New"/>
        </w:rPr>
      </w:pPr>
      <w:r w:rsidRPr="00701E38">
        <w:rPr>
          <w:rFonts w:ascii="Courier New" w:hAnsi="Courier New" w:cs="Courier New"/>
        </w:rPr>
        <w:t>print show_at_1</w:t>
      </w:r>
    </w:p>
    <w:p w14:paraId="63BD6833" w14:textId="77777777" w:rsidR="00701E38" w:rsidRPr="00701E38" w:rsidRDefault="00701E38" w:rsidP="00701E38">
      <w:pPr>
        <w:rPr>
          <w:rFonts w:ascii="Courier New" w:hAnsi="Courier New" w:cs="Courier New"/>
        </w:rPr>
      </w:pPr>
      <w:r w:rsidRPr="00701E38">
        <w:rPr>
          <w:rFonts w:ascii="Courier New" w:hAnsi="Courier New" w:cs="Courier New"/>
        </w:rPr>
        <w:t>print show_at_2</w:t>
      </w:r>
    </w:p>
    <w:p w14:paraId="745365D5" w14:textId="77777777" w:rsidR="00701E38" w:rsidRPr="00701E38" w:rsidRDefault="00701E38" w:rsidP="00701E38">
      <w:pPr>
        <w:rPr>
          <w:rFonts w:ascii="Courier New" w:hAnsi="Courier New" w:cs="Courier New"/>
        </w:rPr>
      </w:pPr>
      <w:r w:rsidRPr="00701E38">
        <w:rPr>
          <w:rFonts w:ascii="Courier New" w:hAnsi="Courier New" w:cs="Courier New"/>
        </w:rPr>
        <w:t>print show_at_3</w:t>
      </w:r>
    </w:p>
    <w:p w14:paraId="3E769F81" w14:textId="77777777" w:rsidR="00701E38" w:rsidRPr="00701E38" w:rsidRDefault="00701E38" w:rsidP="00701E38">
      <w:pPr>
        <w:rPr>
          <w:rFonts w:ascii="Courier New" w:hAnsi="Courier New" w:cs="Courier New"/>
        </w:rPr>
      </w:pPr>
    </w:p>
    <w:p w14:paraId="4D8A5E9D" w14:textId="77777777" w:rsidR="00701E38" w:rsidRPr="00C737FA" w:rsidRDefault="00701E38" w:rsidP="00701E38">
      <w:pPr>
        <w:rPr>
          <w:sz w:val="24"/>
        </w:rPr>
      </w:pPr>
    </w:p>
    <w:sectPr w:rsidR="00701E38" w:rsidRPr="00C737FA" w:rsidSect="009B1F7C">
      <w:headerReference w:type="default" r:id="rId15"/>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2FD99" w14:textId="77777777" w:rsidR="00701E38" w:rsidRDefault="00701E38">
      <w:pPr>
        <w:spacing w:line="240" w:lineRule="auto"/>
      </w:pPr>
      <w:r>
        <w:separator/>
      </w:r>
    </w:p>
  </w:endnote>
  <w:endnote w:type="continuationSeparator" w:id="0">
    <w:p w14:paraId="5770919E" w14:textId="77777777" w:rsidR="00701E38" w:rsidRDefault="00701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2E2DA" w14:textId="77777777" w:rsidR="00701E38" w:rsidRDefault="00701E38">
      <w:pPr>
        <w:spacing w:line="240" w:lineRule="auto"/>
      </w:pPr>
      <w:r>
        <w:separator/>
      </w:r>
    </w:p>
  </w:footnote>
  <w:footnote w:type="continuationSeparator" w:id="0">
    <w:p w14:paraId="56A7DA48" w14:textId="77777777" w:rsidR="00701E38" w:rsidRDefault="00701E3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701E38" w14:paraId="304C1589" w14:textId="77777777">
      <w:sdt>
        <w:sdtPr>
          <w:id w:val="6002733"/>
          <w:placeholder>
            <w:docPart w:val="C388022A7E6D4C45BB2941B1B47271CD"/>
          </w:placeholder>
        </w:sdtPr>
        <w:sdtContent>
          <w:tc>
            <w:tcPr>
              <w:tcW w:w="9288" w:type="dxa"/>
            </w:tcPr>
            <w:p w14:paraId="54C13905" w14:textId="77777777" w:rsidR="00701E38" w:rsidRDefault="00701E38" w:rsidP="00D96221">
              <w:pPr>
                <w:pStyle w:val="Header"/>
              </w:pPr>
              <w:r>
                <w:t>Data Science Final Report</w:t>
              </w:r>
            </w:p>
          </w:tc>
        </w:sdtContent>
      </w:sdt>
      <w:tc>
        <w:tcPr>
          <w:tcW w:w="1008" w:type="dxa"/>
        </w:tcPr>
        <w:p w14:paraId="13B560B7" w14:textId="77777777" w:rsidR="00701E38" w:rsidRDefault="00701E38">
          <w:pPr>
            <w:pStyle w:val="Header"/>
          </w:pPr>
          <w:r>
            <w:fldChar w:fldCharType="begin"/>
          </w:r>
          <w:r>
            <w:instrText xml:space="preserve"> page </w:instrText>
          </w:r>
          <w:r>
            <w:fldChar w:fldCharType="separate"/>
          </w:r>
          <w:r w:rsidR="00A907CB">
            <w:rPr>
              <w:noProof/>
            </w:rPr>
            <w:t>3</w:t>
          </w:r>
          <w:r>
            <w:rPr>
              <w:noProof/>
            </w:rPr>
            <w:fldChar w:fldCharType="end"/>
          </w:r>
        </w:p>
      </w:tc>
    </w:tr>
  </w:tbl>
  <w:p w14:paraId="71E3066D" w14:textId="77777777" w:rsidR="00701E38" w:rsidRDefault="00701E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D40948"/>
    <w:multiLevelType w:val="hybridMultilevel"/>
    <w:tmpl w:val="9BA0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6C7B3A"/>
    <w:multiLevelType w:val="hybridMultilevel"/>
    <w:tmpl w:val="8A3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8408B"/>
    <w:multiLevelType w:val="hybridMultilevel"/>
    <w:tmpl w:val="C8620EA4"/>
    <w:lvl w:ilvl="0" w:tplc="BCE88AA0">
      <w:start w:val="1"/>
      <w:numFmt w:val="decimal"/>
      <w:lvlText w:val="%1."/>
      <w:lvlJc w:val="left"/>
      <w:pPr>
        <w:ind w:left="116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5D12BC"/>
    <w:multiLevelType w:val="hybridMultilevel"/>
    <w:tmpl w:val="E442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7821C7"/>
    <w:multiLevelType w:val="hybridMultilevel"/>
    <w:tmpl w:val="C3C6181E"/>
    <w:lvl w:ilvl="0" w:tplc="BCE88AA0">
      <w:start w:val="1"/>
      <w:numFmt w:val="decimal"/>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96221"/>
    <w:rsid w:val="00037D11"/>
    <w:rsid w:val="00044CEF"/>
    <w:rsid w:val="000F5627"/>
    <w:rsid w:val="001509B5"/>
    <w:rsid w:val="0015332B"/>
    <w:rsid w:val="00161FCD"/>
    <w:rsid w:val="00175AD8"/>
    <w:rsid w:val="00182156"/>
    <w:rsid w:val="00186356"/>
    <w:rsid w:val="00195373"/>
    <w:rsid w:val="001C44B8"/>
    <w:rsid w:val="001E1728"/>
    <w:rsid w:val="00261E08"/>
    <w:rsid w:val="002F1DE1"/>
    <w:rsid w:val="002F5FDB"/>
    <w:rsid w:val="00337B39"/>
    <w:rsid w:val="00341CC0"/>
    <w:rsid w:val="003A20B8"/>
    <w:rsid w:val="004125E9"/>
    <w:rsid w:val="004E762D"/>
    <w:rsid w:val="005030A5"/>
    <w:rsid w:val="00523FF5"/>
    <w:rsid w:val="00586816"/>
    <w:rsid w:val="005B4CEB"/>
    <w:rsid w:val="00603C4D"/>
    <w:rsid w:val="006061DE"/>
    <w:rsid w:val="00630885"/>
    <w:rsid w:val="006B3FCD"/>
    <w:rsid w:val="006E4AAC"/>
    <w:rsid w:val="006F03AC"/>
    <w:rsid w:val="00701E38"/>
    <w:rsid w:val="007242EE"/>
    <w:rsid w:val="007F1EB3"/>
    <w:rsid w:val="007F3C05"/>
    <w:rsid w:val="007F7C3D"/>
    <w:rsid w:val="00826C0F"/>
    <w:rsid w:val="00845BE9"/>
    <w:rsid w:val="008709A7"/>
    <w:rsid w:val="008C3BAF"/>
    <w:rsid w:val="008D0370"/>
    <w:rsid w:val="008D1C1B"/>
    <w:rsid w:val="008D35AF"/>
    <w:rsid w:val="009B1F7C"/>
    <w:rsid w:val="00A341FF"/>
    <w:rsid w:val="00A350B6"/>
    <w:rsid w:val="00A907CB"/>
    <w:rsid w:val="00A929A5"/>
    <w:rsid w:val="00AE703E"/>
    <w:rsid w:val="00B66ACA"/>
    <w:rsid w:val="00BE07EA"/>
    <w:rsid w:val="00BE7FC4"/>
    <w:rsid w:val="00C737FA"/>
    <w:rsid w:val="00CE5BE9"/>
    <w:rsid w:val="00D00E07"/>
    <w:rsid w:val="00D34D5C"/>
    <w:rsid w:val="00D409D6"/>
    <w:rsid w:val="00D73B0A"/>
    <w:rsid w:val="00D96221"/>
    <w:rsid w:val="00DD6CC5"/>
    <w:rsid w:val="00DE3E3F"/>
    <w:rsid w:val="00DE3F33"/>
    <w:rsid w:val="00E14C30"/>
    <w:rsid w:val="00EC63EF"/>
    <w:rsid w:val="00ED4CA6"/>
    <w:rsid w:val="00F02C10"/>
    <w:rsid w:val="00F039F3"/>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7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F039F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F039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520">
      <w:bodyDiv w:val="1"/>
      <w:marLeft w:val="0"/>
      <w:marRight w:val="0"/>
      <w:marTop w:val="0"/>
      <w:marBottom w:val="0"/>
      <w:divBdr>
        <w:top w:val="none" w:sz="0" w:space="0" w:color="auto"/>
        <w:left w:val="none" w:sz="0" w:space="0" w:color="auto"/>
        <w:bottom w:val="none" w:sz="0" w:space="0" w:color="auto"/>
        <w:right w:val="none" w:sz="0" w:space="0" w:color="auto"/>
      </w:divBdr>
    </w:div>
    <w:div w:id="594946548">
      <w:bodyDiv w:val="1"/>
      <w:marLeft w:val="0"/>
      <w:marRight w:val="0"/>
      <w:marTop w:val="0"/>
      <w:marBottom w:val="0"/>
      <w:divBdr>
        <w:top w:val="none" w:sz="0" w:space="0" w:color="auto"/>
        <w:left w:val="none" w:sz="0" w:space="0" w:color="auto"/>
        <w:bottom w:val="none" w:sz="0" w:space="0" w:color="auto"/>
        <w:right w:val="none" w:sz="0" w:space="0" w:color="auto"/>
      </w:divBdr>
    </w:div>
    <w:div w:id="98717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linkedin.com/pub/andrew-cheng/34/887/848" TargetMode="External"/><Relationship Id="rId13" Type="http://schemas.openxmlformats.org/officeDocument/2006/relationships/hyperlink" Target="http://www.linkedin.com/pub/bryan-hsiao/51/754/215" TargetMode="External"/><Relationship Id="rId14" Type="http://schemas.openxmlformats.org/officeDocument/2006/relationships/hyperlink" Target="http://www.linkedin.com/in/pascalcaloc"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A3C1F8FD0816459DD2B04F0A818C2D"/>
        <w:category>
          <w:name w:val="General"/>
          <w:gallery w:val="placeholder"/>
        </w:category>
        <w:types>
          <w:type w:val="bbPlcHdr"/>
        </w:types>
        <w:behaviors>
          <w:behavior w:val="content"/>
        </w:behaviors>
        <w:guid w:val="{C06F9D82-7060-864D-B3EC-661F84DE672E}"/>
      </w:docPartPr>
      <w:docPartBody>
        <w:p w:rsidR="008E152B" w:rsidRDefault="00E7240C">
          <w:pPr>
            <w:pStyle w:val="19A3C1F8FD0816459DD2B04F0A818C2D"/>
          </w:pPr>
          <w:r>
            <w:t>Lorem Ipsum</w:t>
          </w:r>
        </w:p>
      </w:docPartBody>
    </w:docPart>
    <w:docPart>
      <w:docPartPr>
        <w:name w:val="384C302AF32C344E9C1CA70BAEB90112"/>
        <w:category>
          <w:name w:val="General"/>
          <w:gallery w:val="placeholder"/>
        </w:category>
        <w:types>
          <w:type w:val="bbPlcHdr"/>
        </w:types>
        <w:behaviors>
          <w:behavior w:val="content"/>
        </w:behaviors>
        <w:guid w:val="{E9F1BD88-5FC8-A540-9CB1-4ADFB7D7243D}"/>
      </w:docPartPr>
      <w:docPartBody>
        <w:p w:rsidR="008E152B" w:rsidRDefault="00E7240C">
          <w:pPr>
            <w:pStyle w:val="384C302AF32C344E9C1CA70BAEB90112"/>
          </w:pPr>
          <w:r>
            <w:t>Praesent Tempor</w:t>
          </w:r>
        </w:p>
      </w:docPartBody>
    </w:docPart>
    <w:docPart>
      <w:docPartPr>
        <w:name w:val="4ADF8BE7392463448662D8CC436F179C"/>
        <w:category>
          <w:name w:val="General"/>
          <w:gallery w:val="placeholder"/>
        </w:category>
        <w:types>
          <w:type w:val="bbPlcHdr"/>
        </w:types>
        <w:behaviors>
          <w:behavior w:val="content"/>
        </w:behaviors>
        <w:guid w:val="{FA073E13-0275-5644-988B-48C17C043715}"/>
      </w:docPartPr>
      <w:docPartBody>
        <w:p w:rsidR="008E152B" w:rsidRDefault="00E7240C">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E152B" w:rsidRDefault="00E7240C">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8E152B" w:rsidRDefault="00E7240C">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8E152B" w:rsidRDefault="00E7240C">
          <w:pPr>
            <w:pStyle w:val="4ADF8BE7392463448662D8CC436F179C"/>
          </w:pPr>
          <w:r>
            <w:t xml:space="preserve">Mauris bibendum posuere mi. Donec pharetra risus sed lacus. Fusce rutrum magna eget sapien. Phasellus quis justo et velit hendrerit porta. In porta justo. Vivamus tempus magna et elit. </w:t>
          </w:r>
        </w:p>
      </w:docPartBody>
    </w:docPart>
    <w:docPart>
      <w:docPartPr>
        <w:name w:val="8B84BF66992C1645AD045313BDA05095"/>
        <w:category>
          <w:name w:val="General"/>
          <w:gallery w:val="placeholder"/>
        </w:category>
        <w:types>
          <w:type w:val="bbPlcHdr"/>
        </w:types>
        <w:behaviors>
          <w:behavior w:val="content"/>
        </w:behaviors>
        <w:guid w:val="{F66D0582-AB29-1E46-8D00-3D4E33423053}"/>
      </w:docPartPr>
      <w:docPartBody>
        <w:p w:rsidR="008E152B" w:rsidRDefault="00E7240C">
          <w:pPr>
            <w:pStyle w:val="8B84BF66992C1645AD045313BDA05095"/>
          </w:pPr>
          <w:r>
            <w:t>Suspendisse Ipsum</w:t>
          </w:r>
        </w:p>
      </w:docPartBody>
    </w:docPart>
    <w:docPart>
      <w:docPartPr>
        <w:name w:val="CBCF34C9B36D8648AA2EDDF11D5F1161"/>
        <w:category>
          <w:name w:val="General"/>
          <w:gallery w:val="placeholder"/>
        </w:category>
        <w:types>
          <w:type w:val="bbPlcHdr"/>
        </w:types>
        <w:behaviors>
          <w:behavior w:val="content"/>
        </w:behaviors>
        <w:guid w:val="{246627D5-8F7B-B044-AA70-52050892EF77}"/>
      </w:docPartPr>
      <w:docPartBody>
        <w:p w:rsidR="008E152B" w:rsidRDefault="00E7240C">
          <w:pPr>
            <w:pStyle w:val="CBCF34C9B36D8648AA2EDDF11D5F116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C388022A7E6D4C45BB2941B1B47271CD"/>
        <w:category>
          <w:name w:val="General"/>
          <w:gallery w:val="placeholder"/>
        </w:category>
        <w:types>
          <w:type w:val="bbPlcHdr"/>
        </w:types>
        <w:behaviors>
          <w:behavior w:val="content"/>
        </w:behaviors>
        <w:guid w:val="{EAE593C7-7E9D-3B41-8F50-E2D7517D0D25}"/>
      </w:docPartPr>
      <w:docPartBody>
        <w:p w:rsidR="008E152B" w:rsidRDefault="00E7240C">
          <w:pPr>
            <w:pStyle w:val="C388022A7E6D4C45BB2941B1B47271CD"/>
          </w:pPr>
          <w:r>
            <w:t>Lorem Ipsum</w:t>
          </w:r>
        </w:p>
      </w:docPartBody>
    </w:docPart>
    <w:docPart>
      <w:docPartPr>
        <w:name w:val="D6C5BD4C7E970A4AB53B22686BCC2732"/>
        <w:category>
          <w:name w:val="General"/>
          <w:gallery w:val="placeholder"/>
        </w:category>
        <w:types>
          <w:type w:val="bbPlcHdr"/>
        </w:types>
        <w:behaviors>
          <w:behavior w:val="content"/>
        </w:behaviors>
        <w:guid w:val="{35AE73DF-42F2-6043-ADCA-6A1FBC8508F2}"/>
      </w:docPartPr>
      <w:docPartBody>
        <w:p w:rsidR="008E152B" w:rsidRDefault="00E7240C" w:rsidP="00E7240C">
          <w:pPr>
            <w:pStyle w:val="D6C5BD4C7E970A4AB53B22686BCC2732"/>
          </w:pPr>
          <w:r>
            <w:t>Praesent Tempor</w:t>
          </w:r>
        </w:p>
      </w:docPartBody>
    </w:docPart>
    <w:docPart>
      <w:docPartPr>
        <w:name w:val="4141485287BFA948A3085C1BCC7573BC"/>
        <w:category>
          <w:name w:val="General"/>
          <w:gallery w:val="placeholder"/>
        </w:category>
        <w:types>
          <w:type w:val="bbPlcHdr"/>
        </w:types>
        <w:behaviors>
          <w:behavior w:val="content"/>
        </w:behaviors>
        <w:guid w:val="{4715E29D-2ED3-364B-86A5-FFE65C7BEB56}"/>
      </w:docPartPr>
      <w:docPartBody>
        <w:p w:rsidR="008E152B" w:rsidRDefault="00E7240C" w:rsidP="00E7240C">
          <w:pPr>
            <w:pStyle w:val="4141485287BFA948A3085C1BCC7573BC"/>
          </w:pPr>
          <w:r>
            <w:t>Praesent Tempor</w:t>
          </w:r>
        </w:p>
      </w:docPartBody>
    </w:docPart>
    <w:docPart>
      <w:docPartPr>
        <w:name w:val="54A88CC6C6A08244A480C3FC0B322E5D"/>
        <w:category>
          <w:name w:val="General"/>
          <w:gallery w:val="placeholder"/>
        </w:category>
        <w:types>
          <w:type w:val="bbPlcHdr"/>
        </w:types>
        <w:behaviors>
          <w:behavior w:val="content"/>
        </w:behaviors>
        <w:guid w:val="{CE6AF494-B0F5-D642-B35A-DF96B35366FE}"/>
      </w:docPartPr>
      <w:docPartBody>
        <w:p w:rsidR="008E152B" w:rsidRDefault="00E7240C" w:rsidP="00E7240C">
          <w:pPr>
            <w:pStyle w:val="54A88CC6C6A08244A480C3FC0B322E5D"/>
          </w:pPr>
          <w:r>
            <w:t>Praesent Tempor</w:t>
          </w:r>
        </w:p>
      </w:docPartBody>
    </w:docPart>
    <w:docPart>
      <w:docPartPr>
        <w:name w:val="ABD8DB5B70956941A5CFC788B5353E59"/>
        <w:category>
          <w:name w:val="General"/>
          <w:gallery w:val="placeholder"/>
        </w:category>
        <w:types>
          <w:type w:val="bbPlcHdr"/>
        </w:types>
        <w:behaviors>
          <w:behavior w:val="content"/>
        </w:behaviors>
        <w:guid w:val="{EC62C706-42AA-0A46-9F82-8795B5159973}"/>
      </w:docPartPr>
      <w:docPartBody>
        <w:p w:rsidR="008E152B" w:rsidRDefault="00E7240C" w:rsidP="00E7240C">
          <w:pPr>
            <w:pStyle w:val="ABD8DB5B70956941A5CFC788B5353E59"/>
          </w:pPr>
          <w:r>
            <w:t>Praesent Tempor</w:t>
          </w:r>
        </w:p>
      </w:docPartBody>
    </w:docPart>
    <w:docPart>
      <w:docPartPr>
        <w:name w:val="7F53B332EE676145A3BDC17CFB64E2FA"/>
        <w:category>
          <w:name w:val="General"/>
          <w:gallery w:val="placeholder"/>
        </w:category>
        <w:types>
          <w:type w:val="bbPlcHdr"/>
        </w:types>
        <w:behaviors>
          <w:behavior w:val="content"/>
        </w:behaviors>
        <w:guid w:val="{D9972123-15DE-B340-B957-12BF7B131B2E}"/>
      </w:docPartPr>
      <w:docPartBody>
        <w:p w:rsidR="00A71733" w:rsidRDefault="00A71733" w:rsidP="00A71733">
          <w:pPr>
            <w:pStyle w:val="7F53B332EE676145A3BDC17CFB64E2FA"/>
          </w:pPr>
          <w:r>
            <w:t>Praesent Tempor</w:t>
          </w:r>
        </w:p>
      </w:docPartBody>
    </w:docPart>
    <w:docPart>
      <w:docPartPr>
        <w:name w:val="0B1BD11B62F098419A85136549E0EAC0"/>
        <w:category>
          <w:name w:val="General"/>
          <w:gallery w:val="placeholder"/>
        </w:category>
        <w:types>
          <w:type w:val="bbPlcHdr"/>
        </w:types>
        <w:behaviors>
          <w:behavior w:val="content"/>
        </w:behaviors>
        <w:guid w:val="{4453D436-2DA5-7F45-82F2-5A30D87C8E15}"/>
      </w:docPartPr>
      <w:docPartBody>
        <w:p w:rsidR="00A71733" w:rsidRDefault="00A71733" w:rsidP="00A71733">
          <w:pPr>
            <w:pStyle w:val="0B1BD11B62F098419A85136549E0EAC0"/>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0C"/>
    <w:rsid w:val="008E152B"/>
    <w:rsid w:val="00A71733"/>
    <w:rsid w:val="00E72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3C1F8FD0816459DD2B04F0A818C2D">
    <w:name w:val="19A3C1F8FD0816459DD2B04F0A818C2D"/>
  </w:style>
  <w:style w:type="paragraph" w:customStyle="1" w:styleId="384C302AF32C344E9C1CA70BAEB90112">
    <w:name w:val="384C302AF32C344E9C1CA70BAEB9011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4ADF8BE7392463448662D8CC436F179C">
    <w:name w:val="4ADF8BE7392463448662D8CC436F179C"/>
  </w:style>
  <w:style w:type="paragraph" w:customStyle="1" w:styleId="8B84BF66992C1645AD045313BDA05095">
    <w:name w:val="8B84BF66992C1645AD045313BDA05095"/>
  </w:style>
  <w:style w:type="paragraph" w:customStyle="1" w:styleId="CBCF34C9B36D8648AA2EDDF11D5F1161">
    <w:name w:val="CBCF34C9B36D8648AA2EDDF11D5F1161"/>
  </w:style>
  <w:style w:type="paragraph" w:customStyle="1" w:styleId="1C8224F07F4E1E49AFF263F634CD9FE8">
    <w:name w:val="1C8224F07F4E1E49AFF263F634CD9FE8"/>
  </w:style>
  <w:style w:type="paragraph" w:customStyle="1" w:styleId="15E67371E1C5874F8AB28DA340DC7EBF">
    <w:name w:val="15E67371E1C5874F8AB28DA340DC7EBF"/>
  </w:style>
  <w:style w:type="paragraph" w:customStyle="1" w:styleId="7457033DB5F27B49BCBE99D607E148F5">
    <w:name w:val="7457033DB5F27B49BCBE99D607E148F5"/>
  </w:style>
  <w:style w:type="paragraph" w:customStyle="1" w:styleId="6721A2BEFA113445ACBA1D859385BF98">
    <w:name w:val="6721A2BEFA113445ACBA1D859385BF98"/>
  </w:style>
  <w:style w:type="paragraph" w:customStyle="1" w:styleId="7B6CBC5CA6B7CB47A434326D20703F31">
    <w:name w:val="7B6CBC5CA6B7CB47A434326D20703F31"/>
  </w:style>
  <w:style w:type="paragraph" w:customStyle="1" w:styleId="AFD88B34962F1746A16A32ED6B48E13E">
    <w:name w:val="AFD88B34962F1746A16A32ED6B48E13E"/>
  </w:style>
  <w:style w:type="paragraph" w:customStyle="1" w:styleId="C9C6411D84EB9A4E89557D096D02E8CB">
    <w:name w:val="C9C6411D84EB9A4E89557D096D02E8CB"/>
  </w:style>
  <w:style w:type="paragraph" w:customStyle="1" w:styleId="68DFC3020A069A44ACC651FA66D9D3DE">
    <w:name w:val="68DFC3020A069A44ACC651FA66D9D3DE"/>
  </w:style>
  <w:style w:type="paragraph" w:customStyle="1" w:styleId="C9BAC9593A0C964E903B7C502985009A">
    <w:name w:val="C9BAC9593A0C964E903B7C502985009A"/>
  </w:style>
  <w:style w:type="paragraph" w:customStyle="1" w:styleId="EB1A99DF2DC3E84EACBDE01EA9F7E362">
    <w:name w:val="EB1A99DF2DC3E84EACBDE01EA9F7E362"/>
  </w:style>
  <w:style w:type="paragraph" w:customStyle="1" w:styleId="FBC8B91A91A1314A9FD8AC6B5D8F02FF">
    <w:name w:val="FBC8B91A91A1314A9FD8AC6B5D8F02FF"/>
  </w:style>
  <w:style w:type="paragraph" w:customStyle="1" w:styleId="C388022A7E6D4C45BB2941B1B47271CD">
    <w:name w:val="C388022A7E6D4C45BB2941B1B47271CD"/>
  </w:style>
  <w:style w:type="paragraph" w:customStyle="1" w:styleId="D6C5BD4C7E970A4AB53B22686BCC2732">
    <w:name w:val="D6C5BD4C7E970A4AB53B22686BCC2732"/>
    <w:rsid w:val="00E7240C"/>
  </w:style>
  <w:style w:type="paragraph" w:customStyle="1" w:styleId="4141485287BFA948A3085C1BCC7573BC">
    <w:name w:val="4141485287BFA948A3085C1BCC7573BC"/>
    <w:rsid w:val="00E7240C"/>
  </w:style>
  <w:style w:type="paragraph" w:customStyle="1" w:styleId="54A88CC6C6A08244A480C3FC0B322E5D">
    <w:name w:val="54A88CC6C6A08244A480C3FC0B322E5D"/>
    <w:rsid w:val="00E7240C"/>
  </w:style>
  <w:style w:type="paragraph" w:customStyle="1" w:styleId="ABD8DB5B70956941A5CFC788B5353E59">
    <w:name w:val="ABD8DB5B70956941A5CFC788B5353E59"/>
    <w:rsid w:val="00E7240C"/>
  </w:style>
  <w:style w:type="paragraph" w:customStyle="1" w:styleId="969A395B13062A449D59D884BBA25ADD">
    <w:name w:val="969A395B13062A449D59D884BBA25ADD"/>
    <w:rsid w:val="008E152B"/>
  </w:style>
  <w:style w:type="paragraph" w:customStyle="1" w:styleId="7F53B332EE676145A3BDC17CFB64E2FA">
    <w:name w:val="7F53B332EE676145A3BDC17CFB64E2FA"/>
    <w:rsid w:val="00A71733"/>
  </w:style>
  <w:style w:type="paragraph" w:customStyle="1" w:styleId="0B1BD11B62F098419A85136549E0EAC0">
    <w:name w:val="0B1BD11B62F098419A85136549E0EAC0"/>
    <w:rsid w:val="00A717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3C1F8FD0816459DD2B04F0A818C2D">
    <w:name w:val="19A3C1F8FD0816459DD2B04F0A818C2D"/>
  </w:style>
  <w:style w:type="paragraph" w:customStyle="1" w:styleId="384C302AF32C344E9C1CA70BAEB90112">
    <w:name w:val="384C302AF32C344E9C1CA70BAEB9011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4ADF8BE7392463448662D8CC436F179C">
    <w:name w:val="4ADF8BE7392463448662D8CC436F179C"/>
  </w:style>
  <w:style w:type="paragraph" w:customStyle="1" w:styleId="8B84BF66992C1645AD045313BDA05095">
    <w:name w:val="8B84BF66992C1645AD045313BDA05095"/>
  </w:style>
  <w:style w:type="paragraph" w:customStyle="1" w:styleId="CBCF34C9B36D8648AA2EDDF11D5F1161">
    <w:name w:val="CBCF34C9B36D8648AA2EDDF11D5F1161"/>
  </w:style>
  <w:style w:type="paragraph" w:customStyle="1" w:styleId="1C8224F07F4E1E49AFF263F634CD9FE8">
    <w:name w:val="1C8224F07F4E1E49AFF263F634CD9FE8"/>
  </w:style>
  <w:style w:type="paragraph" w:customStyle="1" w:styleId="15E67371E1C5874F8AB28DA340DC7EBF">
    <w:name w:val="15E67371E1C5874F8AB28DA340DC7EBF"/>
  </w:style>
  <w:style w:type="paragraph" w:customStyle="1" w:styleId="7457033DB5F27B49BCBE99D607E148F5">
    <w:name w:val="7457033DB5F27B49BCBE99D607E148F5"/>
  </w:style>
  <w:style w:type="paragraph" w:customStyle="1" w:styleId="6721A2BEFA113445ACBA1D859385BF98">
    <w:name w:val="6721A2BEFA113445ACBA1D859385BF98"/>
  </w:style>
  <w:style w:type="paragraph" w:customStyle="1" w:styleId="7B6CBC5CA6B7CB47A434326D20703F31">
    <w:name w:val="7B6CBC5CA6B7CB47A434326D20703F31"/>
  </w:style>
  <w:style w:type="paragraph" w:customStyle="1" w:styleId="AFD88B34962F1746A16A32ED6B48E13E">
    <w:name w:val="AFD88B34962F1746A16A32ED6B48E13E"/>
  </w:style>
  <w:style w:type="paragraph" w:customStyle="1" w:styleId="C9C6411D84EB9A4E89557D096D02E8CB">
    <w:name w:val="C9C6411D84EB9A4E89557D096D02E8CB"/>
  </w:style>
  <w:style w:type="paragraph" w:customStyle="1" w:styleId="68DFC3020A069A44ACC651FA66D9D3DE">
    <w:name w:val="68DFC3020A069A44ACC651FA66D9D3DE"/>
  </w:style>
  <w:style w:type="paragraph" w:customStyle="1" w:styleId="C9BAC9593A0C964E903B7C502985009A">
    <w:name w:val="C9BAC9593A0C964E903B7C502985009A"/>
  </w:style>
  <w:style w:type="paragraph" w:customStyle="1" w:styleId="EB1A99DF2DC3E84EACBDE01EA9F7E362">
    <w:name w:val="EB1A99DF2DC3E84EACBDE01EA9F7E362"/>
  </w:style>
  <w:style w:type="paragraph" w:customStyle="1" w:styleId="FBC8B91A91A1314A9FD8AC6B5D8F02FF">
    <w:name w:val="FBC8B91A91A1314A9FD8AC6B5D8F02FF"/>
  </w:style>
  <w:style w:type="paragraph" w:customStyle="1" w:styleId="C388022A7E6D4C45BB2941B1B47271CD">
    <w:name w:val="C388022A7E6D4C45BB2941B1B47271CD"/>
  </w:style>
  <w:style w:type="paragraph" w:customStyle="1" w:styleId="D6C5BD4C7E970A4AB53B22686BCC2732">
    <w:name w:val="D6C5BD4C7E970A4AB53B22686BCC2732"/>
    <w:rsid w:val="00E7240C"/>
  </w:style>
  <w:style w:type="paragraph" w:customStyle="1" w:styleId="4141485287BFA948A3085C1BCC7573BC">
    <w:name w:val="4141485287BFA948A3085C1BCC7573BC"/>
    <w:rsid w:val="00E7240C"/>
  </w:style>
  <w:style w:type="paragraph" w:customStyle="1" w:styleId="54A88CC6C6A08244A480C3FC0B322E5D">
    <w:name w:val="54A88CC6C6A08244A480C3FC0B322E5D"/>
    <w:rsid w:val="00E7240C"/>
  </w:style>
  <w:style w:type="paragraph" w:customStyle="1" w:styleId="ABD8DB5B70956941A5CFC788B5353E59">
    <w:name w:val="ABD8DB5B70956941A5CFC788B5353E59"/>
    <w:rsid w:val="00E7240C"/>
  </w:style>
  <w:style w:type="paragraph" w:customStyle="1" w:styleId="969A395B13062A449D59D884BBA25ADD">
    <w:name w:val="969A395B13062A449D59D884BBA25ADD"/>
    <w:rsid w:val="008E152B"/>
  </w:style>
  <w:style w:type="paragraph" w:customStyle="1" w:styleId="7F53B332EE676145A3BDC17CFB64E2FA">
    <w:name w:val="7F53B332EE676145A3BDC17CFB64E2FA"/>
    <w:rsid w:val="00A71733"/>
  </w:style>
  <w:style w:type="paragraph" w:customStyle="1" w:styleId="0B1BD11B62F098419A85136549E0EAC0">
    <w:name w:val="0B1BD11B62F098419A85136549E0EAC0"/>
    <w:rsid w:val="00A71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302</TotalTime>
  <Pages>23</Pages>
  <Words>3488</Words>
  <Characters>19887</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23329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Yung</dc:creator>
  <cp:keywords/>
  <dc:description/>
  <cp:lastModifiedBy>Michael Yung</cp:lastModifiedBy>
  <cp:revision>31</cp:revision>
  <dcterms:created xsi:type="dcterms:W3CDTF">2014-04-06T06:13:00Z</dcterms:created>
  <dcterms:modified xsi:type="dcterms:W3CDTF">2014-04-07T12:59:00Z</dcterms:modified>
  <cp:category/>
</cp:coreProperties>
</file>